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D4" w:rsidRPr="00402AB0" w:rsidRDefault="003F7FD4">
      <w:pPr>
        <w:spacing w:after="252" w:line="259" w:lineRule="auto"/>
        <w:ind w:firstLine="0"/>
        <w:jc w:val="right"/>
        <w:rPr>
          <w:lang w:val="ru-RU"/>
        </w:rPr>
      </w:pPr>
      <w:bookmarkStart w:id="0" w:name="_GoBack"/>
      <w:bookmarkEnd w:id="0"/>
      <w:r w:rsidRPr="00402AB0">
        <w:rPr>
          <w:b/>
          <w:bCs/>
          <w:lang w:val="ru-RU"/>
        </w:rPr>
        <w:t>УТВЕРЖДЕН</w:t>
      </w:r>
    </w:p>
    <w:p w:rsidR="003F7FD4" w:rsidRPr="00402AB0" w:rsidRDefault="003F7FD4">
      <w:pPr>
        <w:spacing w:after="0" w:line="265" w:lineRule="auto"/>
        <w:ind w:left="10" w:right="21" w:hanging="10"/>
        <w:jc w:val="right"/>
        <w:rPr>
          <w:lang w:val="ru-RU"/>
        </w:rPr>
      </w:pPr>
      <w:r w:rsidRPr="00402AB0">
        <w:rPr>
          <w:lang w:val="ru-RU"/>
        </w:rPr>
        <w:t>Решением Общего собрания членов</w:t>
      </w:r>
    </w:p>
    <w:p w:rsidR="003F7FD4" w:rsidRPr="00402AB0" w:rsidRDefault="003F7FD4">
      <w:pPr>
        <w:spacing w:after="0" w:line="265" w:lineRule="auto"/>
        <w:ind w:left="10" w:right="21" w:hanging="10"/>
        <w:jc w:val="right"/>
        <w:rPr>
          <w:lang w:val="ru-RU"/>
        </w:rPr>
      </w:pPr>
      <w:r w:rsidRPr="00402AB0">
        <w:rPr>
          <w:lang w:val="ru-RU"/>
        </w:rPr>
        <w:t>Товарищества собственников недвижимости «Садко»</w:t>
      </w:r>
    </w:p>
    <w:p w:rsidR="003F7FD4" w:rsidRPr="00402AB0" w:rsidRDefault="003F7FD4">
      <w:pPr>
        <w:spacing w:after="3270" w:line="265" w:lineRule="auto"/>
        <w:ind w:left="10" w:right="21" w:hanging="10"/>
        <w:jc w:val="right"/>
        <w:rPr>
          <w:lang w:val="ru-RU"/>
        </w:rPr>
      </w:pPr>
      <w:r w:rsidRPr="00402AB0">
        <w:rPr>
          <w:lang w:val="ru-RU"/>
        </w:rPr>
        <w:t>Протокол №  от « »</w:t>
      </w:r>
    </w:p>
    <w:p w:rsidR="003F7FD4" w:rsidRPr="00402AB0" w:rsidRDefault="003F7FD4">
      <w:pPr>
        <w:spacing w:after="16" w:line="265" w:lineRule="auto"/>
        <w:ind w:left="10" w:right="0" w:hanging="10"/>
        <w:jc w:val="center"/>
        <w:rPr>
          <w:lang w:val="ru-RU"/>
        </w:rPr>
      </w:pPr>
      <w:r w:rsidRPr="00402AB0">
        <w:rPr>
          <w:b/>
          <w:bCs/>
          <w:sz w:val="72"/>
          <w:szCs w:val="72"/>
          <w:lang w:val="ru-RU"/>
        </w:rPr>
        <w:t>УСТАВ</w:t>
      </w:r>
    </w:p>
    <w:p w:rsidR="003F7FD4" w:rsidRPr="00402AB0" w:rsidRDefault="003F7FD4">
      <w:pPr>
        <w:spacing w:after="217" w:line="259" w:lineRule="auto"/>
        <w:ind w:left="773" w:right="0" w:firstLine="0"/>
        <w:jc w:val="left"/>
        <w:rPr>
          <w:lang w:val="ru-RU"/>
        </w:rPr>
      </w:pPr>
      <w:r w:rsidRPr="00402AB0">
        <w:rPr>
          <w:sz w:val="44"/>
          <w:szCs w:val="44"/>
          <w:lang w:val="ru-RU"/>
        </w:rPr>
        <w:t>Товарищества собственников недвижимости</w:t>
      </w:r>
    </w:p>
    <w:p w:rsidR="003F7FD4" w:rsidRDefault="003F7FD4">
      <w:pPr>
        <w:spacing w:after="6895" w:line="265" w:lineRule="auto"/>
        <w:ind w:left="10" w:right="0" w:hanging="10"/>
        <w:jc w:val="center"/>
      </w:pPr>
      <w:r>
        <w:rPr>
          <w:b/>
          <w:bCs/>
          <w:sz w:val="72"/>
          <w:szCs w:val="72"/>
        </w:rPr>
        <w:t>«Садко»</w:t>
      </w:r>
    </w:p>
    <w:p w:rsidR="003F7FD4" w:rsidRDefault="003F7FD4">
      <w:pPr>
        <w:spacing w:after="0" w:line="259" w:lineRule="auto"/>
        <w:ind w:left="360" w:right="0" w:firstLine="0"/>
        <w:jc w:val="center"/>
      </w:pPr>
      <w:r>
        <w:rPr>
          <w:b/>
          <w:bCs/>
          <w:sz w:val="32"/>
          <w:szCs w:val="32"/>
        </w:rPr>
        <w:t>2023год</w:t>
      </w:r>
    </w:p>
    <w:p w:rsidR="003F7FD4" w:rsidRDefault="003F7FD4">
      <w:pPr>
        <w:pStyle w:val="Heading1"/>
        <w:ind w:left="473" w:right="233" w:hanging="240"/>
      </w:pPr>
      <w:r>
        <w:t>Общие положения</w:t>
      </w:r>
    </w:p>
    <w:p w:rsidR="003F7FD4" w:rsidRDefault="003F7FD4">
      <w:pPr>
        <w:spacing w:after="5" w:line="259" w:lineRule="auto"/>
        <w:ind w:right="0" w:firstLine="0"/>
        <w:jc w:val="left"/>
      </w:pPr>
      <w:r>
        <w:t xml:space="preserve"> </w:t>
      </w:r>
    </w:p>
    <w:p w:rsidR="003F7FD4" w:rsidRPr="00402AB0" w:rsidRDefault="003F7FD4">
      <w:pPr>
        <w:ind w:left="-15" w:right="0"/>
        <w:rPr>
          <w:lang w:val="ru-RU"/>
        </w:rPr>
      </w:pPr>
      <w:r w:rsidRPr="00402AB0">
        <w:rPr>
          <w:lang w:val="ru-RU"/>
        </w:rPr>
        <w:t>1.1. Товарищество собственников недвижимости «Садко» (далее товарищество) создано в соответствии с действующим федеральным законом о ведении гражданами садоводства на общем собрании учредителей садоводческого некоммерческого товарищества 14 марта 1995 года.</w:t>
      </w:r>
    </w:p>
    <w:p w:rsidR="003F7FD4" w:rsidRPr="00402AB0" w:rsidRDefault="003F7FD4">
      <w:pPr>
        <w:ind w:left="-15" w:right="0"/>
        <w:rPr>
          <w:lang w:val="ru-RU"/>
        </w:rPr>
      </w:pPr>
      <w:r w:rsidRPr="00402AB0">
        <w:rPr>
          <w:lang w:val="ru-RU"/>
        </w:rPr>
        <w:t>1.2. Товариществу выделен земельный участок площадью 49,04 га на основании Постановления Главы администрации Чеховского района Московской области № 1808 от 01.12.1995 г., в том числе в коллективно-совместную собственность и в собственность членов товарищества для ведения садоводства.</w:t>
      </w:r>
    </w:p>
    <w:p w:rsidR="003F7FD4" w:rsidRPr="00402AB0" w:rsidRDefault="003F7FD4">
      <w:pPr>
        <w:ind w:left="-15" w:right="0"/>
        <w:rPr>
          <w:lang w:val="ru-RU"/>
        </w:rPr>
      </w:pPr>
      <w:r w:rsidRPr="00402AB0">
        <w:rPr>
          <w:lang w:val="ru-RU"/>
        </w:rPr>
        <w:t>1.3. Место нахождения товарищества: 142360, Московская область, городской округ Чехов, поселок Мещерское.</w:t>
      </w:r>
    </w:p>
    <w:p w:rsidR="003F7FD4" w:rsidRPr="00402AB0" w:rsidRDefault="003F7FD4">
      <w:pPr>
        <w:ind w:left="705" w:right="0" w:firstLine="0"/>
        <w:rPr>
          <w:lang w:val="ru-RU"/>
        </w:rPr>
      </w:pPr>
      <w:r w:rsidRPr="00402AB0">
        <w:rPr>
          <w:lang w:val="ru-RU"/>
        </w:rPr>
        <w:t>1.4. Организационно-правовая форма – товарищество собственников недвижимости.</w:t>
      </w:r>
    </w:p>
    <w:p w:rsidR="003F7FD4" w:rsidRPr="00402AB0" w:rsidRDefault="003F7FD4">
      <w:pPr>
        <w:ind w:left="705" w:right="0" w:firstLine="0"/>
        <w:rPr>
          <w:lang w:val="ru-RU"/>
        </w:rPr>
      </w:pPr>
      <w:r w:rsidRPr="00402AB0">
        <w:rPr>
          <w:lang w:val="ru-RU"/>
        </w:rPr>
        <w:t>1.5. Полное наименование – Товарищество собственников недвижимости «Садко».</w:t>
      </w:r>
    </w:p>
    <w:p w:rsidR="003F7FD4" w:rsidRPr="00402AB0" w:rsidRDefault="003F7FD4">
      <w:pPr>
        <w:ind w:left="705" w:right="0" w:firstLine="0"/>
        <w:rPr>
          <w:lang w:val="ru-RU"/>
        </w:rPr>
      </w:pPr>
      <w:r w:rsidRPr="00402AB0">
        <w:rPr>
          <w:lang w:val="ru-RU"/>
        </w:rPr>
        <w:t>1.6. Сокращенное наименование товарищества – ТСН «Садко».</w:t>
      </w:r>
    </w:p>
    <w:p w:rsidR="003F7FD4" w:rsidRPr="00402AB0" w:rsidRDefault="003F7FD4">
      <w:pPr>
        <w:ind w:left="-15" w:right="0"/>
        <w:rPr>
          <w:lang w:val="ru-RU"/>
        </w:rPr>
      </w:pPr>
      <w:r w:rsidRPr="00402AB0">
        <w:rPr>
          <w:lang w:val="ru-RU"/>
        </w:rPr>
        <w:t>1.7. Настоящий устав является основным юридическим документом, устанавливающим организацию и порядок деятельности товарищества «Садко».</w:t>
      </w:r>
    </w:p>
    <w:p w:rsidR="003F7FD4" w:rsidRPr="00402AB0" w:rsidRDefault="003F7FD4">
      <w:pPr>
        <w:ind w:left="-15" w:right="0"/>
        <w:rPr>
          <w:lang w:val="ru-RU"/>
        </w:rPr>
      </w:pPr>
      <w:r w:rsidRPr="00402AB0">
        <w:rPr>
          <w:lang w:val="ru-RU"/>
        </w:rPr>
        <w:t>1.8. Устав на законодательной основе комплексно регулирует правоотношения товарищества и его членов, связанные с реализацией прав на земельные участки, землю и имущество общего пользования, ведением садоводства.</w:t>
      </w:r>
    </w:p>
    <w:p w:rsidR="003F7FD4" w:rsidRPr="00402AB0" w:rsidRDefault="003F7FD4">
      <w:pPr>
        <w:ind w:left="-15" w:right="0"/>
        <w:rPr>
          <w:lang w:val="ru-RU"/>
        </w:rPr>
      </w:pPr>
      <w:r w:rsidRPr="00402AB0">
        <w:rPr>
          <w:lang w:val="ru-RU"/>
        </w:rPr>
        <w:t>1.9. Решения органов управления и контроля товарищества не должны противоречить настоящему уставу.</w:t>
      </w:r>
    </w:p>
    <w:p w:rsidR="003F7FD4" w:rsidRPr="00402AB0" w:rsidRDefault="003F7FD4">
      <w:pPr>
        <w:ind w:left="-15" w:right="0"/>
        <w:rPr>
          <w:lang w:val="ru-RU"/>
        </w:rPr>
      </w:pPr>
      <w:r w:rsidRPr="00402AB0">
        <w:rPr>
          <w:lang w:val="ru-RU"/>
        </w:rPr>
        <w:t>1.10. Требования настоящего устава обязательны для исполнения всеми членами товарищества и всеми органами управления и контроля товарищества.</w:t>
      </w:r>
    </w:p>
    <w:p w:rsidR="003F7FD4" w:rsidRPr="00402AB0" w:rsidRDefault="003F7FD4">
      <w:pPr>
        <w:ind w:left="-15" w:right="0"/>
        <w:rPr>
          <w:lang w:val="ru-RU"/>
        </w:rPr>
      </w:pPr>
      <w:r w:rsidRPr="00402AB0">
        <w:rPr>
          <w:lang w:val="ru-RU"/>
        </w:rPr>
        <w:t>1.11. Внесение изменений и дополнений в устав товарищества, а также новая его редакция находятся в исключительной компетенции общего собрания его членов. Решение о внесении изменений и дополнений в устав принимается правомочным общим собранием большинством в две трети голосов присутствующих.</w:t>
      </w:r>
    </w:p>
    <w:p w:rsidR="003F7FD4" w:rsidRPr="00402AB0" w:rsidRDefault="003F7FD4">
      <w:pPr>
        <w:ind w:left="-15" w:right="0"/>
        <w:rPr>
          <w:lang w:val="ru-RU"/>
        </w:rPr>
      </w:pPr>
      <w:r w:rsidRPr="00402AB0">
        <w:rPr>
          <w:lang w:val="ru-RU"/>
        </w:rPr>
        <w:t>1.12. После утверждения устава правомочным общим собранием членов товарищества, он должен быть прошит, заверен печатью товарищества и подписан председателем собрания.</w:t>
      </w:r>
    </w:p>
    <w:p w:rsidR="003F7FD4" w:rsidRPr="00402AB0" w:rsidRDefault="003F7FD4">
      <w:pPr>
        <w:ind w:left="-15" w:right="0"/>
        <w:rPr>
          <w:lang w:val="ru-RU"/>
        </w:rPr>
      </w:pPr>
      <w:r w:rsidRPr="00402AB0">
        <w:rPr>
          <w:lang w:val="ru-RU"/>
        </w:rPr>
        <w:t>1.13. Устав изготавливается в трех экземплярах, один сдается в регистрирующий орган, второй хранится в правлении товарищества, третий - в ревизионной комиссии товарищества.</w:t>
      </w:r>
    </w:p>
    <w:p w:rsidR="003F7FD4" w:rsidRPr="00402AB0" w:rsidRDefault="003F7FD4">
      <w:pPr>
        <w:ind w:left="-15" w:right="0"/>
        <w:rPr>
          <w:lang w:val="ru-RU"/>
        </w:rPr>
      </w:pPr>
      <w:r w:rsidRPr="00402AB0">
        <w:rPr>
          <w:lang w:val="ru-RU"/>
        </w:rPr>
        <w:t>1.14. Государственную регистрацию принятых общим собранием изменений и дополнений в устав осуществляет председатель товарищества или назначенный правлением представитель.</w:t>
      </w:r>
    </w:p>
    <w:p w:rsidR="003F7FD4" w:rsidRPr="00402AB0" w:rsidRDefault="003F7FD4">
      <w:pPr>
        <w:ind w:left="705" w:right="0" w:firstLine="0"/>
        <w:rPr>
          <w:lang w:val="ru-RU"/>
        </w:rPr>
      </w:pPr>
      <w:r w:rsidRPr="00402AB0">
        <w:rPr>
          <w:lang w:val="ru-RU"/>
        </w:rPr>
        <w:t>1.15.  Срок деятельности товарищества не ограничен.</w:t>
      </w:r>
    </w:p>
    <w:p w:rsidR="003F7FD4" w:rsidRPr="00402AB0" w:rsidRDefault="003F7FD4">
      <w:pPr>
        <w:ind w:left="-15" w:right="0"/>
        <w:rPr>
          <w:lang w:val="ru-RU"/>
        </w:rPr>
      </w:pPr>
      <w:r w:rsidRPr="00402AB0">
        <w:rPr>
          <w:lang w:val="ru-RU"/>
        </w:rPr>
        <w:t>1.16. Товарищество собственников недвижимости «Садко» - некоммерческая организация, учрежденная гражданами на добровольных началах для совместного владения, пользования и в установленных федеральным законом пределах распоряжения гражданами имуществом общего пользования, находящимся в их общей долевой собственности, а также для следующих целей:</w:t>
      </w:r>
    </w:p>
    <w:p w:rsidR="003F7FD4" w:rsidRPr="00402AB0" w:rsidRDefault="003F7FD4">
      <w:pPr>
        <w:numPr>
          <w:ilvl w:val="0"/>
          <w:numId w:val="1"/>
        </w:numPr>
        <w:ind w:right="0"/>
        <w:rPr>
          <w:lang w:val="ru-RU"/>
        </w:rPr>
      </w:pPr>
      <w:r w:rsidRPr="00402AB0">
        <w:rPr>
          <w:lang w:val="ru-RU"/>
        </w:rPr>
        <w:t>управление имуществом общего пользования, расположенным в границах данной</w:t>
      </w:r>
    </w:p>
    <w:p w:rsidR="003F7FD4" w:rsidRDefault="003F7FD4">
      <w:pPr>
        <w:ind w:left="-15" w:right="0" w:firstLine="0"/>
      </w:pPr>
      <w:r>
        <w:t>территории садоводства;</w:t>
      </w:r>
    </w:p>
    <w:p w:rsidR="003F7FD4" w:rsidRPr="00402AB0" w:rsidRDefault="003F7FD4">
      <w:pPr>
        <w:numPr>
          <w:ilvl w:val="0"/>
          <w:numId w:val="1"/>
        </w:numPr>
        <w:ind w:right="0"/>
        <w:rPr>
          <w:lang w:val="ru-RU"/>
        </w:rPr>
      </w:pPr>
      <w:r w:rsidRPr="00402AB0">
        <w:rPr>
          <w:lang w:val="ru-RU"/>
        </w:rPr>
        <w:t>создание благоприятных условий для ведения гражданами садоводства (обеспечение тепловой и электрической энергией, водой, газом, водоотведения, обращения с твердыми коммунальными отходами, благоустройства и охраны территории садоводства, обеспечение пожарной безопасности территории садоводства и иные условия);</w:t>
      </w:r>
    </w:p>
    <w:p w:rsidR="003F7FD4" w:rsidRPr="00402AB0" w:rsidRDefault="003F7FD4">
      <w:pPr>
        <w:numPr>
          <w:ilvl w:val="0"/>
          <w:numId w:val="1"/>
        </w:numPr>
        <w:ind w:right="0"/>
        <w:rPr>
          <w:lang w:val="ru-RU"/>
        </w:rPr>
      </w:pPr>
      <w:r w:rsidRPr="00402AB0">
        <w:rPr>
          <w:lang w:val="ru-RU"/>
        </w:rPr>
        <w:t>содействие гражданам в освоении земельных участков в границах территории</w:t>
      </w:r>
    </w:p>
    <w:p w:rsidR="003F7FD4" w:rsidRDefault="003F7FD4">
      <w:pPr>
        <w:ind w:left="-15" w:right="0" w:firstLine="0"/>
      </w:pPr>
      <w:r>
        <w:t>садоводства;</w:t>
      </w:r>
    </w:p>
    <w:p w:rsidR="003F7FD4" w:rsidRPr="00402AB0" w:rsidRDefault="003F7FD4">
      <w:pPr>
        <w:numPr>
          <w:ilvl w:val="0"/>
          <w:numId w:val="1"/>
        </w:numPr>
        <w:ind w:right="0"/>
        <w:rPr>
          <w:lang w:val="ru-RU"/>
        </w:rPr>
      </w:pPr>
      <w:r w:rsidRPr="00402AB0">
        <w:rPr>
          <w:lang w:val="ru-RU"/>
        </w:rPr>
        <w:t>содействие членам товарищества во взаимодействии между собой и с третьими лицами, в том числе с органами государственной власти и органами местного самоуправления, а также защита их прав и законных интересов.</w:t>
      </w:r>
    </w:p>
    <w:p w:rsidR="003F7FD4" w:rsidRDefault="003F7FD4">
      <w:pPr>
        <w:numPr>
          <w:ilvl w:val="1"/>
          <w:numId w:val="2"/>
        </w:numPr>
        <w:ind w:right="0"/>
      </w:pPr>
      <w:r>
        <w:t>Вид деятельности – садоводство.</w:t>
      </w:r>
    </w:p>
    <w:p w:rsidR="003F7FD4" w:rsidRPr="00402AB0" w:rsidRDefault="003F7FD4">
      <w:pPr>
        <w:numPr>
          <w:ilvl w:val="1"/>
          <w:numId w:val="2"/>
        </w:numPr>
        <w:ind w:right="0"/>
        <w:rPr>
          <w:lang w:val="ru-RU"/>
        </w:rPr>
      </w:pPr>
      <w:r>
        <w:rPr>
          <w:noProof/>
          <w:lang w:val="ru-RU" w:eastAsia="ru-RU"/>
        </w:rPr>
        <w:pict>
          <v:group id="Group 97211" o:spid="_x0000_s1026" style="position:absolute;left:0;text-align:left;margin-left:0;margin-top:-2.9pt;width:495.65pt;height:27.6pt;z-index:-251679744" coordsize="62945,3504">
            <v:shape id="Shape 135120" o:spid="_x0000_s1027" style="position:absolute;left:4476;width:58468;height:1752" coordsize="5846862,175245" path="m,l5846862,r,175245l,175245,,e" fillcolor="yellow" stroked="f" strokeweight="0">
              <v:stroke opacity="0" miterlimit="10" joinstyle="miter"/>
            </v:shape>
            <v:shape id="Shape 135121" o:spid="_x0000_s1028" style="position:absolute;top:1752;width:32226;height:1752" coordsize="3222650,175245" path="m,l3222650,r,175245l,175245,,e" fillcolor="yellow" stroked="f" strokeweight="0">
              <v:stroke opacity="0" miterlimit="10" joinstyle="miter"/>
            </v:shape>
          </v:group>
        </w:pict>
      </w:r>
      <w:r w:rsidRPr="00402AB0">
        <w:rPr>
          <w:lang w:val="ru-RU"/>
        </w:rPr>
        <w:t>Садовые земельные участки используются по целевому назначению и в соответствии с их разрешенным использованием.</w:t>
      </w:r>
    </w:p>
    <w:p w:rsidR="003F7FD4" w:rsidRPr="00402AB0" w:rsidRDefault="003F7FD4">
      <w:pPr>
        <w:numPr>
          <w:ilvl w:val="1"/>
          <w:numId w:val="2"/>
        </w:numPr>
        <w:ind w:right="0"/>
        <w:rPr>
          <w:lang w:val="ru-RU"/>
        </w:rPr>
      </w:pPr>
      <w:r w:rsidRPr="00402AB0">
        <w:rPr>
          <w:lang w:val="ru-RU"/>
        </w:rPr>
        <w:t>Для ведения садоводства граждане используют свой садовый земельный участок, предоставленный гражданину или приобретенный им для выращивания плодовых, ягодных, овощных, бахчевых или иных сельскохозяйственных культур и картофеля, а также для отдыха (с правом возведения жилого строения и хозяйственных строений и сооружений).</w:t>
      </w:r>
    </w:p>
    <w:p w:rsidR="003F7FD4" w:rsidRPr="00402AB0" w:rsidRDefault="003F7FD4" w:rsidP="00402AB0">
      <w:pPr>
        <w:numPr>
          <w:ilvl w:val="1"/>
          <w:numId w:val="2"/>
        </w:numPr>
        <w:ind w:right="0"/>
        <w:rPr>
          <w:lang w:val="ru-RU"/>
        </w:rPr>
      </w:pPr>
      <w:r w:rsidRPr="00402AB0">
        <w:rPr>
          <w:sz w:val="22"/>
          <w:szCs w:val="22"/>
          <w:lang w:val="ru-RU"/>
        </w:rPr>
        <w:tab/>
      </w:r>
      <w:r w:rsidRPr="00402AB0">
        <w:rPr>
          <w:lang w:val="ru-RU"/>
        </w:rPr>
        <w:t>Допускается</w:t>
      </w:r>
      <w:r w:rsidRPr="00402AB0">
        <w:rPr>
          <w:lang w:val="ru-RU"/>
        </w:rPr>
        <w:tab/>
        <w:t>использование</w:t>
      </w:r>
      <w:r w:rsidRPr="00402AB0">
        <w:rPr>
          <w:lang w:val="ru-RU"/>
        </w:rPr>
        <w:tab/>
        <w:t>садовых</w:t>
      </w:r>
      <w:r w:rsidRPr="00402AB0">
        <w:rPr>
          <w:lang w:val="ru-RU"/>
        </w:rPr>
        <w:tab/>
        <w:t>земельных</w:t>
      </w:r>
      <w:r w:rsidRPr="00402AB0">
        <w:rPr>
          <w:lang w:val="ru-RU"/>
        </w:rPr>
        <w:tab/>
        <w:t>участков</w:t>
      </w:r>
      <w:r w:rsidRPr="00402AB0">
        <w:rPr>
          <w:lang w:val="ru-RU"/>
        </w:rPr>
        <w:tab/>
        <w:t>для</w:t>
      </w:r>
      <w:r w:rsidRPr="00402AB0">
        <w:rPr>
          <w:lang w:val="ru-RU"/>
        </w:rPr>
        <w:tab/>
        <w:t>выращивания</w:t>
      </w:r>
    </w:p>
    <w:p w:rsidR="003F7FD4" w:rsidRPr="00402AB0" w:rsidRDefault="003F7FD4" w:rsidP="00402AB0">
      <w:pPr>
        <w:numPr>
          <w:ilvl w:val="1"/>
          <w:numId w:val="2"/>
        </w:numPr>
        <w:ind w:right="0"/>
        <w:rPr>
          <w:lang w:val="ru-RU"/>
        </w:rPr>
      </w:pPr>
      <w:r w:rsidRPr="00402AB0">
        <w:rPr>
          <w:lang w:val="ru-RU"/>
        </w:rPr>
        <w:t>гражданами для собственных нужд сельскохозяйственной птицы и (или) кроликов при условии установления градостроительным регламентом для территориальной зоны, в границах которой</w:t>
      </w:r>
    </w:p>
    <w:p w:rsidR="003F7FD4" w:rsidRPr="00402AB0" w:rsidRDefault="003F7FD4" w:rsidP="00402AB0">
      <w:pPr>
        <w:numPr>
          <w:ilvl w:val="1"/>
          <w:numId w:val="2"/>
        </w:numPr>
        <w:ind w:right="0"/>
        <w:rPr>
          <w:lang w:val="ru-RU"/>
        </w:rPr>
      </w:pPr>
      <w:r w:rsidRPr="00402AB0">
        <w:rPr>
          <w:lang w:val="ru-RU"/>
        </w:rPr>
        <w:t>расположен такой земельный участок, соответствующего вспомогательного вида разрешенного</w:t>
      </w:r>
    </w:p>
    <w:p w:rsidR="003F7FD4" w:rsidRPr="00402AB0" w:rsidRDefault="003F7FD4" w:rsidP="00402AB0">
      <w:pPr>
        <w:numPr>
          <w:ilvl w:val="1"/>
          <w:numId w:val="2"/>
        </w:numPr>
        <w:ind w:right="0"/>
        <w:rPr>
          <w:lang w:val="ru-RU"/>
        </w:rPr>
      </w:pPr>
      <w:r w:rsidRPr="00402AB0">
        <w:rPr>
          <w:lang w:val="ru-RU"/>
        </w:rPr>
        <w:t>использования либо в соответствии с разрешением на условно разрешенный вид использования, при условии соблюдения земельного законодательства, ветеринарных норм и правил,</w:t>
      </w:r>
    </w:p>
    <w:p w:rsidR="003F7FD4" w:rsidRPr="00402AB0" w:rsidRDefault="003F7FD4" w:rsidP="00402AB0">
      <w:pPr>
        <w:numPr>
          <w:ilvl w:val="1"/>
          <w:numId w:val="2"/>
        </w:numPr>
        <w:ind w:right="0"/>
        <w:rPr>
          <w:lang w:val="ru-RU"/>
        </w:rPr>
      </w:pPr>
      <w:r w:rsidRPr="00402AB0">
        <w:rPr>
          <w:lang w:val="ru-RU"/>
        </w:rPr>
        <w:t>санитарно-эпидемиологических правил и гигиенических нормативов.</w:t>
      </w:r>
      <w:r w:rsidRPr="00402AB0">
        <w:rPr>
          <w:lang w:val="ru-RU"/>
        </w:rPr>
        <w:tab/>
      </w:r>
    </w:p>
    <w:p w:rsidR="003F7FD4" w:rsidRDefault="003F7FD4">
      <w:pPr>
        <w:ind w:left="705" w:right="0" w:firstLine="0"/>
      </w:pPr>
      <w:r>
        <w:t>1.21. Товарищество вправе:</w:t>
      </w:r>
    </w:p>
    <w:p w:rsidR="003F7FD4" w:rsidRPr="00402AB0" w:rsidRDefault="003F7FD4">
      <w:pPr>
        <w:numPr>
          <w:ilvl w:val="0"/>
          <w:numId w:val="3"/>
        </w:numPr>
        <w:ind w:right="0"/>
        <w:rPr>
          <w:lang w:val="ru-RU"/>
        </w:rPr>
      </w:pPr>
      <w:r w:rsidRPr="00402AB0">
        <w:rPr>
          <w:lang w:val="ru-RU"/>
        </w:rPr>
        <w:t>осуществлять действия, необходимые для достижения целей, предусмотренных настоящим уставом товарищества:</w:t>
      </w:r>
    </w:p>
    <w:p w:rsidR="003F7FD4" w:rsidRPr="00402AB0" w:rsidRDefault="003F7FD4">
      <w:pPr>
        <w:numPr>
          <w:ilvl w:val="0"/>
          <w:numId w:val="3"/>
        </w:numPr>
        <w:ind w:right="0"/>
        <w:rPr>
          <w:lang w:val="ru-RU"/>
        </w:rPr>
      </w:pPr>
      <w:r w:rsidRPr="00402AB0">
        <w:rPr>
          <w:lang w:val="ru-RU"/>
        </w:rPr>
        <w:t>отвечать по своим обязательствам своим имуществом;</w:t>
      </w:r>
    </w:p>
    <w:p w:rsidR="003F7FD4" w:rsidRPr="00402AB0" w:rsidRDefault="003F7FD4">
      <w:pPr>
        <w:numPr>
          <w:ilvl w:val="0"/>
          <w:numId w:val="3"/>
        </w:numPr>
        <w:ind w:right="0"/>
        <w:rPr>
          <w:lang w:val="ru-RU"/>
        </w:rPr>
      </w:pPr>
      <w:r w:rsidRPr="00402AB0">
        <w:rPr>
          <w:lang w:val="ru-RU"/>
        </w:rPr>
        <w:t>от своего имени приобретать и осуществлять имущественные и неимущественные</w:t>
      </w:r>
    </w:p>
    <w:p w:rsidR="003F7FD4" w:rsidRDefault="003F7FD4">
      <w:pPr>
        <w:ind w:left="-15" w:right="0" w:firstLine="0"/>
      </w:pPr>
      <w:r>
        <w:t>права;</w:t>
      </w:r>
    </w:p>
    <w:p w:rsidR="003F7FD4" w:rsidRDefault="003F7FD4">
      <w:pPr>
        <w:numPr>
          <w:ilvl w:val="0"/>
          <w:numId w:val="3"/>
        </w:numPr>
        <w:ind w:right="0"/>
      </w:pPr>
      <w:r>
        <w:t>привлекать заемные средства;</w:t>
      </w:r>
    </w:p>
    <w:p w:rsidR="003F7FD4" w:rsidRDefault="003F7FD4">
      <w:pPr>
        <w:numPr>
          <w:ilvl w:val="0"/>
          <w:numId w:val="3"/>
        </w:numPr>
        <w:ind w:right="0"/>
      </w:pPr>
      <w:r>
        <w:t>заключать договоры;</w:t>
      </w:r>
    </w:p>
    <w:p w:rsidR="003F7FD4" w:rsidRPr="00402AB0" w:rsidRDefault="003F7FD4">
      <w:pPr>
        <w:numPr>
          <w:ilvl w:val="0"/>
          <w:numId w:val="3"/>
        </w:numPr>
        <w:ind w:right="0"/>
        <w:rPr>
          <w:lang w:val="ru-RU"/>
        </w:rPr>
      </w:pPr>
      <w:r w:rsidRPr="00402AB0">
        <w:rPr>
          <w:lang w:val="ru-RU"/>
        </w:rPr>
        <w:t>выступать истцом и ответчиком в суде;</w:t>
      </w:r>
    </w:p>
    <w:p w:rsidR="003F7FD4" w:rsidRPr="00402AB0" w:rsidRDefault="003F7FD4">
      <w:pPr>
        <w:numPr>
          <w:ilvl w:val="0"/>
          <w:numId w:val="3"/>
        </w:numPr>
        <w:ind w:right="0"/>
        <w:rPr>
          <w:lang w:val="ru-RU"/>
        </w:rPr>
      </w:pPr>
      <w:r w:rsidRPr="00402AB0">
        <w:rPr>
          <w:lang w:val="ru-RU"/>
        </w:rPr>
        <w:t>обращаться в суд, арбитражный суд с заявлениями о признании недействительными (полностью или частично) актов органов государственной власти, актов органов местного самоуправления или о нарушении должностными лицами прав и законных интересов товарищества;</w:t>
      </w:r>
    </w:p>
    <w:p w:rsidR="003F7FD4" w:rsidRPr="00402AB0" w:rsidRDefault="003F7FD4">
      <w:pPr>
        <w:numPr>
          <w:ilvl w:val="0"/>
          <w:numId w:val="3"/>
        </w:numPr>
        <w:ind w:right="0"/>
        <w:rPr>
          <w:lang w:val="ru-RU"/>
        </w:rPr>
      </w:pPr>
      <w:r w:rsidRPr="00402AB0">
        <w:rPr>
          <w:lang w:val="ru-RU"/>
        </w:rPr>
        <w:t>создавать ассоциации (союзы) садоводческих некоммерческих объединений;</w:t>
      </w:r>
    </w:p>
    <w:p w:rsidR="003F7FD4" w:rsidRPr="00402AB0" w:rsidRDefault="003F7FD4">
      <w:pPr>
        <w:numPr>
          <w:ilvl w:val="0"/>
          <w:numId w:val="3"/>
        </w:numPr>
        <w:ind w:right="0"/>
        <w:rPr>
          <w:lang w:val="ru-RU"/>
        </w:rPr>
      </w:pPr>
      <w:r w:rsidRPr="00402AB0">
        <w:rPr>
          <w:lang w:val="ru-RU"/>
        </w:rPr>
        <w:t>осуществлять иные не противоречащие законодательству Российской Федерации и законодательству субъектов Российской Федерации правомочия;</w:t>
      </w:r>
    </w:p>
    <w:p w:rsidR="003F7FD4" w:rsidRPr="00402AB0" w:rsidRDefault="003F7FD4">
      <w:pPr>
        <w:numPr>
          <w:ilvl w:val="0"/>
          <w:numId w:val="3"/>
        </w:numPr>
        <w:spacing w:after="256"/>
        <w:ind w:right="0"/>
        <w:rPr>
          <w:lang w:val="ru-RU"/>
        </w:rPr>
      </w:pPr>
      <w:r w:rsidRPr="00402AB0">
        <w:rPr>
          <w:lang w:val="ru-RU"/>
        </w:rPr>
        <w:t>товарищество как некоммерческая организация вправе осуществлять предпринимательскую деятельность, соответствующую целям, для достижения которых оно создано.</w:t>
      </w:r>
    </w:p>
    <w:p w:rsidR="003F7FD4" w:rsidRDefault="003F7FD4">
      <w:pPr>
        <w:pStyle w:val="Heading1"/>
        <w:spacing w:after="262"/>
        <w:ind w:left="473" w:right="233" w:hanging="240"/>
      </w:pPr>
      <w:r>
        <w:t>Права и обязанности члена товарищества</w:t>
      </w:r>
    </w:p>
    <w:p w:rsidR="003F7FD4" w:rsidRDefault="003F7FD4">
      <w:pPr>
        <w:ind w:left="705" w:right="0" w:firstLine="0"/>
      </w:pPr>
      <w:r>
        <w:t>2.1. Член товарищества имеет право:</w:t>
      </w:r>
    </w:p>
    <w:p w:rsidR="003F7FD4" w:rsidRPr="00402AB0" w:rsidRDefault="003F7FD4">
      <w:pPr>
        <w:numPr>
          <w:ilvl w:val="0"/>
          <w:numId w:val="4"/>
        </w:numPr>
        <w:ind w:right="0"/>
        <w:rPr>
          <w:lang w:val="ru-RU"/>
        </w:rPr>
      </w:pPr>
      <w:r w:rsidRPr="00402AB0">
        <w:rPr>
          <w:lang w:val="ru-RU"/>
        </w:rPr>
        <w:t>в случаях и в порядке, которые предусмотрены действующим федеральным законом о ведении гражданами садоводства и уставом товарищества, получать от органов товарищества информацию о деятельности товарищества и знакомиться с бухгалтерской (финансовой) отчетностью и иной документацией товарищества;</w:t>
      </w:r>
    </w:p>
    <w:p w:rsidR="003F7FD4" w:rsidRPr="00402AB0" w:rsidRDefault="003F7FD4">
      <w:pPr>
        <w:numPr>
          <w:ilvl w:val="0"/>
          <w:numId w:val="4"/>
        </w:numPr>
        <w:ind w:right="0"/>
        <w:rPr>
          <w:lang w:val="ru-RU"/>
        </w:rPr>
      </w:pPr>
      <w:r w:rsidRPr="00402AB0">
        <w:rPr>
          <w:lang w:val="ru-RU"/>
        </w:rPr>
        <w:t>участвовать в управлении делами товарищества;</w:t>
      </w:r>
    </w:p>
    <w:p w:rsidR="003F7FD4" w:rsidRPr="00402AB0" w:rsidRDefault="003F7FD4">
      <w:pPr>
        <w:numPr>
          <w:ilvl w:val="0"/>
          <w:numId w:val="4"/>
        </w:numPr>
        <w:ind w:right="0"/>
        <w:rPr>
          <w:lang w:val="ru-RU"/>
        </w:rPr>
      </w:pPr>
      <w:r w:rsidRPr="00402AB0">
        <w:rPr>
          <w:lang w:val="ru-RU"/>
        </w:rPr>
        <w:t>добровольно прекратить членство в товариществе;</w:t>
      </w:r>
    </w:p>
    <w:p w:rsidR="003F7FD4" w:rsidRPr="00402AB0" w:rsidRDefault="003F7FD4">
      <w:pPr>
        <w:numPr>
          <w:ilvl w:val="0"/>
          <w:numId w:val="4"/>
        </w:numPr>
        <w:ind w:right="0"/>
        <w:rPr>
          <w:lang w:val="ru-RU"/>
        </w:rPr>
      </w:pPr>
      <w:r w:rsidRPr="00402AB0">
        <w:rPr>
          <w:lang w:val="ru-RU"/>
        </w:rPr>
        <w:t>обжаловать</w:t>
      </w:r>
      <w:r w:rsidRPr="00402AB0">
        <w:rPr>
          <w:lang w:val="ru-RU"/>
        </w:rPr>
        <w:tab/>
        <w:t>решения</w:t>
      </w:r>
      <w:r w:rsidRPr="00402AB0">
        <w:rPr>
          <w:lang w:val="ru-RU"/>
        </w:rPr>
        <w:tab/>
        <w:t>органов</w:t>
      </w:r>
      <w:r w:rsidRPr="00402AB0">
        <w:rPr>
          <w:lang w:val="ru-RU"/>
        </w:rPr>
        <w:tab/>
        <w:t>товарищества,</w:t>
      </w:r>
      <w:r w:rsidRPr="00402AB0">
        <w:rPr>
          <w:lang w:val="ru-RU"/>
        </w:rPr>
        <w:tab/>
        <w:t>влекущие</w:t>
      </w:r>
      <w:r w:rsidRPr="00402AB0">
        <w:rPr>
          <w:lang w:val="ru-RU"/>
        </w:rPr>
        <w:tab/>
        <w:t>гражданско-правовые</w:t>
      </w:r>
    </w:p>
    <w:p w:rsidR="003F7FD4" w:rsidRPr="00402AB0" w:rsidRDefault="003F7FD4">
      <w:pPr>
        <w:ind w:left="-15" w:right="0" w:firstLine="0"/>
        <w:rPr>
          <w:lang w:val="ru-RU"/>
        </w:rPr>
      </w:pPr>
      <w:r w:rsidRPr="00402AB0">
        <w:rPr>
          <w:lang w:val="ru-RU"/>
        </w:rPr>
        <w:t>последствия, в случаях и в порядке, которые предусмотрены федеральным законом;</w:t>
      </w:r>
    </w:p>
    <w:p w:rsidR="003F7FD4" w:rsidRPr="00402AB0" w:rsidRDefault="003F7FD4">
      <w:pPr>
        <w:numPr>
          <w:ilvl w:val="0"/>
          <w:numId w:val="4"/>
        </w:numPr>
        <w:ind w:right="0"/>
        <w:rPr>
          <w:lang w:val="ru-RU"/>
        </w:rPr>
      </w:pPr>
      <w:r w:rsidRPr="00402AB0">
        <w:rPr>
          <w:lang w:val="ru-RU"/>
        </w:rPr>
        <w:t>подавать в органы товарищества заявления (обращения, жалобы) в порядке, установленном настоящим федеральным законом и уставом товарищества.</w:t>
      </w:r>
    </w:p>
    <w:p w:rsidR="003F7FD4" w:rsidRPr="00402AB0" w:rsidRDefault="003F7FD4">
      <w:pPr>
        <w:numPr>
          <w:ilvl w:val="1"/>
          <w:numId w:val="5"/>
        </w:numPr>
        <w:ind w:right="0"/>
        <w:rPr>
          <w:lang w:val="ru-RU"/>
        </w:rPr>
      </w:pPr>
      <w:r w:rsidRPr="00402AB0">
        <w:rPr>
          <w:lang w:val="ru-RU"/>
        </w:rPr>
        <w:t>Члены товарищества обладают иными правами, предусмотренными Гражданским кодексом Российской Федерации, действующим федеральным законом о ведении гражданами садоводства и иными нормативными правовыми актами Российской Федерации.</w:t>
      </w:r>
    </w:p>
    <w:p w:rsidR="003F7FD4" w:rsidRPr="00402AB0" w:rsidRDefault="003F7FD4">
      <w:pPr>
        <w:numPr>
          <w:ilvl w:val="1"/>
          <w:numId w:val="5"/>
        </w:numPr>
        <w:ind w:right="0"/>
        <w:rPr>
          <w:lang w:val="ru-RU"/>
        </w:rPr>
      </w:pPr>
      <w:r w:rsidRPr="00402AB0">
        <w:rPr>
          <w:lang w:val="ru-RU"/>
        </w:rPr>
        <w:t>Члены товарищества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в статье 13 устава, копии:</w:t>
      </w:r>
    </w:p>
    <w:p w:rsidR="003F7FD4" w:rsidRPr="00402AB0" w:rsidRDefault="003F7FD4">
      <w:pPr>
        <w:numPr>
          <w:ilvl w:val="0"/>
          <w:numId w:val="6"/>
        </w:numPr>
        <w:ind w:right="0"/>
        <w:rPr>
          <w:lang w:val="ru-RU"/>
        </w:rPr>
      </w:pPr>
      <w:r w:rsidRPr="00402AB0">
        <w:rPr>
          <w:lang w:val="ru-RU"/>
        </w:rPr>
        <w:t>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rsidR="003F7FD4" w:rsidRPr="00402AB0" w:rsidRDefault="003F7FD4">
      <w:pPr>
        <w:numPr>
          <w:ilvl w:val="0"/>
          <w:numId w:val="6"/>
        </w:numPr>
        <w:ind w:right="0"/>
        <w:rPr>
          <w:lang w:val="ru-RU"/>
        </w:rPr>
      </w:pPr>
      <w:r w:rsidRPr="00402AB0">
        <w:rPr>
          <w:lang w:val="ru-RU"/>
        </w:rPr>
        <w:t>бухгалтерской (финансовой) отчетности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rsidR="003F7FD4" w:rsidRPr="00402AB0" w:rsidRDefault="003F7FD4">
      <w:pPr>
        <w:numPr>
          <w:ilvl w:val="0"/>
          <w:numId w:val="6"/>
        </w:numPr>
        <w:ind w:right="0"/>
        <w:rPr>
          <w:lang w:val="ru-RU"/>
        </w:rPr>
      </w:pPr>
      <w:r w:rsidRPr="00402AB0">
        <w:rPr>
          <w:lang w:val="ru-RU"/>
        </w:rPr>
        <w:t>заключения ревизионной комиссии (ревизора) товарищества;</w:t>
      </w:r>
    </w:p>
    <w:p w:rsidR="003F7FD4" w:rsidRPr="00402AB0" w:rsidRDefault="003F7FD4">
      <w:pPr>
        <w:numPr>
          <w:ilvl w:val="0"/>
          <w:numId w:val="6"/>
        </w:numPr>
        <w:ind w:right="0"/>
        <w:rPr>
          <w:lang w:val="ru-RU"/>
        </w:rPr>
      </w:pPr>
      <w:r w:rsidRPr="00402AB0">
        <w:rPr>
          <w:lang w:val="ru-RU"/>
        </w:rPr>
        <w:t>документов, подтверждающих права товарищества на имущество, отражаемое на его балансе;</w:t>
      </w:r>
    </w:p>
    <w:p w:rsidR="003F7FD4" w:rsidRPr="00402AB0" w:rsidRDefault="003F7FD4">
      <w:pPr>
        <w:numPr>
          <w:ilvl w:val="0"/>
          <w:numId w:val="6"/>
        </w:numPr>
        <w:ind w:right="0"/>
        <w:rPr>
          <w:lang w:val="ru-RU"/>
        </w:rPr>
      </w:pPr>
      <w:r w:rsidRPr="00402AB0">
        <w:rPr>
          <w:lang w:val="ru-RU"/>
        </w:rPr>
        <w:t>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rsidR="003F7FD4" w:rsidRPr="00402AB0" w:rsidRDefault="003F7FD4">
      <w:pPr>
        <w:numPr>
          <w:ilvl w:val="0"/>
          <w:numId w:val="6"/>
        </w:numPr>
        <w:ind w:right="0"/>
        <w:rPr>
          <w:lang w:val="ru-RU"/>
        </w:rPr>
      </w:pPr>
      <w:r w:rsidRPr="00402AB0">
        <w:rPr>
          <w:lang w:val="ru-RU"/>
        </w:rPr>
        <w:t>финансово-экономического обоснования размера взносов;</w:t>
      </w:r>
    </w:p>
    <w:p w:rsidR="003F7FD4" w:rsidRPr="00402AB0" w:rsidRDefault="003F7FD4">
      <w:pPr>
        <w:numPr>
          <w:ilvl w:val="0"/>
          <w:numId w:val="6"/>
        </w:numPr>
        <w:ind w:right="0"/>
        <w:rPr>
          <w:lang w:val="ru-RU"/>
        </w:rPr>
      </w:pPr>
      <w:r w:rsidRPr="00402AB0">
        <w:rPr>
          <w:lang w:val="ru-RU"/>
        </w:rPr>
        <w:t>иных предусмотренных действующим федеральным законом о ведении гражданами садоводства, уставом товарищества и решениями общего собрания членов товарищества внутренних документов товарищества.</w:t>
      </w:r>
    </w:p>
    <w:p w:rsidR="003F7FD4" w:rsidRPr="00402AB0" w:rsidRDefault="003F7FD4">
      <w:pPr>
        <w:numPr>
          <w:ilvl w:val="1"/>
          <w:numId w:val="7"/>
        </w:numPr>
        <w:ind w:right="0"/>
        <w:rPr>
          <w:lang w:val="ru-RU"/>
        </w:rPr>
      </w:pPr>
      <w:r w:rsidRPr="00402AB0">
        <w:rPr>
          <w:lang w:val="ru-RU"/>
        </w:rPr>
        <w:t>Плата, взимаемая товариществом за предоставление копий документов, указанных в пункте 2.3., не может превышать затраты на их изготовление. Предоставление копий указанных документов ревизионной комиссии (ревизору), органу государственной власти субъекта Российской Федерации или органу местного самоуправления муниципального образования по месту нахождения территории садоводства, судам и правоохранительным органам осуществляется бесплатно в соответствии с их запросами в письменной форме.</w:t>
      </w:r>
    </w:p>
    <w:p w:rsidR="003F7FD4" w:rsidRPr="00402AB0" w:rsidRDefault="003F7FD4">
      <w:pPr>
        <w:numPr>
          <w:ilvl w:val="1"/>
          <w:numId w:val="7"/>
        </w:numPr>
        <w:ind w:right="0"/>
        <w:rPr>
          <w:lang w:val="ru-RU"/>
        </w:rPr>
      </w:pPr>
      <w:r w:rsidRPr="00402AB0">
        <w:rPr>
          <w:lang w:val="ru-RU"/>
        </w:rPr>
        <w:t>Члены товарищества имеют право в течение тридцати дней с момента подачи заявления о предоставлении выписки из реестра членов товарищества в правление товарищества получать указанные выписки, заверенные в порядке, установленном в статье 13 устава.</w:t>
      </w:r>
    </w:p>
    <w:p w:rsidR="003F7FD4" w:rsidRPr="00402AB0" w:rsidRDefault="003F7FD4">
      <w:pPr>
        <w:numPr>
          <w:ilvl w:val="1"/>
          <w:numId w:val="7"/>
        </w:numPr>
        <w:ind w:right="0"/>
        <w:rPr>
          <w:lang w:val="ru-RU"/>
        </w:rPr>
      </w:pPr>
      <w:r w:rsidRPr="00402AB0">
        <w:rPr>
          <w:lang w:val="ru-RU"/>
        </w:rPr>
        <w:t>Наряду с обязанностями, предусмотренными гражданским законодательством для членов некоммерческой корпоративной организации, член товарищества обязан:</w:t>
      </w:r>
    </w:p>
    <w:p w:rsidR="003F7FD4" w:rsidRPr="00402AB0" w:rsidRDefault="003F7FD4">
      <w:pPr>
        <w:numPr>
          <w:ilvl w:val="0"/>
          <w:numId w:val="8"/>
        </w:numPr>
        <w:ind w:right="0"/>
        <w:rPr>
          <w:lang w:val="ru-RU"/>
        </w:rPr>
      </w:pPr>
      <w:r w:rsidRPr="00402AB0">
        <w:rPr>
          <w:lang w:val="ru-RU"/>
        </w:rPr>
        <w:t>не нарушать права других членов товарищества и лиц, осуществляющих ведение садоводства на земельных участках, расположенных в границах территории садоводства, без участия в товариществе;</w:t>
      </w:r>
    </w:p>
    <w:p w:rsidR="003F7FD4" w:rsidRPr="00402AB0" w:rsidRDefault="003F7FD4">
      <w:pPr>
        <w:numPr>
          <w:ilvl w:val="0"/>
          <w:numId w:val="8"/>
        </w:numPr>
        <w:ind w:right="0"/>
        <w:rPr>
          <w:lang w:val="ru-RU"/>
        </w:rPr>
      </w:pPr>
      <w:r w:rsidRPr="00402AB0">
        <w:rPr>
          <w:lang w:val="ru-RU"/>
        </w:rPr>
        <w:t>своевременно уплачивать взносы, предусмотренные действующим федеральным</w:t>
      </w:r>
    </w:p>
    <w:p w:rsidR="003F7FD4" w:rsidRPr="00402AB0" w:rsidRDefault="003F7FD4">
      <w:pPr>
        <w:ind w:left="-15" w:right="0" w:firstLine="0"/>
        <w:rPr>
          <w:lang w:val="ru-RU"/>
        </w:rPr>
      </w:pPr>
      <w:r w:rsidRPr="00402AB0">
        <w:rPr>
          <w:lang w:val="ru-RU"/>
        </w:rPr>
        <w:t>законом о ведении гражданами садоводства;</w:t>
      </w:r>
    </w:p>
    <w:p w:rsidR="003F7FD4" w:rsidRPr="00402AB0" w:rsidRDefault="003F7FD4">
      <w:pPr>
        <w:numPr>
          <w:ilvl w:val="0"/>
          <w:numId w:val="8"/>
        </w:numPr>
        <w:ind w:right="0"/>
        <w:rPr>
          <w:lang w:val="ru-RU"/>
        </w:rPr>
      </w:pPr>
      <w:r w:rsidRPr="00402AB0">
        <w:rPr>
          <w:lang w:val="ru-RU"/>
        </w:rPr>
        <w:t>исполнять решения, принятые председателем товарищества и правлением товарищества, в рамках полномочий, установленных действующим федеральным законом о ведении гражданами садоводства или возложенных на них общим собранием членов товарищества;</w:t>
      </w:r>
    </w:p>
    <w:p w:rsidR="003F7FD4" w:rsidRPr="00402AB0" w:rsidRDefault="003F7FD4">
      <w:pPr>
        <w:numPr>
          <w:ilvl w:val="0"/>
          <w:numId w:val="8"/>
        </w:numPr>
        <w:ind w:right="0"/>
        <w:rPr>
          <w:lang w:val="ru-RU"/>
        </w:rPr>
      </w:pPr>
      <w:r w:rsidRPr="00402AB0">
        <w:rPr>
          <w:lang w:val="ru-RU"/>
        </w:rPr>
        <w:t>соблюдать Правила внутреннего распорядка товарищества;</w:t>
      </w:r>
    </w:p>
    <w:p w:rsidR="003F7FD4" w:rsidRPr="00402AB0" w:rsidRDefault="003F7FD4">
      <w:pPr>
        <w:numPr>
          <w:ilvl w:val="0"/>
          <w:numId w:val="8"/>
        </w:numPr>
        <w:ind w:right="0"/>
        <w:rPr>
          <w:lang w:val="ru-RU"/>
        </w:rPr>
      </w:pPr>
      <w:r w:rsidRPr="00402AB0">
        <w:rPr>
          <w:lang w:val="ru-RU"/>
        </w:rPr>
        <w:t>нести бремя расходов на содержание и ремонт общего имущества товарищества;</w:t>
      </w:r>
    </w:p>
    <w:p w:rsidR="003F7FD4" w:rsidRPr="00402AB0" w:rsidRDefault="003F7FD4">
      <w:pPr>
        <w:numPr>
          <w:ilvl w:val="0"/>
          <w:numId w:val="8"/>
        </w:numPr>
        <w:ind w:right="0"/>
        <w:rPr>
          <w:lang w:val="ru-RU"/>
        </w:rPr>
      </w:pPr>
      <w:r w:rsidRPr="00402AB0">
        <w:rPr>
          <w:lang w:val="ru-RU"/>
        </w:rPr>
        <w:t>рационально и бережно использовать имущество, являющееся общей собственностью учредителей/членов товарищества;</w:t>
      </w:r>
    </w:p>
    <w:p w:rsidR="003F7FD4" w:rsidRPr="00402AB0" w:rsidRDefault="003F7FD4">
      <w:pPr>
        <w:numPr>
          <w:ilvl w:val="0"/>
          <w:numId w:val="8"/>
        </w:numPr>
        <w:ind w:right="0"/>
        <w:rPr>
          <w:lang w:val="ru-RU"/>
        </w:rPr>
      </w:pPr>
      <w:r w:rsidRPr="00402AB0">
        <w:rPr>
          <w:lang w:val="ru-RU"/>
        </w:rPr>
        <w:t>не разглашать конфиденциальную информацию о деятельности товарищества;</w:t>
      </w:r>
    </w:p>
    <w:p w:rsidR="003F7FD4" w:rsidRPr="00402AB0" w:rsidRDefault="003F7FD4">
      <w:pPr>
        <w:numPr>
          <w:ilvl w:val="0"/>
          <w:numId w:val="8"/>
        </w:numPr>
        <w:ind w:right="0"/>
        <w:rPr>
          <w:lang w:val="ru-RU"/>
        </w:rPr>
      </w:pPr>
      <w:r w:rsidRPr="00402AB0">
        <w:rPr>
          <w:lang w:val="ru-RU"/>
        </w:rPr>
        <w:t>не совершать действия, заведомо направленные на причинение вреда товариществу;</w:t>
      </w:r>
    </w:p>
    <w:p w:rsidR="003F7FD4" w:rsidRPr="00402AB0" w:rsidRDefault="003F7FD4">
      <w:pPr>
        <w:numPr>
          <w:ilvl w:val="0"/>
          <w:numId w:val="8"/>
        </w:numPr>
        <w:ind w:right="0"/>
        <w:rPr>
          <w:lang w:val="ru-RU"/>
        </w:rPr>
      </w:pPr>
      <w:r w:rsidRPr="00402AB0">
        <w:rPr>
          <w:lang w:val="ru-RU"/>
        </w:rPr>
        <w:t>не совершать действия (бездействие), которые существенно затрудняют или делают невозможным достижение целей, ради которых создано товарищество.</w:t>
      </w:r>
    </w:p>
    <w:p w:rsidR="003F7FD4" w:rsidRPr="00402AB0" w:rsidRDefault="003F7FD4">
      <w:pPr>
        <w:numPr>
          <w:ilvl w:val="0"/>
          <w:numId w:val="8"/>
        </w:numPr>
        <w:ind w:right="0"/>
        <w:rPr>
          <w:lang w:val="ru-RU"/>
        </w:rPr>
      </w:pPr>
      <w:r w:rsidRPr="00402AB0">
        <w:rPr>
          <w:lang w:val="ru-RU"/>
        </w:rPr>
        <w:t>участвовать в общих собраниях товарищества;</w:t>
      </w:r>
    </w:p>
    <w:p w:rsidR="003F7FD4" w:rsidRPr="00402AB0" w:rsidRDefault="003F7FD4">
      <w:pPr>
        <w:numPr>
          <w:ilvl w:val="0"/>
          <w:numId w:val="8"/>
        </w:numPr>
        <w:ind w:right="0"/>
        <w:rPr>
          <w:lang w:val="ru-RU"/>
        </w:rPr>
      </w:pPr>
      <w:r w:rsidRPr="00402AB0">
        <w:rPr>
          <w:lang w:val="ru-RU"/>
        </w:rPr>
        <w:t>использовать свой земельный участок в соответствии с его целевым назначением и разрешенным использованием, не наносить ущерб земле как природному объекту, в результате освоения и использования участка и земель общего назначения товарищества;</w:t>
      </w:r>
    </w:p>
    <w:p w:rsidR="003F7FD4" w:rsidRPr="00402AB0" w:rsidRDefault="003F7FD4">
      <w:pPr>
        <w:numPr>
          <w:ilvl w:val="0"/>
          <w:numId w:val="8"/>
        </w:numPr>
        <w:ind w:right="0"/>
        <w:rPr>
          <w:lang w:val="ru-RU"/>
        </w:rPr>
      </w:pPr>
      <w:r w:rsidRPr="00402AB0">
        <w:rPr>
          <w:lang w:val="ru-RU"/>
        </w:rPr>
        <w:t>не нарушать границ своего земельного участка, ограждение (забор) которого должно соответствовать геодезическим данным, местоположение которых определено и зафиксировано в системе учета сведений о границах РФ, регионов, муниципальных образований, территориальных зон и отдельных объектов недвижимости (Государственный кадастр).</w:t>
      </w:r>
    </w:p>
    <w:p w:rsidR="003F7FD4" w:rsidRPr="00402AB0" w:rsidRDefault="003F7FD4">
      <w:pPr>
        <w:numPr>
          <w:ilvl w:val="0"/>
          <w:numId w:val="8"/>
        </w:numPr>
        <w:ind w:right="0"/>
        <w:rPr>
          <w:lang w:val="ru-RU"/>
        </w:rPr>
      </w:pPr>
      <w:r w:rsidRPr="00402AB0">
        <w:rPr>
          <w:lang w:val="ru-RU"/>
        </w:rPr>
        <w:t>в</w:t>
      </w:r>
      <w:r w:rsidRPr="00402AB0">
        <w:rPr>
          <w:lang w:val="ru-RU"/>
        </w:rPr>
        <w:tab/>
        <w:t>обязательном</w:t>
      </w:r>
      <w:r w:rsidRPr="00402AB0">
        <w:rPr>
          <w:lang w:val="ru-RU"/>
        </w:rPr>
        <w:tab/>
        <w:t>порядке</w:t>
      </w:r>
      <w:r w:rsidRPr="00402AB0">
        <w:rPr>
          <w:lang w:val="ru-RU"/>
        </w:rPr>
        <w:tab/>
        <w:t>информировать</w:t>
      </w:r>
      <w:r w:rsidRPr="00402AB0">
        <w:rPr>
          <w:lang w:val="ru-RU"/>
        </w:rPr>
        <w:tab/>
        <w:t>правление</w:t>
      </w:r>
      <w:r w:rsidRPr="00402AB0">
        <w:rPr>
          <w:lang w:val="ru-RU"/>
        </w:rPr>
        <w:tab/>
        <w:t>о</w:t>
      </w:r>
      <w:r w:rsidRPr="00402AB0">
        <w:rPr>
          <w:lang w:val="ru-RU"/>
        </w:rPr>
        <w:tab/>
        <w:t>передаче</w:t>
      </w:r>
      <w:r w:rsidRPr="00402AB0">
        <w:rPr>
          <w:lang w:val="ru-RU"/>
        </w:rPr>
        <w:tab/>
        <w:t>(отчуждении)</w:t>
      </w:r>
    </w:p>
    <w:p w:rsidR="003F7FD4" w:rsidRDefault="003F7FD4">
      <w:pPr>
        <w:ind w:left="-15" w:right="0" w:firstLine="0"/>
      </w:pPr>
      <w:r>
        <w:t>земельного участка другому лицу;</w:t>
      </w:r>
    </w:p>
    <w:p w:rsidR="003F7FD4" w:rsidRPr="00402AB0" w:rsidRDefault="003F7FD4">
      <w:pPr>
        <w:numPr>
          <w:ilvl w:val="0"/>
          <w:numId w:val="8"/>
        </w:numPr>
        <w:ind w:right="0"/>
        <w:rPr>
          <w:lang w:val="ru-RU"/>
        </w:rPr>
      </w:pPr>
      <w:r w:rsidRPr="00402AB0">
        <w:rPr>
          <w:lang w:val="ru-RU"/>
        </w:rPr>
        <w:t>в случае, если у предыдущего владельца земельного участка имелась задолженность перед товариществом, новый владелец земельного участка должен обеспечить его погашение; 15) выполнять требования земельного и природоохранного законодательства, содержать в надлежащем техническом и санитарном порядке прилегающие к участку проходы, проезды, кюветы, заборы;</w:t>
      </w:r>
    </w:p>
    <w:p w:rsidR="003F7FD4" w:rsidRPr="00402AB0" w:rsidRDefault="003F7FD4">
      <w:pPr>
        <w:numPr>
          <w:ilvl w:val="0"/>
          <w:numId w:val="9"/>
        </w:numPr>
        <w:ind w:right="0"/>
        <w:rPr>
          <w:lang w:val="ru-RU"/>
        </w:rPr>
      </w:pPr>
      <w:r w:rsidRPr="00402AB0">
        <w:rPr>
          <w:lang w:val="ru-RU"/>
        </w:rPr>
        <w:t>складировать</w:t>
      </w:r>
      <w:r w:rsidRPr="00402AB0">
        <w:rPr>
          <w:lang w:val="ru-RU"/>
        </w:rPr>
        <w:tab/>
        <w:t>бытовые</w:t>
      </w:r>
      <w:r w:rsidRPr="00402AB0">
        <w:rPr>
          <w:lang w:val="ru-RU"/>
        </w:rPr>
        <w:tab/>
        <w:t>отходы</w:t>
      </w:r>
      <w:r w:rsidRPr="00402AB0">
        <w:rPr>
          <w:lang w:val="ru-RU"/>
        </w:rPr>
        <w:tab/>
        <w:t>в</w:t>
      </w:r>
      <w:r w:rsidRPr="00402AB0">
        <w:rPr>
          <w:lang w:val="ru-RU"/>
        </w:rPr>
        <w:tab/>
        <w:t>контейнеры,</w:t>
      </w:r>
      <w:r w:rsidRPr="00402AB0">
        <w:rPr>
          <w:lang w:val="ru-RU"/>
        </w:rPr>
        <w:tab/>
        <w:t>установленные</w:t>
      </w:r>
      <w:r w:rsidRPr="00402AB0">
        <w:rPr>
          <w:lang w:val="ru-RU"/>
        </w:rPr>
        <w:tab/>
        <w:t>при</w:t>
      </w:r>
      <w:r w:rsidRPr="00402AB0">
        <w:rPr>
          <w:lang w:val="ru-RU"/>
        </w:rPr>
        <w:tab/>
        <w:t>въезде</w:t>
      </w:r>
      <w:r w:rsidRPr="00402AB0">
        <w:rPr>
          <w:lang w:val="ru-RU"/>
        </w:rPr>
        <w:tab/>
        <w:t>в</w:t>
      </w:r>
    </w:p>
    <w:p w:rsidR="003F7FD4" w:rsidRPr="00402AB0" w:rsidRDefault="003F7FD4">
      <w:pPr>
        <w:ind w:left="-15" w:right="0" w:firstLine="0"/>
        <w:rPr>
          <w:lang w:val="ru-RU"/>
        </w:rPr>
      </w:pPr>
      <w:r w:rsidRPr="00402AB0">
        <w:rPr>
          <w:lang w:val="ru-RU"/>
        </w:rPr>
        <w:t>товарищество на специально отведенной площадке для сбора коммунальных бытовых отходов;</w:t>
      </w:r>
    </w:p>
    <w:p w:rsidR="003F7FD4" w:rsidRPr="00402AB0" w:rsidRDefault="003F7FD4">
      <w:pPr>
        <w:numPr>
          <w:ilvl w:val="0"/>
          <w:numId w:val="9"/>
        </w:numPr>
        <w:ind w:right="0"/>
        <w:rPr>
          <w:lang w:val="ru-RU"/>
        </w:rPr>
      </w:pPr>
      <w:r w:rsidRPr="00402AB0">
        <w:rPr>
          <w:lang w:val="ru-RU"/>
        </w:rPr>
        <w:t>производить за свой счет ремонт дорог товарищества, испорченных при провозе строительных материалов на свой садовый участок;</w:t>
      </w:r>
    </w:p>
    <w:p w:rsidR="003F7FD4" w:rsidRPr="00402AB0" w:rsidRDefault="003F7FD4">
      <w:pPr>
        <w:numPr>
          <w:ilvl w:val="0"/>
          <w:numId w:val="9"/>
        </w:numPr>
        <w:ind w:right="0"/>
        <w:rPr>
          <w:lang w:val="ru-RU"/>
        </w:rPr>
      </w:pPr>
      <w:r w:rsidRPr="00402AB0">
        <w:rPr>
          <w:lang w:val="ru-RU"/>
        </w:rPr>
        <w:t>соблюдать иные обязанности, связанные с осуществлением деятельности в границах территории садоводства, установленные законодательством Российской Федерации и уставом товарищества.</w:t>
      </w:r>
    </w:p>
    <w:p w:rsidR="003F7FD4" w:rsidRPr="00402AB0" w:rsidRDefault="003F7FD4">
      <w:pPr>
        <w:numPr>
          <w:ilvl w:val="1"/>
          <w:numId w:val="10"/>
        </w:numPr>
        <w:ind w:right="0"/>
        <w:rPr>
          <w:lang w:val="ru-RU"/>
        </w:rPr>
      </w:pPr>
      <w:r w:rsidRPr="00402AB0">
        <w:rPr>
          <w:lang w:val="ru-RU"/>
        </w:rPr>
        <w:t>Учредитель/член товарищества, не пользующийся принадлежащим ему земельным участком, либо отказавшийся от пользования объектами общей собственности, не освобождается от оплаты расходов товарищества по содержанию, эксплуатации и ремонту имущества, принадлежащего товариществу.</w:t>
      </w:r>
    </w:p>
    <w:p w:rsidR="003F7FD4" w:rsidRPr="00402AB0" w:rsidRDefault="003F7FD4">
      <w:pPr>
        <w:numPr>
          <w:ilvl w:val="1"/>
          <w:numId w:val="10"/>
        </w:numPr>
        <w:ind w:right="0"/>
        <w:rPr>
          <w:lang w:val="ru-RU"/>
        </w:rPr>
      </w:pPr>
      <w:r w:rsidRPr="00402AB0">
        <w:rPr>
          <w:lang w:val="ru-RU"/>
        </w:rPr>
        <w:t>Представлять беспрепятственный допуск на свой садовый участок и в имеющиеся на нем жилое и иные строения членов правления и контрольных комиссий для проверки правильности потребления электроэнергии и эксплуатации электро– и газоустановок, соблюдения пожарной безопасности.</w:t>
      </w:r>
    </w:p>
    <w:p w:rsidR="003F7FD4" w:rsidRPr="00402AB0" w:rsidRDefault="003F7FD4">
      <w:pPr>
        <w:numPr>
          <w:ilvl w:val="1"/>
          <w:numId w:val="10"/>
        </w:numPr>
        <w:ind w:right="0"/>
        <w:rPr>
          <w:lang w:val="ru-RU"/>
        </w:rPr>
      </w:pPr>
      <w:r w:rsidRPr="00402AB0">
        <w:rPr>
          <w:lang w:val="ru-RU"/>
        </w:rPr>
        <w:t>Вход обслуживающего персонала, аварийных служб на садовый земельный участок без согласия его собственника допускается только в случае ликвидации пожара, аварийной ситуации, при устранении повреждений и обслуживании объектов общего назначения.</w:t>
      </w:r>
    </w:p>
    <w:p w:rsidR="003F7FD4" w:rsidRPr="00402AB0" w:rsidRDefault="003F7FD4">
      <w:pPr>
        <w:spacing w:after="0" w:line="259" w:lineRule="auto"/>
        <w:ind w:left="705" w:right="0" w:firstLine="0"/>
        <w:jc w:val="left"/>
        <w:rPr>
          <w:lang w:val="ru-RU"/>
        </w:rPr>
      </w:pPr>
      <w:r w:rsidRPr="00402AB0">
        <w:rPr>
          <w:b/>
          <w:bCs/>
          <w:lang w:val="ru-RU"/>
        </w:rPr>
        <w:t xml:space="preserve"> </w:t>
      </w:r>
    </w:p>
    <w:p w:rsidR="003F7FD4" w:rsidRDefault="003F7FD4">
      <w:pPr>
        <w:pStyle w:val="Heading1"/>
        <w:ind w:left="473" w:right="233" w:hanging="240"/>
      </w:pPr>
      <w:r>
        <w:t>Основания и порядок приема в члены товарищества</w:t>
      </w:r>
    </w:p>
    <w:p w:rsidR="003F7FD4" w:rsidRPr="00402AB0" w:rsidRDefault="003F7FD4">
      <w:pPr>
        <w:spacing w:after="0" w:line="259" w:lineRule="auto"/>
        <w:ind w:right="0" w:firstLine="0"/>
        <w:jc w:val="left"/>
        <w:rPr>
          <w:lang w:val="ru-RU"/>
        </w:rPr>
      </w:pPr>
      <w:r w:rsidRPr="00402AB0">
        <w:rPr>
          <w:lang w:val="ru-RU"/>
        </w:rPr>
        <w:t xml:space="preserve"> </w:t>
      </w:r>
    </w:p>
    <w:p w:rsidR="003F7FD4" w:rsidRPr="00402AB0" w:rsidRDefault="003F7FD4">
      <w:pPr>
        <w:ind w:left="705" w:right="0" w:firstLine="0"/>
        <w:rPr>
          <w:lang w:val="ru-RU"/>
        </w:rPr>
      </w:pPr>
      <w:r w:rsidRPr="00402AB0">
        <w:rPr>
          <w:lang w:val="ru-RU"/>
        </w:rPr>
        <w:t>3.1. Членами товарищества могут являться исключительно физические лица.</w:t>
      </w:r>
    </w:p>
    <w:p w:rsidR="003F7FD4" w:rsidRPr="00402AB0" w:rsidRDefault="003F7FD4">
      <w:pPr>
        <w:ind w:left="-15" w:right="0"/>
        <w:rPr>
          <w:lang w:val="ru-RU"/>
        </w:rPr>
      </w:pPr>
      <w:r w:rsidRPr="00402AB0">
        <w:rPr>
          <w:lang w:val="ru-RU"/>
        </w:rPr>
        <w:t>3.2. Членом товарищества могут быть граждане Российской Федерации, достигшие возраста 18 лет, правообладатели земельных участков в границах товарищества, а также в соответствии с гражданским законодательством наследники членов товарищества, лица, к которым перешли права на земельные участки в результате дарения или иных зарегистрированных сделок с земельным участком.</w:t>
      </w:r>
    </w:p>
    <w:p w:rsidR="003F7FD4" w:rsidRPr="00402AB0" w:rsidRDefault="003F7FD4">
      <w:pPr>
        <w:ind w:left="-15" w:right="0"/>
        <w:rPr>
          <w:lang w:val="ru-RU"/>
        </w:rPr>
      </w:pPr>
      <w:r w:rsidRPr="00402AB0">
        <w:rPr>
          <w:lang w:val="ru-RU"/>
        </w:rPr>
        <w:t>3.3. Учредители садоводческого некоммерческого товарищества считаются принятыми в члены товарищества с момента его государственной регистрации. Другие лица принимаются в члены товарищества правлением товарищества.</w:t>
      </w:r>
    </w:p>
    <w:p w:rsidR="003F7FD4" w:rsidRPr="00402AB0" w:rsidRDefault="003F7FD4">
      <w:pPr>
        <w:ind w:left="-15" w:right="0"/>
        <w:rPr>
          <w:lang w:val="ru-RU"/>
        </w:rPr>
      </w:pPr>
      <w:r>
        <w:rPr>
          <w:noProof/>
          <w:lang w:val="ru-RU" w:eastAsia="ru-RU"/>
        </w:rPr>
        <w:pict>
          <v:group id="Group 96175" o:spid="_x0000_s1029" style="position:absolute;left:0;text-align:left;margin-left:0;margin-top:-2.9pt;width:495.85pt;height:69pt;z-index:-251673600" coordsize="62969,8762">
            <v:shape id="Shape 135159" o:spid="_x0000_s1030" style="position:absolute;left:4476;width:58453;height:1752" coordsize="5845374,175245" path="m,l5845374,r,175245l,175245,,e" fillcolor="yellow" stroked="f" strokeweight="0">
              <v:stroke opacity="0" miterlimit="10" joinstyle="miter"/>
            </v:shape>
            <v:shape id="Shape 135160" o:spid="_x0000_s1031" style="position:absolute;top:1752;width:62943;height:1752" coordsize="6294389,175245" path="m,l6294389,r,175245l,175245,,e" fillcolor="yellow" stroked="f" strokeweight="0">
              <v:stroke opacity="0" miterlimit="10" joinstyle="miter"/>
            </v:shape>
            <v:shape id="Shape 135161" o:spid="_x0000_s1032" style="position:absolute;top:3504;width:62963;height:1752" coordsize="6296323,175245" path="m,l6296323,r,175245l,175245,,e" fillcolor="yellow" stroked="f" strokeweight="0">
              <v:stroke opacity="0" miterlimit="10" joinstyle="miter"/>
            </v:shape>
            <v:shape id="Shape 135162" o:spid="_x0000_s1033" style="position:absolute;top:5257;width:62969;height:1752" coordsize="6296993,175245" path="m,l6296993,r,175245l,175245,,e" fillcolor="yellow" stroked="f" strokeweight="0">
              <v:stroke opacity="0" miterlimit="10" joinstyle="miter"/>
            </v:shape>
            <v:shape id="Shape 135163" o:spid="_x0000_s1034" style="position:absolute;top:7009;width:9348;height:1752" coordsize="934864,175245" path="m,l934864,r,175245l,175245,,e" fillcolor="yellow" stroked="f" strokeweight="0">
              <v:stroke opacity="0" miterlimit="10" joinstyle="miter"/>
            </v:shape>
          </v:group>
        </w:pict>
      </w:r>
      <w:r w:rsidRPr="00402AB0">
        <w:rPr>
          <w:lang w:val="ru-RU"/>
        </w:rPr>
        <w:t>3.4. Прием в члены товарищества осуществляется на основании заявления правообладателя садового земельного участка, расположенного в границах территории садоводства, которое подается в правление товарищества лично либо посредством почтового отправления (заказным письмом) для его последующего рассмотрения правлением товарищества.</w:t>
      </w:r>
    </w:p>
    <w:p w:rsidR="003F7FD4" w:rsidRPr="00402AB0" w:rsidRDefault="003F7FD4">
      <w:pPr>
        <w:ind w:left="-15" w:right="0"/>
        <w:rPr>
          <w:lang w:val="ru-RU"/>
        </w:rPr>
      </w:pPr>
      <w:r w:rsidRPr="00402AB0">
        <w:rPr>
          <w:lang w:val="ru-RU"/>
        </w:rPr>
        <w:t>3.5. Правообладатель садового земельного участка до подачи заявления о вступлении в члены товарищества вправе ознакомиться с его уставом.</w:t>
      </w:r>
    </w:p>
    <w:p w:rsidR="003F7FD4" w:rsidRPr="00402AB0" w:rsidRDefault="003F7FD4">
      <w:pPr>
        <w:ind w:left="705" w:right="0" w:firstLine="0"/>
        <w:rPr>
          <w:lang w:val="ru-RU"/>
        </w:rPr>
      </w:pPr>
      <w:r w:rsidRPr="00402AB0">
        <w:rPr>
          <w:lang w:val="ru-RU"/>
        </w:rPr>
        <w:t>3.6. В заявлении о принятии в члены товарищества, указываются:</w:t>
      </w:r>
    </w:p>
    <w:p w:rsidR="003F7FD4" w:rsidRPr="00402AB0" w:rsidRDefault="003F7FD4">
      <w:pPr>
        <w:numPr>
          <w:ilvl w:val="0"/>
          <w:numId w:val="11"/>
        </w:numPr>
        <w:ind w:right="0"/>
        <w:rPr>
          <w:lang w:val="ru-RU"/>
        </w:rPr>
      </w:pPr>
      <w:r w:rsidRPr="00402AB0">
        <w:rPr>
          <w:lang w:val="ru-RU"/>
        </w:rPr>
        <w:t>фамилия, имя, отчество (последнее - при наличии) заявителя;</w:t>
      </w:r>
    </w:p>
    <w:p w:rsidR="003F7FD4" w:rsidRDefault="003F7FD4">
      <w:pPr>
        <w:numPr>
          <w:ilvl w:val="0"/>
          <w:numId w:val="11"/>
        </w:numPr>
        <w:ind w:right="0"/>
      </w:pPr>
      <w:r>
        <w:t>адрес места жительства заявителя;</w:t>
      </w:r>
    </w:p>
    <w:p w:rsidR="003F7FD4" w:rsidRPr="00402AB0" w:rsidRDefault="003F7FD4">
      <w:pPr>
        <w:numPr>
          <w:ilvl w:val="0"/>
          <w:numId w:val="11"/>
        </w:numPr>
        <w:ind w:right="0"/>
        <w:rPr>
          <w:lang w:val="ru-RU"/>
        </w:rPr>
      </w:pPr>
      <w:r w:rsidRPr="00402AB0">
        <w:rPr>
          <w:lang w:val="ru-RU"/>
        </w:rPr>
        <w:t>почтовый адрес, по которому заявителем могут быть получены почтовые сообщения, за исключением случаев, если такие сообщения могут быть получены по адресу места жительства;</w:t>
      </w:r>
    </w:p>
    <w:p w:rsidR="003F7FD4" w:rsidRPr="00402AB0" w:rsidRDefault="003F7FD4">
      <w:pPr>
        <w:numPr>
          <w:ilvl w:val="0"/>
          <w:numId w:val="11"/>
        </w:numPr>
        <w:ind w:right="0"/>
        <w:rPr>
          <w:lang w:val="ru-RU"/>
        </w:rPr>
      </w:pPr>
      <w:r w:rsidRPr="00402AB0">
        <w:rPr>
          <w:lang w:val="ru-RU"/>
        </w:rPr>
        <w:t>адрес электронной почты, по которому заявителем могут быть получены электронные сообщения (при наличии);</w:t>
      </w:r>
    </w:p>
    <w:p w:rsidR="003F7FD4" w:rsidRPr="00402AB0" w:rsidRDefault="003F7FD4">
      <w:pPr>
        <w:ind w:left="705" w:right="0" w:firstLine="0"/>
        <w:rPr>
          <w:lang w:val="ru-RU"/>
        </w:rPr>
      </w:pPr>
      <w:r>
        <w:rPr>
          <w:noProof/>
          <w:lang w:val="ru-RU" w:eastAsia="ru-RU"/>
        </w:rPr>
        <w:pict>
          <v:group id="Group 96186" o:spid="_x0000_s1035" style="position:absolute;left:0;text-align:left;margin-left:0;margin-top:-2.9pt;width:495.3pt;height:27.6pt;z-index:-251665408" coordsize="62903,3504">
            <v:shape id="Shape 135170" o:spid="_x0000_s1036" style="position:absolute;left:4476;width:58426;height:1752" coordsize="5842695,175245" path="m,l5842695,r,175245l,175245,,e" fillcolor="yellow" stroked="f" strokeweight="0">
              <v:stroke opacity="0" miterlimit="10" joinstyle="miter"/>
            </v:shape>
            <v:shape id="Shape 135171" o:spid="_x0000_s1037" style="position:absolute;top:1752;width:41871;height:1752" coordsize="4187131,175245" path="m,l4187131,r,175245l,175245,,e" fillcolor="yellow" stroked="f" strokeweight="0">
              <v:stroke opacity="0" miterlimit="10" joinstyle="miter"/>
            </v:shape>
          </v:group>
        </w:pict>
      </w:r>
      <w:r w:rsidRPr="00402AB0">
        <w:rPr>
          <w:lang w:val="ru-RU"/>
        </w:rPr>
        <w:t>5)номер телефона для связи с заявителем, по которому в том числе может быть</w:t>
      </w:r>
    </w:p>
    <w:p w:rsidR="003F7FD4" w:rsidRPr="00402AB0" w:rsidRDefault="003F7FD4">
      <w:pPr>
        <w:ind w:left="-15" w:right="0" w:firstLine="0"/>
        <w:rPr>
          <w:lang w:val="ru-RU"/>
        </w:rPr>
      </w:pPr>
      <w:r w:rsidRPr="00402AB0">
        <w:rPr>
          <w:lang w:val="ru-RU"/>
        </w:rPr>
        <w:t>направлено сообщение, включая короткое текстовое сообщение;</w:t>
      </w:r>
    </w:p>
    <w:p w:rsidR="003F7FD4" w:rsidRPr="00402AB0" w:rsidRDefault="003F7FD4">
      <w:pPr>
        <w:ind w:left="705" w:right="0" w:firstLine="0"/>
        <w:rPr>
          <w:lang w:val="ru-RU"/>
        </w:rPr>
      </w:pPr>
      <w:r w:rsidRPr="00402AB0">
        <w:rPr>
          <w:lang w:val="ru-RU"/>
        </w:rPr>
        <w:t>6) согласие заявителя на соблюдение требований устава товарищества.</w:t>
      </w:r>
    </w:p>
    <w:p w:rsidR="003F7FD4" w:rsidRPr="00402AB0" w:rsidRDefault="003F7FD4">
      <w:pPr>
        <w:ind w:left="-15" w:right="0"/>
        <w:rPr>
          <w:lang w:val="ru-RU"/>
        </w:rPr>
      </w:pPr>
      <w:r w:rsidRPr="00402AB0">
        <w:rPr>
          <w:lang w:val="ru-RU"/>
        </w:rPr>
        <w:t>3.7. К заявлению прилагаются копии документов о правах на садовый земельный участок, расположенный в границах территории садоводства.</w:t>
      </w:r>
    </w:p>
    <w:p w:rsidR="003F7FD4" w:rsidRPr="00402AB0" w:rsidRDefault="003F7FD4">
      <w:pPr>
        <w:ind w:left="-15" w:right="0"/>
        <w:rPr>
          <w:lang w:val="ru-RU"/>
        </w:rPr>
      </w:pPr>
      <w:r>
        <w:rPr>
          <w:noProof/>
          <w:lang w:val="ru-RU" w:eastAsia="ru-RU"/>
        </w:rPr>
        <w:pict>
          <v:group id="Group 100910" o:spid="_x0000_s1038" style="position:absolute;left:0;text-align:left;margin-left:0;margin-top:-2.9pt;width:495.8pt;height:82.8pt;z-index:-251672576" coordsize="62964,10514">
            <v:shape id="Shape 135178" o:spid="_x0000_s1039" style="position:absolute;left:4476;width:58438;height:1752" coordsize="5843811,175245" path="m,l5843811,r,175245l,175245,,e" fillcolor="yellow" stroked="f" strokeweight="0">
              <v:stroke opacity="0" miterlimit="10" joinstyle="miter"/>
            </v:shape>
            <v:shape id="Shape 135179" o:spid="_x0000_s1040" style="position:absolute;top:1752;width:62908;height:1752" coordsize="6290817,175245" path="m,l6290817,r,175245l,175245,,e" fillcolor="yellow" stroked="f" strokeweight="0">
              <v:stroke opacity="0" miterlimit="10" joinstyle="miter"/>
            </v:shape>
            <v:shape id="Shape 135180" o:spid="_x0000_s1041" style="position:absolute;top:3504;width:62964;height:1752" coordsize="6296472,175245" path="m,l6296472,r,175245l,175245,,e" fillcolor="yellow" stroked="f" strokeweight="0">
              <v:stroke opacity="0" miterlimit="10" joinstyle="miter"/>
            </v:shape>
            <v:shape id="Shape 135181" o:spid="_x0000_s1042" style="position:absolute;top:5257;width:46595;height:1752" coordsize="4659586,175245" path="m,l4659586,r,175245l,175245,,e" fillcolor="yellow" stroked="f" strokeweight="0">
              <v:stroke opacity="0" miterlimit="10" joinstyle="miter"/>
            </v:shape>
            <v:shape id="Shape 135182" o:spid="_x0000_s1043" style="position:absolute;left:4476;top:7009;width:58462;height:1752" coordsize="5846267,175245" path="m,l5846267,r,175245l,175245,,e" fillcolor="yellow" stroked="f" strokeweight="0">
              <v:stroke opacity="0" miterlimit="10" joinstyle="miter"/>
            </v:shape>
            <v:shape id="Shape 135183" o:spid="_x0000_s1044" style="position:absolute;top:8762;width:61329;height:1752" coordsize="6132984,175245" path="m,l6132984,r,175245l,175245,,e" fillcolor="yellow" stroked="f" strokeweight="0">
              <v:stroke opacity="0" miterlimit="10" joinstyle="miter"/>
            </v:shape>
          </v:group>
        </w:pict>
      </w:r>
      <w:r w:rsidRPr="00402AB0">
        <w:rPr>
          <w:lang w:val="ru-RU"/>
        </w:rPr>
        <w:t>3.8. Рассмотрение правлением товарищества заявления о приеме в члены товарищества осуществляется в срок, не превышающий тридцати календарных дней со дня подачи такого заявления. Гражданин считается принятым в члены товарищества, если за него проголосовали более 50% присутствующих на заседании правления членов правления.</w:t>
      </w:r>
    </w:p>
    <w:p w:rsidR="003F7FD4" w:rsidRPr="00402AB0" w:rsidRDefault="003F7FD4">
      <w:pPr>
        <w:ind w:left="-15" w:right="0"/>
        <w:rPr>
          <w:lang w:val="ru-RU"/>
        </w:rPr>
      </w:pPr>
      <w:r w:rsidRPr="00402AB0">
        <w:rPr>
          <w:lang w:val="ru-RU"/>
        </w:rPr>
        <w:t>3.9. Днем приема в члены товарищества лица, подавшего заявление о приеме в члены товарищества, является день принятия соответствующего решения правлением товарищества.</w:t>
      </w:r>
    </w:p>
    <w:p w:rsidR="003F7FD4" w:rsidRPr="00402AB0" w:rsidRDefault="003F7FD4">
      <w:pPr>
        <w:ind w:left="-15" w:right="0"/>
        <w:rPr>
          <w:lang w:val="ru-RU"/>
        </w:rPr>
      </w:pPr>
      <w:r w:rsidRPr="00402AB0">
        <w:rPr>
          <w:lang w:val="ru-RU"/>
        </w:rPr>
        <w:t>3.10. В приобретении членства товарищества должно быть отказано в случае, если лицо, подавшее заявление о приеме в члены товарищества:</w:t>
      </w:r>
    </w:p>
    <w:p w:rsidR="003F7FD4" w:rsidRPr="00402AB0" w:rsidRDefault="003F7FD4">
      <w:pPr>
        <w:spacing w:after="0" w:line="265" w:lineRule="auto"/>
        <w:ind w:left="10" w:right="21" w:hanging="10"/>
        <w:jc w:val="right"/>
        <w:rPr>
          <w:lang w:val="ru-RU"/>
        </w:rPr>
      </w:pPr>
      <w:r w:rsidRPr="00402AB0">
        <w:rPr>
          <w:lang w:val="ru-RU"/>
        </w:rPr>
        <w:t>1) было ранее исключено из числа членов этого товарищества в связи с нарушением,</w:t>
      </w:r>
    </w:p>
    <w:p w:rsidR="003F7FD4" w:rsidRPr="00402AB0" w:rsidRDefault="003F7FD4">
      <w:pPr>
        <w:ind w:left="-15" w:right="0" w:firstLine="0"/>
        <w:rPr>
          <w:lang w:val="ru-RU"/>
        </w:rPr>
      </w:pPr>
      <w:r w:rsidRPr="00402AB0">
        <w:rPr>
          <w:lang w:val="ru-RU"/>
        </w:rPr>
        <w:t>предусмотренным пунктом 4.4. устава товарищества, и не устранило указанное нарушение;</w:t>
      </w:r>
    </w:p>
    <w:p w:rsidR="003F7FD4" w:rsidRPr="00402AB0" w:rsidRDefault="003F7FD4" w:rsidP="00776C79">
      <w:pPr>
        <w:spacing w:after="160" w:line="259" w:lineRule="auto"/>
        <w:ind w:right="0" w:firstLine="0"/>
        <w:jc w:val="left"/>
        <w:rPr>
          <w:sz w:val="22"/>
          <w:szCs w:val="22"/>
          <w:lang w:val="ru-RU"/>
        </w:rPr>
      </w:pPr>
    </w:p>
    <w:p w:rsidR="003F7FD4" w:rsidRPr="00402AB0" w:rsidRDefault="003F7FD4" w:rsidP="00402AB0">
      <w:pPr>
        <w:spacing w:after="0" w:line="265" w:lineRule="auto"/>
        <w:ind w:left="10" w:right="21" w:hanging="10"/>
        <w:rPr>
          <w:lang w:val="ru-RU"/>
        </w:rPr>
      </w:pPr>
      <w:r w:rsidRPr="00402AB0">
        <w:rPr>
          <w:sz w:val="22"/>
          <w:szCs w:val="22"/>
          <w:lang w:val="ru-RU"/>
        </w:rPr>
        <w:t>2)</w:t>
      </w:r>
      <w:r w:rsidRPr="00402AB0">
        <w:rPr>
          <w:sz w:val="22"/>
          <w:szCs w:val="22"/>
          <w:lang w:val="ru-RU"/>
        </w:rPr>
        <w:tab/>
      </w:r>
      <w:r w:rsidRPr="00402AB0">
        <w:rPr>
          <w:lang w:val="ru-RU"/>
        </w:rPr>
        <w:t>не</w:t>
      </w:r>
      <w:r>
        <w:rPr>
          <w:lang w:val="ru-RU"/>
        </w:rPr>
        <w:t xml:space="preserve"> </w:t>
      </w:r>
      <w:r w:rsidRPr="00402AB0">
        <w:rPr>
          <w:lang w:val="ru-RU"/>
        </w:rPr>
        <w:t>является</w:t>
      </w:r>
      <w:r>
        <w:rPr>
          <w:lang w:val="ru-RU"/>
        </w:rPr>
        <w:t xml:space="preserve"> </w:t>
      </w:r>
      <w:r w:rsidRPr="00402AB0">
        <w:rPr>
          <w:lang w:val="ru-RU"/>
        </w:rPr>
        <w:t>собственником</w:t>
      </w:r>
      <w:r>
        <w:rPr>
          <w:lang w:val="ru-RU"/>
        </w:rPr>
        <w:t xml:space="preserve"> </w:t>
      </w:r>
      <w:r w:rsidRPr="00402AB0">
        <w:rPr>
          <w:lang w:val="ru-RU"/>
        </w:rPr>
        <w:t>или</w:t>
      </w:r>
      <w:r>
        <w:rPr>
          <w:lang w:val="ru-RU"/>
        </w:rPr>
        <w:t xml:space="preserve"> </w:t>
      </w:r>
      <w:r w:rsidRPr="00402AB0">
        <w:rPr>
          <w:lang w:val="ru-RU"/>
        </w:rPr>
        <w:t>правообладателем</w:t>
      </w:r>
      <w:r>
        <w:rPr>
          <w:lang w:val="ru-RU"/>
        </w:rPr>
        <w:t xml:space="preserve"> </w:t>
      </w:r>
      <w:r w:rsidRPr="00402AB0">
        <w:rPr>
          <w:lang w:val="ru-RU"/>
        </w:rPr>
        <w:t>земельного</w:t>
      </w:r>
      <w:r>
        <w:rPr>
          <w:lang w:val="ru-RU"/>
        </w:rPr>
        <w:t xml:space="preserve"> </w:t>
      </w:r>
      <w:r w:rsidRPr="00402AB0">
        <w:rPr>
          <w:lang w:val="ru-RU"/>
        </w:rPr>
        <w:t>участка,</w:t>
      </w:r>
      <w:r>
        <w:rPr>
          <w:lang w:val="ru-RU"/>
        </w:rPr>
        <w:t xml:space="preserve"> </w:t>
      </w:r>
      <w:r w:rsidRPr="00402AB0">
        <w:rPr>
          <w:lang w:val="ru-RU"/>
        </w:rPr>
        <w:t>расположенного в границах территории садоводства в случае, если садовые земельные участки,</w:t>
      </w:r>
      <w:r>
        <w:rPr>
          <w:lang w:val="ru-RU"/>
        </w:rPr>
        <w:t xml:space="preserve"> </w:t>
      </w:r>
      <w:r w:rsidRPr="00402AB0">
        <w:rPr>
          <w:lang w:val="ru-RU"/>
        </w:rPr>
        <w:t>находящиеся</w:t>
      </w:r>
      <w:r>
        <w:rPr>
          <w:lang w:val="ru-RU"/>
        </w:rPr>
        <w:t xml:space="preserve"> </w:t>
      </w:r>
      <w:r w:rsidRPr="00402AB0">
        <w:rPr>
          <w:lang w:val="ru-RU"/>
        </w:rPr>
        <w:t>в</w:t>
      </w:r>
      <w:r>
        <w:rPr>
          <w:lang w:val="ru-RU"/>
        </w:rPr>
        <w:t xml:space="preserve"> </w:t>
      </w:r>
      <w:r w:rsidRPr="00402AB0">
        <w:rPr>
          <w:lang w:val="ru-RU"/>
        </w:rPr>
        <w:t>государственной</w:t>
      </w:r>
      <w:r>
        <w:rPr>
          <w:lang w:val="ru-RU"/>
        </w:rPr>
        <w:t xml:space="preserve"> </w:t>
      </w:r>
      <w:r w:rsidRPr="00402AB0">
        <w:rPr>
          <w:lang w:val="ru-RU"/>
        </w:rPr>
        <w:t>или</w:t>
      </w:r>
      <w:r>
        <w:rPr>
          <w:lang w:val="ru-RU"/>
        </w:rPr>
        <w:t xml:space="preserve"> </w:t>
      </w:r>
      <w:r w:rsidRPr="00402AB0">
        <w:rPr>
          <w:lang w:val="ru-RU"/>
        </w:rPr>
        <w:t>муниципальной</w:t>
      </w:r>
      <w:r>
        <w:rPr>
          <w:lang w:val="ru-RU"/>
        </w:rPr>
        <w:t xml:space="preserve"> </w:t>
      </w:r>
      <w:r w:rsidRPr="00402AB0">
        <w:rPr>
          <w:lang w:val="ru-RU"/>
        </w:rPr>
        <w:t>собственности и расположенные в</w:t>
      </w:r>
      <w:r>
        <w:rPr>
          <w:lang w:val="ru-RU"/>
        </w:rPr>
        <w:t xml:space="preserve"> </w:t>
      </w:r>
      <w:r w:rsidRPr="00402AB0">
        <w:rPr>
          <w:lang w:val="ru-RU"/>
        </w:rPr>
        <w:t>границах</w:t>
      </w:r>
      <w:r>
        <w:rPr>
          <w:lang w:val="ru-RU"/>
        </w:rPr>
        <w:t xml:space="preserve"> </w:t>
      </w:r>
      <w:r w:rsidRPr="00402AB0">
        <w:rPr>
          <w:lang w:val="ru-RU"/>
        </w:rPr>
        <w:t>территории</w:t>
      </w:r>
      <w:r>
        <w:rPr>
          <w:lang w:val="ru-RU"/>
        </w:rPr>
        <w:t xml:space="preserve"> </w:t>
      </w:r>
      <w:r w:rsidRPr="00402AB0">
        <w:rPr>
          <w:lang w:val="ru-RU"/>
        </w:rPr>
        <w:t>садоводства,</w:t>
      </w:r>
      <w:r>
        <w:rPr>
          <w:lang w:val="ru-RU"/>
        </w:rPr>
        <w:t xml:space="preserve"> </w:t>
      </w:r>
      <w:r w:rsidRPr="00402AB0">
        <w:rPr>
          <w:lang w:val="ru-RU"/>
        </w:rPr>
        <w:t>принадлежат</w:t>
      </w:r>
      <w:r>
        <w:rPr>
          <w:lang w:val="ru-RU"/>
        </w:rPr>
        <w:t xml:space="preserve"> </w:t>
      </w:r>
      <w:r w:rsidRPr="00402AB0">
        <w:rPr>
          <w:lang w:val="ru-RU"/>
        </w:rPr>
        <w:t>гражданам</w:t>
      </w:r>
      <w:r>
        <w:rPr>
          <w:lang w:val="ru-RU"/>
        </w:rPr>
        <w:t xml:space="preserve"> </w:t>
      </w:r>
      <w:r w:rsidRPr="00402AB0">
        <w:rPr>
          <w:lang w:val="ru-RU"/>
        </w:rPr>
        <w:t>на</w:t>
      </w:r>
      <w:r>
        <w:rPr>
          <w:lang w:val="ru-RU"/>
        </w:rPr>
        <w:t xml:space="preserve"> </w:t>
      </w:r>
      <w:r w:rsidRPr="00402AB0">
        <w:rPr>
          <w:lang w:val="ru-RU"/>
        </w:rPr>
        <w:t>праве</w:t>
      </w:r>
      <w:r>
        <w:rPr>
          <w:lang w:val="ru-RU"/>
        </w:rPr>
        <w:t xml:space="preserve"> </w:t>
      </w:r>
      <w:r w:rsidRPr="00402AB0">
        <w:rPr>
          <w:lang w:val="ru-RU"/>
        </w:rPr>
        <w:t>пожизненного</w:t>
      </w:r>
      <w:r>
        <w:rPr>
          <w:lang w:val="ru-RU"/>
        </w:rPr>
        <w:t xml:space="preserve"> </w:t>
      </w:r>
      <w:r w:rsidRPr="00402AB0">
        <w:rPr>
          <w:lang w:val="ru-RU"/>
        </w:rPr>
        <w:t>наследуемого</w:t>
      </w:r>
      <w:r>
        <w:rPr>
          <w:lang w:val="ru-RU"/>
        </w:rPr>
        <w:t xml:space="preserve"> </w:t>
      </w:r>
      <w:r w:rsidRPr="00402AB0">
        <w:rPr>
          <w:lang w:val="ru-RU"/>
        </w:rPr>
        <w:t>владения или постоянного (бессрочного) пользования либо эти земельные</w:t>
      </w:r>
      <w:r>
        <w:rPr>
          <w:lang w:val="ru-RU"/>
        </w:rPr>
        <w:t xml:space="preserve"> </w:t>
      </w:r>
      <w:r w:rsidRPr="00402AB0">
        <w:rPr>
          <w:lang w:val="ru-RU"/>
        </w:rPr>
        <w:t>участки предоставлены гражданам в аренду, право участия в товариществе осуществляют данные землевладельцы, землепользователи и арендаторы земельных участков. При этом для</w:t>
      </w:r>
      <w:r>
        <w:rPr>
          <w:lang w:val="ru-RU"/>
        </w:rPr>
        <w:t xml:space="preserve"> </w:t>
      </w:r>
      <w:r w:rsidRPr="00402AB0">
        <w:rPr>
          <w:lang w:val="ru-RU"/>
        </w:rPr>
        <w:t>приобретения такими гражданами членства в товариществе принятие каких-либо решений</w:t>
      </w:r>
      <w:r>
        <w:rPr>
          <w:lang w:val="ru-RU"/>
        </w:rPr>
        <w:t xml:space="preserve"> </w:t>
      </w:r>
      <w:r w:rsidRPr="00402AB0">
        <w:rPr>
          <w:lang w:val="ru-RU"/>
        </w:rPr>
        <w:t>органов государственной власти или органов местного самоуправления не требуется;</w:t>
      </w:r>
      <w:r>
        <w:rPr>
          <w:lang w:val="ru-RU"/>
        </w:rPr>
        <w:t xml:space="preserve"> </w:t>
      </w:r>
      <w:r w:rsidRPr="00402AB0">
        <w:rPr>
          <w:lang w:val="ru-RU"/>
        </w:rPr>
        <w:t>не представило документы, предусмотренные пунктом 3.7. устава;</w:t>
      </w:r>
    </w:p>
    <w:p w:rsidR="003F7FD4" w:rsidRPr="00402AB0" w:rsidRDefault="003F7FD4">
      <w:pPr>
        <w:numPr>
          <w:ilvl w:val="0"/>
          <w:numId w:val="12"/>
        </w:numPr>
        <w:spacing w:after="0" w:line="265" w:lineRule="auto"/>
        <w:ind w:left="628" w:right="10" w:hanging="275"/>
        <w:rPr>
          <w:lang w:val="ru-RU"/>
        </w:rPr>
      </w:pPr>
      <w:r w:rsidRPr="00402AB0">
        <w:rPr>
          <w:lang w:val="ru-RU"/>
        </w:rPr>
        <w:t>представило заявление, не соответствующее требованиям, предусмотренным пунктом</w:t>
      </w:r>
    </w:p>
    <w:p w:rsidR="003F7FD4" w:rsidRDefault="003F7FD4">
      <w:pPr>
        <w:ind w:left="-15" w:right="0" w:firstLine="0"/>
      </w:pPr>
      <w:r>
        <w:t>3.6. устава.</w:t>
      </w:r>
    </w:p>
    <w:p w:rsidR="003F7FD4" w:rsidRPr="00402AB0" w:rsidRDefault="003F7FD4">
      <w:pPr>
        <w:numPr>
          <w:ilvl w:val="1"/>
          <w:numId w:val="13"/>
        </w:numPr>
        <w:ind w:right="0"/>
        <w:rPr>
          <w:lang w:val="ru-RU"/>
        </w:rPr>
      </w:pPr>
      <w:r>
        <w:rPr>
          <w:noProof/>
          <w:lang w:val="ru-RU" w:eastAsia="ru-RU"/>
        </w:rPr>
        <w:pict>
          <v:group id="Group 100914" o:spid="_x0000_s1045" style="position:absolute;left:0;text-align:left;margin-left:0;margin-top:-2.9pt;width:496pt;height:27.6pt;z-index:-251649024" coordsize="62995,3504">
            <v:shape id="Shape 135188" o:spid="_x0000_s1046" style="position:absolute;left:4476;width:58518;height:1752" coordsize="5851848,175245" path="m,l5851848,r,175245l,175245,,e" fillcolor="yellow" stroked="f" strokeweight="0">
              <v:stroke opacity="0" miterlimit="10" joinstyle="miter"/>
            </v:shape>
            <v:shape id="Shape 135189" o:spid="_x0000_s1047" style="position:absolute;top:1752;width:27157;height:1752" coordsize="2715741,175245" path="m,l2715741,r,175245l,175245,,e" fillcolor="yellow" stroked="f" strokeweight="0">
              <v:stroke opacity="0" miterlimit="10" joinstyle="miter"/>
            </v:shape>
          </v:group>
        </w:pict>
      </w:r>
      <w:r w:rsidRPr="00402AB0">
        <w:rPr>
          <w:lang w:val="ru-RU"/>
        </w:rPr>
        <w:t>Отказ в приобретении членства товарищества по иным основаниям, кроме указанных в пункте 3.10., не допускается.</w:t>
      </w:r>
    </w:p>
    <w:p w:rsidR="003F7FD4" w:rsidRPr="00402AB0" w:rsidRDefault="003F7FD4">
      <w:pPr>
        <w:numPr>
          <w:ilvl w:val="1"/>
          <w:numId w:val="13"/>
        </w:numPr>
        <w:ind w:right="0"/>
        <w:rPr>
          <w:lang w:val="ru-RU"/>
        </w:rPr>
      </w:pPr>
      <w:r w:rsidRPr="00402AB0">
        <w:rPr>
          <w:lang w:val="ru-RU"/>
        </w:rPr>
        <w:t>У членов реорганизованной некоммерческой организации, созданной гражданами для ведения садоводства до дня вступления в силу действующего федерального закона о ведении гражданами садоводства, членство в товариществе возникает со дня государственной регистрации товарищества, созданного в результате реорганизации указанной некоммерческой организации. При этом принятие решения о приеме в члены товарищества не требуется.</w:t>
      </w:r>
    </w:p>
    <w:p w:rsidR="003F7FD4" w:rsidRPr="00402AB0" w:rsidRDefault="003F7FD4">
      <w:pPr>
        <w:numPr>
          <w:ilvl w:val="1"/>
          <w:numId w:val="13"/>
        </w:numPr>
        <w:ind w:right="0"/>
        <w:rPr>
          <w:lang w:val="ru-RU"/>
        </w:rPr>
      </w:pPr>
      <w:r>
        <w:rPr>
          <w:noProof/>
          <w:lang w:val="ru-RU" w:eastAsia="ru-RU"/>
        </w:rPr>
        <w:pict>
          <v:group id="Group 100915" o:spid="_x0000_s1048" style="position:absolute;left:0;text-align:left;margin-left:0;margin-top:-2.9pt;width:495.75pt;height:138pt;z-index:-251640832" coordsize="62960,17524">
            <v:shape id="Shape 135200" o:spid="_x0000_s1049" style="position:absolute;left:4476;width:58472;height:1752" coordsize="5847234,175245" path="m,l5847234,r,175245l,175245,,e" fillcolor="yellow" stroked="f" strokeweight="0">
              <v:stroke opacity="0" miterlimit="10" joinstyle="miter"/>
            </v:shape>
            <v:shape id="Shape 135201" o:spid="_x0000_s1050" style="position:absolute;top:1752;width:62960;height:1752" coordsize="6296026,175245" path="m,l6296026,r,175245l,175245,,e" fillcolor="yellow" stroked="f" strokeweight="0">
              <v:stroke opacity="0" miterlimit="10" joinstyle="miter"/>
            </v:shape>
            <v:shape id="Shape 135202" o:spid="_x0000_s1051" style="position:absolute;top:3504;width:62938;height:1752" coordsize="6293868,175245" path="m,l6293868,r,175245l,175245,,e" fillcolor="yellow" stroked="f" strokeweight="0">
              <v:stroke opacity="0" miterlimit="10" joinstyle="miter"/>
            </v:shape>
            <v:shape id="Shape 135203" o:spid="_x0000_s1052" style="position:absolute;top:5257;width:62952;height:1752" coordsize="6295281,175245" path="m,l6295281,r,175245l,175245,,e" fillcolor="yellow" stroked="f" strokeweight="0">
              <v:stroke opacity="0" miterlimit="10" joinstyle="miter"/>
            </v:shape>
            <v:shape id="Shape 135204" o:spid="_x0000_s1053" style="position:absolute;top:7009;width:62929;height:1752" coordsize="6292900,175245" path="m,l6292900,r,175245l,175245,,e" fillcolor="yellow" stroked="f" strokeweight="0">
              <v:stroke opacity="0" miterlimit="10" joinstyle="miter"/>
            </v:shape>
            <v:shape id="Shape 135205" o:spid="_x0000_s1054" style="position:absolute;top:8762;width:62943;height:1752" coordsize="6294314,175245" path="m,l6294314,r,175245l,175245,,e" fillcolor="yellow" stroked="f" strokeweight="0">
              <v:stroke opacity="0" miterlimit="10" joinstyle="miter"/>
            </v:shape>
            <v:shape id="Shape 135206" o:spid="_x0000_s1055" style="position:absolute;top:10514;width:62914;height:1752" coordsize="6291486,175245" path="m,l6291486,r,175245l,175245,,e" fillcolor="yellow" stroked="f" strokeweight="0">
              <v:stroke opacity="0" miterlimit="10" joinstyle="miter"/>
            </v:shape>
            <v:shape id="Shape 135207" o:spid="_x0000_s1056" style="position:absolute;top:12267;width:55506;height:1752" coordsize="5550694,175245" path="m,l5550694,r,175245l,175245,,e" fillcolor="yellow" stroked="f" strokeweight="0">
              <v:stroke opacity="0" miterlimit="10" joinstyle="miter"/>
            </v:shape>
            <v:shape id="Shape 135208" o:spid="_x0000_s1057" style="position:absolute;left:4476;top:14019;width:58435;height:1752" coordsize="5843514,175245" path="m,l5843514,r,175245l,175245,,e" fillcolor="yellow" stroked="f" strokeweight="0">
              <v:stroke opacity="0" miterlimit="10" joinstyle="miter"/>
            </v:shape>
            <v:shape id="Shape 135209" o:spid="_x0000_s1058" style="position:absolute;top:15772;width:12526;height:1752" coordsize="1252686,175245" path="m,l1252686,r,175245l,175245,,e" fillcolor="yellow" stroked="f" strokeweight="0">
              <v:stroke opacity="0" miterlimit="10" joinstyle="miter"/>
            </v:shape>
          </v:group>
        </w:pict>
      </w:r>
      <w:r w:rsidRPr="00402AB0">
        <w:rPr>
          <w:lang w:val="ru-RU"/>
        </w:rPr>
        <w:t>В случае, если садовые или огородные земельные участки, находящиеся в государственной или муниципальной собственности и расположенные в границах территории садоводства или огородничества, принадлежат гражданам на праве пожизненного наследуемого владения или постоянного (бессрочного) пользования либо эти земельные участки предоставлены гражданам в аренду, право участия в товариществе осуществляют данные землевладельцы, землепользователи и арендаторы земельных участков. При этом для приобретения такими гражданами членства в товариществе принятие каких-либо решений органов государственной власти или органов местного самоуправления не требуется.</w:t>
      </w:r>
    </w:p>
    <w:p w:rsidR="003F7FD4" w:rsidRPr="00402AB0" w:rsidRDefault="003F7FD4">
      <w:pPr>
        <w:numPr>
          <w:ilvl w:val="1"/>
          <w:numId w:val="13"/>
        </w:numPr>
        <w:ind w:right="0"/>
        <w:rPr>
          <w:lang w:val="ru-RU"/>
        </w:rPr>
      </w:pPr>
      <w:r w:rsidRPr="00402AB0">
        <w:rPr>
          <w:lang w:val="ru-RU"/>
        </w:rPr>
        <w:t>У лиц, указанных в пункте 3.13., членство возникает в порядке, предусмотренном настоящей статьей.</w:t>
      </w:r>
    </w:p>
    <w:p w:rsidR="003F7FD4" w:rsidRPr="00402AB0" w:rsidRDefault="003F7FD4">
      <w:pPr>
        <w:numPr>
          <w:ilvl w:val="1"/>
          <w:numId w:val="13"/>
        </w:numPr>
        <w:ind w:right="0"/>
        <w:rPr>
          <w:lang w:val="ru-RU"/>
        </w:rPr>
      </w:pPr>
      <w:r w:rsidRPr="00402AB0">
        <w:rPr>
          <w:lang w:val="ru-RU"/>
        </w:rPr>
        <w:t>Каждому члену товарищества в течение трех месяцев со дня приема в члены товарищества председателем товарищества выдается членская книжка или другой заменяющий ее документ, подтверждающий членство в товариществе. Форма и содержание членской книжки или другого заменяющего ее документа, подтверждающего членство в товариществе, устанавливаются решением общего собрания членов товарищества.</w:t>
      </w:r>
    </w:p>
    <w:p w:rsidR="003F7FD4" w:rsidRPr="00402AB0" w:rsidRDefault="003F7FD4">
      <w:pPr>
        <w:spacing w:after="0" w:line="259" w:lineRule="auto"/>
        <w:ind w:left="705" w:right="0" w:firstLine="0"/>
        <w:jc w:val="left"/>
        <w:rPr>
          <w:lang w:val="ru-RU"/>
        </w:rPr>
      </w:pPr>
      <w:r w:rsidRPr="00402AB0">
        <w:rPr>
          <w:b/>
          <w:bCs/>
          <w:lang w:val="ru-RU"/>
        </w:rPr>
        <w:t xml:space="preserve"> </w:t>
      </w:r>
    </w:p>
    <w:p w:rsidR="003F7FD4" w:rsidRDefault="003F7FD4">
      <w:pPr>
        <w:pStyle w:val="Heading1"/>
        <w:ind w:left="473" w:right="233" w:hanging="240"/>
      </w:pPr>
      <w:r>
        <w:t>Основание и порядок прекращения членства в товариществе</w:t>
      </w:r>
    </w:p>
    <w:p w:rsidR="003F7FD4" w:rsidRPr="00402AB0" w:rsidRDefault="003F7FD4">
      <w:pPr>
        <w:spacing w:after="5" w:line="259" w:lineRule="auto"/>
        <w:ind w:right="0" w:firstLine="0"/>
        <w:jc w:val="left"/>
        <w:rPr>
          <w:lang w:val="ru-RU"/>
        </w:rPr>
      </w:pPr>
      <w:r w:rsidRPr="00402AB0">
        <w:rPr>
          <w:lang w:val="ru-RU"/>
        </w:rPr>
        <w:t xml:space="preserve"> </w:t>
      </w:r>
    </w:p>
    <w:p w:rsidR="003F7FD4" w:rsidRPr="00402AB0" w:rsidRDefault="003F7FD4">
      <w:pPr>
        <w:ind w:left="-15" w:right="0"/>
        <w:rPr>
          <w:lang w:val="ru-RU"/>
        </w:rPr>
      </w:pPr>
      <w:r w:rsidRPr="00402AB0">
        <w:rPr>
          <w:lang w:val="ru-RU"/>
        </w:rPr>
        <w:t>4.1. Членство в товариществе может быть прекращено добровольно или принудительно, а также в связи с прекращением у члена товарищества прав на принадлежащий ему садовый земельный участок либо в связи со смертью члена товарищества.</w:t>
      </w:r>
    </w:p>
    <w:p w:rsidR="003F7FD4" w:rsidRPr="00402AB0" w:rsidRDefault="003F7FD4">
      <w:pPr>
        <w:ind w:left="-15" w:right="0"/>
        <w:rPr>
          <w:lang w:val="ru-RU"/>
        </w:rPr>
      </w:pPr>
      <w:r w:rsidRPr="00402AB0">
        <w:rPr>
          <w:lang w:val="ru-RU"/>
        </w:rPr>
        <w:t>4.2. Добровольное прекращение членства в товариществе осуществляется путем выхода члена из товарищества на основании поданного заявления.</w:t>
      </w:r>
    </w:p>
    <w:p w:rsidR="003F7FD4" w:rsidRPr="00402AB0" w:rsidRDefault="003F7FD4">
      <w:pPr>
        <w:spacing w:after="37"/>
        <w:ind w:left="-15" w:right="0"/>
        <w:rPr>
          <w:lang w:val="ru-RU"/>
        </w:rPr>
      </w:pPr>
      <w:r w:rsidRPr="00402AB0">
        <w:rPr>
          <w:lang w:val="ru-RU"/>
        </w:rPr>
        <w:t>4.3. Членство в товариществе в связи с выходом из товарищества прекращается со дня подачи членом товарищества соответствующего заявления в простой письменной форме в правление товарищества. При этом принятие решения органами товарищества о прекращении членства в товариществе не требуется.</w:t>
      </w:r>
    </w:p>
    <w:p w:rsidR="003F7FD4" w:rsidRPr="00402AB0" w:rsidRDefault="003F7FD4">
      <w:pPr>
        <w:ind w:left="-15" w:right="0"/>
        <w:rPr>
          <w:lang w:val="ru-RU"/>
        </w:rPr>
      </w:pPr>
      <w:r w:rsidRPr="00402AB0">
        <w:rPr>
          <w:lang w:val="ru-RU"/>
        </w:rPr>
        <w:t>4.4. Членство в товариществе прекращается принудительно решением общего собрания членов товарищества со дня принятия такого решения или с иной даты, определенной данным решением, в связи:</w:t>
      </w:r>
    </w:p>
    <w:p w:rsidR="003F7FD4" w:rsidRPr="00402AB0" w:rsidRDefault="003F7FD4">
      <w:pPr>
        <w:numPr>
          <w:ilvl w:val="0"/>
          <w:numId w:val="14"/>
        </w:numPr>
        <w:ind w:right="0"/>
        <w:rPr>
          <w:lang w:val="ru-RU"/>
        </w:rPr>
      </w:pPr>
      <w:r w:rsidRPr="00402AB0">
        <w:rPr>
          <w:lang w:val="ru-RU"/>
        </w:rPr>
        <w:t>с неуплатой членом товарищества взносов в течение более 2 (двух) месяцев с момента возникновения этой обязанности своевременно уплачивать взносы, предусмотренные действующим федеральным законом о ведении гражданами садоводства, и член товарищества не устранил указанное нарушение;</w:t>
      </w:r>
    </w:p>
    <w:p w:rsidR="003F7FD4" w:rsidRPr="00402AB0" w:rsidRDefault="003F7FD4">
      <w:pPr>
        <w:numPr>
          <w:ilvl w:val="0"/>
          <w:numId w:val="14"/>
        </w:numPr>
        <w:ind w:right="0"/>
        <w:rPr>
          <w:lang w:val="ru-RU"/>
        </w:rPr>
      </w:pPr>
      <w:r w:rsidRPr="00402AB0">
        <w:rPr>
          <w:lang w:val="ru-RU"/>
        </w:rPr>
        <w:t>с нарушением членом товарищества устава или правил внутреннего распорядка товарищества, повлекшее за собой причинение вреда имуществу общего пользования товарищества, которое не было устранено членом товарищества в течение более 3 (трех) месяцев с момента возникновения этой обязанности;</w:t>
      </w:r>
    </w:p>
    <w:p w:rsidR="003F7FD4" w:rsidRPr="00402AB0" w:rsidRDefault="003F7FD4">
      <w:pPr>
        <w:numPr>
          <w:ilvl w:val="0"/>
          <w:numId w:val="14"/>
        </w:numPr>
        <w:ind w:right="0"/>
        <w:rPr>
          <w:lang w:val="ru-RU"/>
        </w:rPr>
      </w:pPr>
      <w:r w:rsidRPr="00402AB0">
        <w:rPr>
          <w:lang w:val="ru-RU"/>
        </w:rPr>
        <w:t>с нарушением членом товарищества устава или правил внутреннего распорядка товарищества, повлекшее за собой причинение вреда жизни и здоровью, а также имуществу собственника или правообладателя садового земельного участка, членов его семьи или его доверенных лиц, расположенного в границах товарищества, которое не было устранено членом товарищества в течение более 3 (трех) месяцев с момента возникновения этой обязанности.</w:t>
      </w:r>
    </w:p>
    <w:p w:rsidR="003F7FD4" w:rsidRPr="00402AB0" w:rsidRDefault="003F7FD4">
      <w:pPr>
        <w:ind w:left="-15" w:right="0"/>
        <w:rPr>
          <w:lang w:val="ru-RU"/>
        </w:rPr>
      </w:pPr>
      <w:r>
        <w:rPr>
          <w:noProof/>
          <w:lang w:val="ru-RU" w:eastAsia="ru-RU"/>
        </w:rPr>
        <w:pict>
          <v:group id="Group 96100" o:spid="_x0000_s1059" style="position:absolute;left:0;text-align:left;margin-left:0;margin-top:38.5pt;width:495.6pt;height:41.4pt;z-index:-251677696" coordsize="62939,5257">
            <v:shape id="Shape 135215" o:spid="_x0000_s1060" style="position:absolute;left:11218;width:51694;height:1752" coordsize="5169471,175245" path="m,l5169471,r,175245l,175245,,e" fillcolor="yellow" stroked="f" strokeweight="0">
              <v:stroke opacity="0" miterlimit="10" joinstyle="miter"/>
            </v:shape>
            <v:shape id="Shape 135216" o:spid="_x0000_s1061" style="position:absolute;top:1752;width:62939;height:1752" coordsize="6293942,175245" path="m,l6293942,r,175245l,175245,,e" fillcolor="yellow" stroked="f" strokeweight="0">
              <v:stroke opacity="0" miterlimit="10" joinstyle="miter"/>
            </v:shape>
            <v:shape id="Shape 135217" o:spid="_x0000_s1062" style="position:absolute;top:3504;width:50492;height:1752" coordsize="5049218,175245" path="m,l5049218,r,175245l,175245,,e" fillcolor="yellow" stroked="f" strokeweight="0">
              <v:stroke opacity="0" miterlimit="10" joinstyle="miter"/>
            </v:shape>
          </v:group>
        </w:pict>
      </w:r>
      <w:r w:rsidRPr="00402AB0">
        <w:rPr>
          <w:lang w:val="ru-RU"/>
        </w:rPr>
        <w:t>4.5. Председатель товарищества не позднее чем за 1 (один) месяц до дня проведения общего собрания членов товарищества, на котором планируется рассмотреть вопрос об исключении члена товарищества, направляет данному члену товарищества предупреждение заказным письмом с уведомлением о вручении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 в котором должно быть указана информация:</w:t>
      </w:r>
    </w:p>
    <w:p w:rsidR="003F7FD4" w:rsidRPr="00402AB0" w:rsidRDefault="003F7FD4">
      <w:pPr>
        <w:numPr>
          <w:ilvl w:val="0"/>
          <w:numId w:val="15"/>
        </w:numPr>
        <w:ind w:right="0"/>
        <w:rPr>
          <w:lang w:val="ru-RU"/>
        </w:rPr>
      </w:pPr>
      <w:r w:rsidRPr="00402AB0">
        <w:rPr>
          <w:lang w:val="ru-RU"/>
        </w:rPr>
        <w:t>о недопустимости нарушения членом товарищества устава или правил внутреннего распорядка, которое член товарищества был обязан устранить, но не устранил в предусмотренный уставом срок;</w:t>
      </w:r>
    </w:p>
    <w:p w:rsidR="003F7FD4" w:rsidRPr="00402AB0" w:rsidRDefault="003F7FD4">
      <w:pPr>
        <w:numPr>
          <w:ilvl w:val="0"/>
          <w:numId w:val="15"/>
        </w:numPr>
        <w:ind w:right="0"/>
        <w:rPr>
          <w:lang w:val="ru-RU"/>
        </w:rPr>
      </w:pPr>
      <w:r w:rsidRPr="00402AB0">
        <w:rPr>
          <w:lang w:val="ru-RU"/>
        </w:rPr>
        <w:t>о планируемом принудительном исключении его из членов товарищества решением общего собрания членов товарищества, предусмотренным пунктом 4.4 устава, на основании неисполнения им своей обязанности;</w:t>
      </w:r>
    </w:p>
    <w:p w:rsidR="003F7FD4" w:rsidRPr="00402AB0" w:rsidRDefault="003F7FD4">
      <w:pPr>
        <w:numPr>
          <w:ilvl w:val="0"/>
          <w:numId w:val="15"/>
        </w:numPr>
        <w:ind w:right="0"/>
        <w:rPr>
          <w:lang w:val="ru-RU"/>
        </w:rPr>
      </w:pPr>
      <w:r w:rsidRPr="00402AB0">
        <w:rPr>
          <w:lang w:val="ru-RU"/>
        </w:rPr>
        <w:t>содержащая рекомендации по устранению совершенного нарушения.</w:t>
      </w:r>
    </w:p>
    <w:p w:rsidR="003F7FD4" w:rsidRPr="00402AB0" w:rsidRDefault="003F7FD4">
      <w:pPr>
        <w:numPr>
          <w:ilvl w:val="1"/>
          <w:numId w:val="16"/>
        </w:numPr>
        <w:ind w:right="0"/>
        <w:rPr>
          <w:lang w:val="ru-RU"/>
        </w:rPr>
      </w:pPr>
      <w:r w:rsidRPr="00402AB0">
        <w:rPr>
          <w:lang w:val="ru-RU"/>
        </w:rPr>
        <w:t>Член товарищества должен быть проинформирован о проведении общего собрания членов товарищества не менее чем за две недели до дня его проведения о дате, времени и месте проведения общего собрания членов товарищества, на котором должен быть рассмотрен вопрос об исключении его из числа членов товарищества.</w:t>
      </w:r>
    </w:p>
    <w:p w:rsidR="003F7FD4" w:rsidRPr="00402AB0" w:rsidRDefault="003F7FD4">
      <w:pPr>
        <w:numPr>
          <w:ilvl w:val="1"/>
          <w:numId w:val="16"/>
        </w:numPr>
        <w:ind w:right="0"/>
        <w:rPr>
          <w:lang w:val="ru-RU"/>
        </w:rPr>
      </w:pPr>
      <w:r w:rsidRPr="00402AB0">
        <w:rPr>
          <w:lang w:val="ru-RU"/>
        </w:rPr>
        <w:t>Решение общего собрания членов товарищества о принудительном прекращении членства в товариществе может быть обжаловано в судебном порядке.</w:t>
      </w:r>
    </w:p>
    <w:p w:rsidR="003F7FD4" w:rsidRPr="00402AB0" w:rsidRDefault="003F7FD4">
      <w:pPr>
        <w:numPr>
          <w:ilvl w:val="1"/>
          <w:numId w:val="16"/>
        </w:numPr>
        <w:ind w:right="0"/>
        <w:rPr>
          <w:lang w:val="ru-RU"/>
        </w:rPr>
      </w:pPr>
      <w:r w:rsidRPr="00402AB0">
        <w:rPr>
          <w:lang w:val="ru-RU"/>
        </w:rPr>
        <w:t>В случае исключения члена товарищества в порядке, установленном пунктом 4.4, в течение десяти дней с момента вынесения решения общего собрания членов товарищества о принудительном прекращении членства ему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 направляется выписка из протокола общего собрания членов товарищества, принявшего такое решение, заверенная председателем товарищества, а также уведомление, в котором указываются:</w:t>
      </w:r>
    </w:p>
    <w:p w:rsidR="003F7FD4" w:rsidRPr="00402AB0" w:rsidRDefault="003F7FD4">
      <w:pPr>
        <w:numPr>
          <w:ilvl w:val="0"/>
          <w:numId w:val="17"/>
        </w:numPr>
        <w:ind w:right="0"/>
        <w:rPr>
          <w:lang w:val="ru-RU"/>
        </w:rPr>
      </w:pPr>
      <w:r w:rsidRPr="00402AB0">
        <w:rPr>
          <w:lang w:val="ru-RU"/>
        </w:rPr>
        <w:t>дата проведения общего собрания членов товарищества, на котором было принято решение об исключении члена товарищества;</w:t>
      </w:r>
    </w:p>
    <w:p w:rsidR="003F7FD4" w:rsidRPr="00402AB0" w:rsidRDefault="003F7FD4">
      <w:pPr>
        <w:numPr>
          <w:ilvl w:val="0"/>
          <w:numId w:val="17"/>
        </w:numPr>
        <w:spacing w:after="0" w:line="265" w:lineRule="auto"/>
        <w:ind w:right="0"/>
        <w:rPr>
          <w:lang w:val="ru-RU"/>
        </w:rPr>
      </w:pPr>
      <w:r w:rsidRPr="00402AB0">
        <w:rPr>
          <w:lang w:val="ru-RU"/>
        </w:rPr>
        <w:t>обстоятельства, послужившие основанием для прекращения членства в товариществе;</w:t>
      </w:r>
    </w:p>
    <w:p w:rsidR="003F7FD4" w:rsidRPr="00402AB0" w:rsidRDefault="003F7FD4">
      <w:pPr>
        <w:numPr>
          <w:ilvl w:val="0"/>
          <w:numId w:val="17"/>
        </w:numPr>
        <w:ind w:right="0"/>
        <w:rPr>
          <w:lang w:val="ru-RU"/>
        </w:rPr>
      </w:pPr>
      <w:r w:rsidRPr="00402AB0">
        <w:rPr>
          <w:lang w:val="ru-RU"/>
        </w:rPr>
        <w:t>условия, при выполнении которых исключенный из числа членов товарищества гражданин может быть принят в товарищество вновь после устранения нарушения, послужившего основанием для принудительного прекращения его членства в товариществе.</w:t>
      </w:r>
    </w:p>
    <w:p w:rsidR="003F7FD4" w:rsidRPr="00402AB0" w:rsidRDefault="003F7FD4">
      <w:pPr>
        <w:numPr>
          <w:ilvl w:val="1"/>
          <w:numId w:val="18"/>
        </w:numPr>
        <w:spacing w:after="37"/>
        <w:ind w:right="0"/>
        <w:rPr>
          <w:lang w:val="ru-RU"/>
        </w:rPr>
      </w:pPr>
      <w:r w:rsidRPr="00402AB0">
        <w:rPr>
          <w:lang w:val="ru-RU"/>
        </w:rPr>
        <w:t>В связи с прекращением у члена товарищества прав на садовый земельный участок или вследствие смерти члена товарищества членство в товариществе прекращается в день наступления соответствующего события. Решение общего собрания членов товарищества в связи с указанным обстоятельством не принимается.</w:t>
      </w:r>
    </w:p>
    <w:p w:rsidR="003F7FD4" w:rsidRPr="00402AB0" w:rsidRDefault="003F7FD4">
      <w:pPr>
        <w:numPr>
          <w:ilvl w:val="1"/>
          <w:numId w:val="18"/>
        </w:numPr>
        <w:ind w:right="0"/>
        <w:rPr>
          <w:lang w:val="ru-RU"/>
        </w:rPr>
      </w:pPr>
      <w:r w:rsidRPr="00402AB0">
        <w:rPr>
          <w:lang w:val="ru-RU"/>
        </w:rPr>
        <w:t>Бывший член товарищества в течение десяти календарных дней со дня прекращения прав на садовый земельный участок обязан уведомить в письменной форме об этом правление товарищества с предоставлением копий документов, подтверждающих такое прекращение.</w:t>
      </w:r>
    </w:p>
    <w:p w:rsidR="003F7FD4" w:rsidRPr="00402AB0" w:rsidRDefault="003F7FD4">
      <w:pPr>
        <w:numPr>
          <w:ilvl w:val="1"/>
          <w:numId w:val="18"/>
        </w:numPr>
        <w:ind w:right="0"/>
        <w:rPr>
          <w:lang w:val="ru-RU"/>
        </w:rPr>
      </w:pPr>
      <w:r w:rsidRPr="00402AB0">
        <w:rPr>
          <w:lang w:val="ru-RU"/>
        </w:rPr>
        <w:t>В случае неисполнения требования, установленного пунктом 4.10., бывший член товарищества несет риск отнесения на него расходов товарищества, связанных с отсутствием у правления товарищества информации о прекращении его членства в товариществе.</w:t>
      </w:r>
    </w:p>
    <w:p w:rsidR="003F7FD4" w:rsidRPr="00402AB0" w:rsidRDefault="003F7FD4">
      <w:pPr>
        <w:spacing w:after="0" w:line="259" w:lineRule="auto"/>
        <w:ind w:left="705" w:right="0" w:firstLine="0"/>
        <w:jc w:val="left"/>
        <w:rPr>
          <w:lang w:val="ru-RU"/>
        </w:rPr>
      </w:pPr>
      <w:r w:rsidRPr="00402AB0">
        <w:rPr>
          <w:b/>
          <w:bCs/>
          <w:lang w:val="ru-RU"/>
        </w:rPr>
        <w:t xml:space="preserve"> </w:t>
      </w:r>
    </w:p>
    <w:p w:rsidR="003F7FD4" w:rsidRDefault="003F7FD4">
      <w:pPr>
        <w:pStyle w:val="Heading1"/>
        <w:ind w:left="473" w:right="233" w:hanging="240"/>
      </w:pPr>
      <w:r>
        <w:t>Взносы членов товарищества</w:t>
      </w:r>
    </w:p>
    <w:p w:rsidR="003F7FD4" w:rsidRDefault="003F7FD4">
      <w:pPr>
        <w:spacing w:after="0" w:line="259" w:lineRule="auto"/>
        <w:ind w:right="0" w:firstLine="0"/>
        <w:jc w:val="left"/>
      </w:pPr>
      <w:r>
        <w:t xml:space="preserve"> </w:t>
      </w:r>
    </w:p>
    <w:p w:rsidR="003F7FD4" w:rsidRPr="00402AB0" w:rsidRDefault="003F7FD4">
      <w:pPr>
        <w:spacing w:after="13" w:line="247" w:lineRule="auto"/>
        <w:ind w:left="705" w:right="2596" w:firstLine="0"/>
        <w:jc w:val="left"/>
        <w:rPr>
          <w:lang w:val="ru-RU"/>
        </w:rPr>
      </w:pPr>
      <w:r w:rsidRPr="00402AB0">
        <w:rPr>
          <w:lang w:val="ru-RU"/>
        </w:rPr>
        <w:t>5.1. Взносы членов товарищества могут быть следующих видов: 1) членские взносы; 2) целевые взносы.</w:t>
      </w:r>
    </w:p>
    <w:p w:rsidR="003F7FD4" w:rsidRPr="00402AB0" w:rsidRDefault="003F7FD4">
      <w:pPr>
        <w:ind w:left="705" w:right="0" w:firstLine="0"/>
        <w:rPr>
          <w:lang w:val="ru-RU"/>
        </w:rPr>
      </w:pPr>
      <w:r w:rsidRPr="00402AB0">
        <w:rPr>
          <w:lang w:val="ru-RU"/>
        </w:rPr>
        <w:t>5.2. Обязанность по внесению взносов распространяется на всех членов товарищества.</w:t>
      </w:r>
    </w:p>
    <w:p w:rsidR="003F7FD4" w:rsidRPr="00402AB0" w:rsidRDefault="003F7FD4">
      <w:pPr>
        <w:ind w:left="-15" w:right="0"/>
        <w:rPr>
          <w:lang w:val="ru-RU"/>
        </w:rPr>
      </w:pPr>
      <w:r w:rsidRPr="00402AB0">
        <w:rPr>
          <w:lang w:val="ru-RU"/>
        </w:rPr>
        <w:t>5.3. Членские и целевые взносы вносятся членами товарищества в безналичной или наличной форме в порядке, установленном законодательством Российской Федерации.</w:t>
      </w:r>
    </w:p>
    <w:p w:rsidR="003F7FD4" w:rsidRPr="00402AB0" w:rsidRDefault="003F7FD4">
      <w:pPr>
        <w:ind w:left="705" w:right="0" w:firstLine="0"/>
        <w:rPr>
          <w:lang w:val="ru-RU"/>
        </w:rPr>
      </w:pPr>
      <w:r w:rsidRPr="00402AB0">
        <w:rPr>
          <w:lang w:val="ru-RU"/>
        </w:rPr>
        <w:t>5.4. Денежные средства хранятся на расчетном счете и в кассе товарищества.</w:t>
      </w:r>
    </w:p>
    <w:p w:rsidR="003F7FD4" w:rsidRPr="00402AB0" w:rsidRDefault="003F7FD4">
      <w:pPr>
        <w:ind w:left="-15" w:right="0"/>
        <w:rPr>
          <w:lang w:val="ru-RU"/>
        </w:rPr>
      </w:pPr>
      <w:r w:rsidRPr="00402AB0">
        <w:rPr>
          <w:lang w:val="ru-RU"/>
        </w:rPr>
        <w:t>5.5. Денежные средства товарищества могут также пополняться за счет поступлений от организаций оказывающих финансовую помощь.</w:t>
      </w:r>
    </w:p>
    <w:p w:rsidR="003F7FD4" w:rsidRPr="00402AB0" w:rsidRDefault="003F7FD4">
      <w:pPr>
        <w:ind w:left="-15" w:right="0"/>
        <w:rPr>
          <w:lang w:val="ru-RU"/>
        </w:rPr>
      </w:pPr>
      <w:r w:rsidRPr="00402AB0">
        <w:rPr>
          <w:lang w:val="ru-RU"/>
        </w:rPr>
        <w:t>5.6. Членский и целевой взнос рассчитывается соразмерно площади земельного участка, находящегося в собственности членов товарищества.</w:t>
      </w:r>
    </w:p>
    <w:p w:rsidR="003F7FD4" w:rsidRPr="00402AB0" w:rsidRDefault="003F7FD4">
      <w:pPr>
        <w:ind w:left="-15" w:right="0"/>
        <w:rPr>
          <w:lang w:val="ru-RU"/>
        </w:rPr>
      </w:pPr>
      <w:r w:rsidRPr="00402AB0">
        <w:rPr>
          <w:lang w:val="ru-RU"/>
        </w:rPr>
        <w:t>5.7. Размер взносов определяется на основании приходно-расходной сметы товарищества и финансово-экономического обоснования, утвержденных общим собранием членов товарищества.</w:t>
      </w:r>
    </w:p>
    <w:p w:rsidR="003F7FD4" w:rsidRPr="00402AB0" w:rsidRDefault="003F7FD4">
      <w:pPr>
        <w:ind w:left="-15" w:right="0"/>
        <w:rPr>
          <w:lang w:val="ru-RU"/>
        </w:rPr>
      </w:pPr>
      <w:r w:rsidRPr="00402AB0">
        <w:rPr>
          <w:lang w:val="ru-RU"/>
        </w:rPr>
        <w:t>5.8. Сроки оплаты членских взносов: 50% до 01 июля, остальные 50% до 31 декабря текущего расчётного года. На усмотрение садовода членский взнос может быть оплачен полностью в срок до 01 июля текущего расчетного года или оплачивается ежемесячно равными частями в течении текущего расчетного года.</w:t>
      </w:r>
    </w:p>
    <w:p w:rsidR="003F7FD4" w:rsidRPr="00402AB0" w:rsidRDefault="003F7FD4">
      <w:pPr>
        <w:ind w:left="705" w:right="0" w:firstLine="0"/>
        <w:rPr>
          <w:lang w:val="ru-RU"/>
        </w:rPr>
      </w:pPr>
      <w:r w:rsidRPr="00402AB0">
        <w:rPr>
          <w:lang w:val="ru-RU"/>
        </w:rPr>
        <w:t>5.9. Членские взносы могут быть использованы исключительно на расходы, связанные:</w:t>
      </w:r>
    </w:p>
    <w:p w:rsidR="003F7FD4" w:rsidRPr="00402AB0" w:rsidRDefault="003F7FD4">
      <w:pPr>
        <w:numPr>
          <w:ilvl w:val="0"/>
          <w:numId w:val="19"/>
        </w:numPr>
        <w:ind w:right="0"/>
        <w:rPr>
          <w:lang w:val="ru-RU"/>
        </w:rPr>
      </w:pPr>
      <w:r w:rsidRPr="00402AB0">
        <w:rPr>
          <w:lang w:val="ru-RU"/>
        </w:rPr>
        <w:t>с содержанием имущества общего пользования товарищества, в том числе уплатой арендных платежей за данное имущество;</w:t>
      </w:r>
    </w:p>
    <w:p w:rsidR="003F7FD4" w:rsidRPr="00402AB0" w:rsidRDefault="003F7FD4">
      <w:pPr>
        <w:numPr>
          <w:ilvl w:val="0"/>
          <w:numId w:val="19"/>
        </w:numPr>
        <w:ind w:right="0"/>
        <w:rPr>
          <w:lang w:val="ru-RU"/>
        </w:rPr>
      </w:pPr>
      <w:r w:rsidRPr="00402AB0">
        <w:rPr>
          <w:lang w:val="ru-RU"/>
        </w:rPr>
        <w:t>с осуществлением расчетов с организациями, осуществляющими снабжение тепловой и электрической энергией, водой, газом, водоотведение на основании договоров, заключенных с этими организациями;</w:t>
      </w:r>
    </w:p>
    <w:p w:rsidR="003F7FD4" w:rsidRPr="00402AB0" w:rsidRDefault="003F7FD4">
      <w:pPr>
        <w:numPr>
          <w:ilvl w:val="0"/>
          <w:numId w:val="19"/>
        </w:numPr>
        <w:ind w:right="0"/>
        <w:rPr>
          <w:lang w:val="ru-RU"/>
        </w:rPr>
      </w:pPr>
      <w:r w:rsidRPr="00402AB0">
        <w:rPr>
          <w:lang w:val="ru-RU"/>
        </w:rPr>
        <w:t>с осуществлением расчетов с оператором по обращению с твердыми коммунальными отходами, региональным оператором по обращению с твердыми коммунальными отходами на</w:t>
      </w:r>
    </w:p>
    <w:p w:rsidR="003F7FD4" w:rsidRPr="00402AB0" w:rsidRDefault="003F7FD4">
      <w:pPr>
        <w:ind w:left="-15" w:right="0" w:firstLine="0"/>
        <w:rPr>
          <w:lang w:val="ru-RU"/>
        </w:rPr>
      </w:pPr>
      <w:r w:rsidRPr="00402AB0">
        <w:rPr>
          <w:lang w:val="ru-RU"/>
        </w:rPr>
        <w:t>основании договоров, заключенных товариществом с этими организациями;</w:t>
      </w:r>
    </w:p>
    <w:p w:rsidR="003F7FD4" w:rsidRPr="00402AB0" w:rsidRDefault="003F7FD4">
      <w:pPr>
        <w:numPr>
          <w:ilvl w:val="0"/>
          <w:numId w:val="19"/>
        </w:numPr>
        <w:ind w:right="0"/>
        <w:rPr>
          <w:lang w:val="ru-RU"/>
        </w:rPr>
      </w:pPr>
      <w:r w:rsidRPr="00402AB0">
        <w:rPr>
          <w:lang w:val="ru-RU"/>
        </w:rPr>
        <w:t>с благоустройством земельных участков общего назначения;</w:t>
      </w:r>
    </w:p>
    <w:p w:rsidR="003F7FD4" w:rsidRPr="00402AB0" w:rsidRDefault="003F7FD4">
      <w:pPr>
        <w:numPr>
          <w:ilvl w:val="0"/>
          <w:numId w:val="19"/>
        </w:numPr>
        <w:ind w:right="0"/>
        <w:rPr>
          <w:lang w:val="ru-RU"/>
        </w:rPr>
      </w:pPr>
      <w:r w:rsidRPr="00402AB0">
        <w:rPr>
          <w:lang w:val="ru-RU"/>
        </w:rPr>
        <w:t>с охраной территории садоводства и обеспечением в границах такой территории пожарной безопасности;</w:t>
      </w:r>
    </w:p>
    <w:p w:rsidR="003F7FD4" w:rsidRPr="00402AB0" w:rsidRDefault="003F7FD4">
      <w:pPr>
        <w:numPr>
          <w:ilvl w:val="0"/>
          <w:numId w:val="19"/>
        </w:numPr>
        <w:ind w:right="0"/>
        <w:rPr>
          <w:lang w:val="ru-RU"/>
        </w:rPr>
      </w:pPr>
      <w:r w:rsidRPr="00402AB0">
        <w:rPr>
          <w:lang w:val="ru-RU"/>
        </w:rPr>
        <w:t>с проведением аудиторских проверок товарищества;</w:t>
      </w:r>
    </w:p>
    <w:p w:rsidR="003F7FD4" w:rsidRPr="00402AB0" w:rsidRDefault="003F7FD4">
      <w:pPr>
        <w:numPr>
          <w:ilvl w:val="0"/>
          <w:numId w:val="19"/>
        </w:numPr>
        <w:ind w:right="0"/>
        <w:rPr>
          <w:lang w:val="ru-RU"/>
        </w:rPr>
      </w:pPr>
      <w:r w:rsidRPr="00402AB0">
        <w:rPr>
          <w:lang w:val="ru-RU"/>
        </w:rPr>
        <w:t>с выплатой заработной платы лицам, с которыми товариществом заключены трудовые договоры;</w:t>
      </w:r>
    </w:p>
    <w:p w:rsidR="003F7FD4" w:rsidRPr="00402AB0" w:rsidRDefault="003F7FD4">
      <w:pPr>
        <w:numPr>
          <w:ilvl w:val="0"/>
          <w:numId w:val="19"/>
        </w:numPr>
        <w:ind w:right="0"/>
        <w:rPr>
          <w:lang w:val="ru-RU"/>
        </w:rPr>
      </w:pPr>
      <w:r w:rsidRPr="00402AB0">
        <w:rPr>
          <w:lang w:val="ru-RU"/>
        </w:rPr>
        <w:t>с организацией и проведением общих собраний членов товарищества, выполнением решений этих собраний;</w:t>
      </w:r>
    </w:p>
    <w:p w:rsidR="003F7FD4" w:rsidRPr="00402AB0" w:rsidRDefault="003F7FD4">
      <w:pPr>
        <w:numPr>
          <w:ilvl w:val="0"/>
          <w:numId w:val="19"/>
        </w:numPr>
        <w:ind w:right="0"/>
        <w:rPr>
          <w:lang w:val="ru-RU"/>
        </w:rPr>
      </w:pPr>
      <w:r w:rsidRPr="00402AB0">
        <w:rPr>
          <w:lang w:val="ru-RU"/>
        </w:rPr>
        <w:t>с уплатой налогов и сборов, связанных с деятельностью товарищества, в соответствии с законодательством о налогах и сборах.</w:t>
      </w:r>
    </w:p>
    <w:p w:rsidR="003F7FD4" w:rsidRPr="00402AB0" w:rsidRDefault="003F7FD4">
      <w:pPr>
        <w:ind w:left="-15" w:right="0"/>
        <w:rPr>
          <w:lang w:val="ru-RU"/>
        </w:rPr>
      </w:pPr>
      <w:r w:rsidRPr="00402AB0">
        <w:rPr>
          <w:lang w:val="ru-RU"/>
        </w:rPr>
        <w:t>5.10. Целевые по решению общего собрания членов товарищества могут быть направлены на расходы, исключительно связанные:</w:t>
      </w:r>
    </w:p>
    <w:p w:rsidR="003F7FD4" w:rsidRPr="00402AB0" w:rsidRDefault="003F7FD4">
      <w:pPr>
        <w:numPr>
          <w:ilvl w:val="0"/>
          <w:numId w:val="20"/>
        </w:numPr>
        <w:ind w:right="0"/>
        <w:rPr>
          <w:lang w:val="ru-RU"/>
        </w:rPr>
      </w:pPr>
      <w:r w:rsidRPr="00402AB0">
        <w:rPr>
          <w:lang w:val="ru-RU"/>
        </w:rPr>
        <w:t>с подготовкой документов, необходимых для образования земельного участка, находящегося в государственной или муниципальной собственности, в целях дальнейшего предоставления товариществу такого земельного участка;</w:t>
      </w:r>
    </w:p>
    <w:p w:rsidR="003F7FD4" w:rsidRPr="00402AB0" w:rsidRDefault="003F7FD4">
      <w:pPr>
        <w:numPr>
          <w:ilvl w:val="0"/>
          <w:numId w:val="20"/>
        </w:numPr>
        <w:ind w:right="0"/>
        <w:rPr>
          <w:lang w:val="ru-RU"/>
        </w:rPr>
      </w:pPr>
      <w:r w:rsidRPr="00402AB0">
        <w:rPr>
          <w:lang w:val="ru-RU"/>
        </w:rPr>
        <w:t>с подготовкой документации по планировке территории в отношении территории</w:t>
      </w:r>
    </w:p>
    <w:p w:rsidR="003F7FD4" w:rsidRDefault="003F7FD4">
      <w:pPr>
        <w:ind w:left="-15" w:right="0" w:firstLine="0"/>
      </w:pPr>
      <w:r>
        <w:t>садоводства;</w:t>
      </w:r>
    </w:p>
    <w:p w:rsidR="003F7FD4" w:rsidRPr="00402AB0" w:rsidRDefault="003F7FD4">
      <w:pPr>
        <w:numPr>
          <w:ilvl w:val="0"/>
          <w:numId w:val="20"/>
        </w:numPr>
        <w:ind w:right="0"/>
        <w:rPr>
          <w:lang w:val="ru-RU"/>
        </w:rPr>
      </w:pPr>
      <w:r w:rsidRPr="00402AB0">
        <w:rPr>
          <w:lang w:val="ru-RU"/>
        </w:rPr>
        <w:t>с проведением кадастровых работ для целей внесения в Единый государственный реестр недвижимости сведений о садовых земельных участках, земельных участках общего назначения, об иных объектах недвижимости, относящихся к имуществу общего пользования;</w:t>
      </w:r>
    </w:p>
    <w:p w:rsidR="003F7FD4" w:rsidRPr="00402AB0" w:rsidRDefault="003F7FD4">
      <w:pPr>
        <w:numPr>
          <w:ilvl w:val="0"/>
          <w:numId w:val="20"/>
        </w:numPr>
        <w:ind w:right="0"/>
        <w:rPr>
          <w:lang w:val="ru-RU"/>
        </w:rPr>
      </w:pPr>
      <w:r w:rsidRPr="00402AB0">
        <w:rPr>
          <w:lang w:val="ru-RU"/>
        </w:rPr>
        <w:t>с созданием или приобретением необходимого для деятельности товарищества имущества общего пользования;</w:t>
      </w:r>
    </w:p>
    <w:p w:rsidR="003F7FD4" w:rsidRPr="00402AB0" w:rsidRDefault="003F7FD4">
      <w:pPr>
        <w:numPr>
          <w:ilvl w:val="0"/>
          <w:numId w:val="20"/>
        </w:numPr>
        <w:ind w:right="0"/>
        <w:rPr>
          <w:lang w:val="ru-RU"/>
        </w:rPr>
      </w:pPr>
      <w:r w:rsidRPr="00402AB0">
        <w:rPr>
          <w:lang w:val="ru-RU"/>
        </w:rPr>
        <w:t>с реализацией мероприятий, предусмотренных решением общего собрания членов товарищества.</w:t>
      </w:r>
    </w:p>
    <w:p w:rsidR="003F7FD4" w:rsidRPr="00402AB0" w:rsidRDefault="003F7FD4">
      <w:pPr>
        <w:numPr>
          <w:ilvl w:val="1"/>
          <w:numId w:val="20"/>
        </w:numPr>
        <w:ind w:right="0"/>
        <w:rPr>
          <w:lang w:val="ru-RU"/>
        </w:rPr>
      </w:pPr>
      <w:r w:rsidRPr="00402AB0">
        <w:rPr>
          <w:lang w:val="ru-RU"/>
        </w:rPr>
        <w:t>Указываемые в уставе товарищества правила определения размера взносов должны предусматривать порядок расчета размера взносов в виде текстового описания и (или) формулы расчета.</w:t>
      </w:r>
    </w:p>
    <w:p w:rsidR="003F7FD4" w:rsidRPr="00402AB0" w:rsidRDefault="003F7FD4">
      <w:pPr>
        <w:numPr>
          <w:ilvl w:val="1"/>
          <w:numId w:val="20"/>
        </w:numPr>
        <w:ind w:right="0"/>
        <w:rPr>
          <w:lang w:val="ru-RU"/>
        </w:rPr>
      </w:pPr>
      <w:r>
        <w:rPr>
          <w:noProof/>
          <w:lang w:val="ru-RU" w:eastAsia="ru-RU"/>
        </w:rPr>
        <w:pict>
          <v:group id="Group 97505" o:spid="_x0000_s1063" style="position:absolute;left:0;text-align:left;margin-left:0;margin-top:-44.3pt;width:496pt;height:96.6pt;z-index:-251668480" coordsize="62995,12267">
            <v:shape id="Shape 135235" o:spid="_x0000_s1064" style="position:absolute;left:4476;width:58449;height:1752" coordsize="5844928,175245" path="m,l5844928,r,175245l,175245,,e" fillcolor="yellow" stroked="f" strokeweight="0">
              <v:stroke opacity="0" miterlimit="10" joinstyle="miter"/>
            </v:shape>
            <v:shape id="Shape 135236" o:spid="_x0000_s1065" style="position:absolute;top:1752;width:62972;height:1752" coordsize="6297291,175245" path="m,l6297291,r,175245l,175245,,e" fillcolor="yellow" stroked="f" strokeweight="0">
              <v:stroke opacity="0" miterlimit="10" joinstyle="miter"/>
            </v:shape>
            <v:shape id="Shape 135237" o:spid="_x0000_s1066" style="position:absolute;top:3504;width:5269;height:1752" coordsize="526926,175245" path="m,l526926,r,175245l,175245,,e" fillcolor="yellow" stroked="f" strokeweight="0">
              <v:stroke opacity="0" miterlimit="10" joinstyle="miter"/>
            </v:shape>
            <v:shape id="Shape 135238" o:spid="_x0000_s1067" style="position:absolute;left:4476;top:5257;width:58518;height:1752" coordsize="5851848,175245" path="m,l5851848,r,175245l,175245,,e" fillcolor="yellow" stroked="f" strokeweight="0">
              <v:stroke opacity="0" miterlimit="10" joinstyle="miter"/>
            </v:shape>
            <v:shape id="Shape 135239" o:spid="_x0000_s1068" style="position:absolute;top:7009;width:62985;height:1752" coordsize="6298556,175245" path="m,l6298556,r,175245l,175245,,e" fillcolor="yellow" stroked="f" strokeweight="0">
              <v:stroke opacity="0" miterlimit="10" joinstyle="miter"/>
            </v:shape>
            <v:shape id="Shape 135240" o:spid="_x0000_s1069" style="position:absolute;top:8762;width:62963;height:1752" coordsize="6296323,175245" path="m,l6296323,r,175245l,175245,,e" fillcolor="yellow" stroked="f" strokeweight="0">
              <v:stroke opacity="0" miterlimit="10" joinstyle="miter"/>
            </v:shape>
            <v:shape id="Shape 135241" o:spid="_x0000_s1070" style="position:absolute;top:10514;width:5476;height:1752" coordsize="547613,175245" path="m,l547613,r,175245l,175245,,e" fillcolor="yellow" stroked="f" strokeweight="0">
              <v:stroke opacity="0" miterlimit="10" joinstyle="miter"/>
            </v:shape>
          </v:group>
        </w:pict>
      </w:r>
      <w:r w:rsidRPr="00402AB0">
        <w:rPr>
          <w:lang w:val="ru-RU"/>
        </w:rPr>
        <w:t>Плата, предусмотренная для граждан, ведущих садоводство на земельных участках, расположенных в границах территории садоводства, без участия в товариществе, рассчитывается в порядке, установленном уставом товарищества для определения размера взносов.</w:t>
      </w:r>
    </w:p>
    <w:p w:rsidR="003F7FD4" w:rsidRPr="00402AB0" w:rsidRDefault="003F7FD4">
      <w:pPr>
        <w:numPr>
          <w:ilvl w:val="1"/>
          <w:numId w:val="20"/>
        </w:numPr>
        <w:ind w:right="0"/>
        <w:rPr>
          <w:lang w:val="ru-RU"/>
        </w:rPr>
      </w:pPr>
      <w:r w:rsidRPr="00402AB0">
        <w:rPr>
          <w:lang w:val="ru-RU"/>
        </w:rPr>
        <w:t>В случае просрочки оплаты любого из денежных платежей в товарищество садоводы выплачивают пени в размере 0,1% от суммы указанного взноса за каждый день просрочки, но не более размера неуплаченной суммы. Пеня рассчитывается с 1 января следующего за текущим годом с неоплаченной садоводом суммы взносов.</w:t>
      </w:r>
    </w:p>
    <w:p w:rsidR="003F7FD4" w:rsidRPr="00402AB0" w:rsidRDefault="003F7FD4">
      <w:pPr>
        <w:numPr>
          <w:ilvl w:val="1"/>
          <w:numId w:val="20"/>
        </w:numPr>
        <w:ind w:right="0"/>
        <w:rPr>
          <w:lang w:val="ru-RU"/>
        </w:rPr>
      </w:pPr>
      <w:r>
        <w:rPr>
          <w:noProof/>
          <w:lang w:val="ru-RU" w:eastAsia="ru-RU"/>
        </w:rPr>
        <w:pict>
          <v:group id="Group 97507" o:spid="_x0000_s1071" style="position:absolute;left:0;text-align:left;margin-left:0;margin-top:-2.9pt;width:495.75pt;height:41.4pt;z-index:-251656192" coordsize="62959,5257">
            <v:shape id="Shape 135245" o:spid="_x0000_s1072" style="position:absolute;left:4476;width:58464;height:1752" coordsize="5846490,175245" path="m,l5846490,r,175245l,175245,,e" fillcolor="yellow" stroked="f" strokeweight="0">
              <v:stroke opacity="0" miterlimit="10" joinstyle="miter"/>
            </v:shape>
            <v:shape id="Shape 135246" o:spid="_x0000_s1073" style="position:absolute;top:1752;width:62959;height:1752" coordsize="6295951,175245" path="m,l6295951,r,175245l,175245,,e" fillcolor="yellow" stroked="f" strokeweight="0">
              <v:stroke opacity="0" miterlimit="10" joinstyle="miter"/>
            </v:shape>
            <v:shape id="Shape 135247" o:spid="_x0000_s1074" style="position:absolute;top:3504;width:14230;height:1752" coordsize="1423020,175245" path="m,l1423020,r,175245l,175245,,e" fillcolor="yellow" stroked="f" strokeweight="0">
              <v:stroke opacity="0" miterlimit="10" joinstyle="miter"/>
            </v:shape>
          </v:group>
        </w:pict>
      </w:r>
      <w:r w:rsidRPr="00402AB0">
        <w:rPr>
          <w:lang w:val="ru-RU"/>
        </w:rPr>
        <w:t>Размер взносов определяется на основании приходно-расходной сметы товарищества и финансово-экономического обоснования, утвержденных общим собранием членов товарищества.</w:t>
      </w:r>
    </w:p>
    <w:p w:rsidR="003F7FD4" w:rsidRPr="00402AB0" w:rsidRDefault="003F7FD4">
      <w:pPr>
        <w:numPr>
          <w:ilvl w:val="1"/>
          <w:numId w:val="20"/>
        </w:numPr>
        <w:ind w:right="0"/>
        <w:rPr>
          <w:lang w:val="ru-RU"/>
        </w:rPr>
      </w:pPr>
      <w:r w:rsidRPr="00402AB0">
        <w:rPr>
          <w:lang w:val="ru-RU"/>
        </w:rPr>
        <w:t>В случае неуплаты взносов и пеней товарищество вправе взыскать их в судебном порядке.</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473" w:right="233" w:hanging="240"/>
      </w:pPr>
      <w:r>
        <w:t>Реестр членов товарищества</w:t>
      </w:r>
    </w:p>
    <w:p w:rsidR="003F7FD4" w:rsidRDefault="003F7FD4">
      <w:pPr>
        <w:spacing w:after="5" w:line="259" w:lineRule="auto"/>
        <w:ind w:right="0" w:firstLine="0"/>
        <w:jc w:val="left"/>
      </w:pPr>
      <w:r>
        <w:t xml:space="preserve"> </w:t>
      </w:r>
    </w:p>
    <w:p w:rsidR="003F7FD4" w:rsidRPr="00402AB0" w:rsidRDefault="003F7FD4">
      <w:pPr>
        <w:ind w:left="-15" w:right="0"/>
        <w:rPr>
          <w:lang w:val="ru-RU"/>
        </w:rPr>
      </w:pPr>
      <w:r w:rsidRPr="00402AB0">
        <w:rPr>
          <w:lang w:val="ru-RU"/>
        </w:rPr>
        <w:t>6.1. В садовом товариществе председателем товарищества или иным уполномоченным членом правления товарищества ведется реестр членов товарищества.</w:t>
      </w:r>
    </w:p>
    <w:p w:rsidR="003F7FD4" w:rsidRPr="00402AB0" w:rsidRDefault="003F7FD4">
      <w:pPr>
        <w:ind w:left="-15" w:right="0"/>
        <w:rPr>
          <w:lang w:val="ru-RU"/>
        </w:rPr>
      </w:pPr>
      <w:r w:rsidRPr="00402AB0">
        <w:rPr>
          <w:lang w:val="ru-RU"/>
        </w:rPr>
        <w:t>6.2. Обработка персональных данных, необходимых для ведения реестра членов товарищества, осуществляется в соответствии с действующим федеральным законом о ведении гражданами садоводства и законодательством о персональных данных.</w:t>
      </w:r>
    </w:p>
    <w:p w:rsidR="003F7FD4" w:rsidRPr="00402AB0" w:rsidRDefault="003F7FD4">
      <w:pPr>
        <w:ind w:left="705" w:right="0" w:firstLine="0"/>
        <w:rPr>
          <w:lang w:val="ru-RU"/>
        </w:rPr>
      </w:pPr>
      <w:r w:rsidRPr="00402AB0">
        <w:rPr>
          <w:lang w:val="ru-RU"/>
        </w:rPr>
        <w:t>6.3. Реестр членов товарищества должен содержать данные о членах товарищества:</w:t>
      </w:r>
    </w:p>
    <w:p w:rsidR="003F7FD4" w:rsidRPr="00402AB0" w:rsidRDefault="003F7FD4">
      <w:pPr>
        <w:numPr>
          <w:ilvl w:val="0"/>
          <w:numId w:val="21"/>
        </w:numPr>
        <w:ind w:right="0"/>
        <w:rPr>
          <w:lang w:val="ru-RU"/>
        </w:rPr>
      </w:pPr>
      <w:r w:rsidRPr="00402AB0">
        <w:rPr>
          <w:lang w:val="ru-RU"/>
        </w:rPr>
        <w:t>фамилия, имя, отчество (последнее - при наличии) заявителя;</w:t>
      </w:r>
    </w:p>
    <w:p w:rsidR="003F7FD4" w:rsidRDefault="003F7FD4">
      <w:pPr>
        <w:numPr>
          <w:ilvl w:val="0"/>
          <w:numId w:val="21"/>
        </w:numPr>
        <w:ind w:right="0"/>
      </w:pPr>
      <w:r>
        <w:t>адрес места жительства заявителя;</w:t>
      </w:r>
    </w:p>
    <w:p w:rsidR="003F7FD4" w:rsidRPr="00402AB0" w:rsidRDefault="003F7FD4">
      <w:pPr>
        <w:numPr>
          <w:ilvl w:val="0"/>
          <w:numId w:val="21"/>
        </w:numPr>
        <w:ind w:right="0"/>
        <w:rPr>
          <w:lang w:val="ru-RU"/>
        </w:rPr>
      </w:pPr>
      <w:r w:rsidRPr="00402AB0">
        <w:rPr>
          <w:lang w:val="ru-RU"/>
        </w:rPr>
        <w:t>почтовый адрес, по которому заявителем могут быть получены почтовые сообщения, за исключением случаев, если такие сообщения могут быть получены по адресу места жительства;</w:t>
      </w:r>
    </w:p>
    <w:p w:rsidR="003F7FD4" w:rsidRPr="00402AB0" w:rsidRDefault="003F7FD4">
      <w:pPr>
        <w:numPr>
          <w:ilvl w:val="0"/>
          <w:numId w:val="21"/>
        </w:numPr>
        <w:ind w:right="0"/>
        <w:rPr>
          <w:lang w:val="ru-RU"/>
        </w:rPr>
      </w:pPr>
      <w:r w:rsidRPr="00402AB0">
        <w:rPr>
          <w:lang w:val="ru-RU"/>
        </w:rPr>
        <w:t>адрес электронной почты, по которому заявителем могут быть получены электронные сообщения (при наличии);</w:t>
      </w:r>
    </w:p>
    <w:p w:rsidR="003F7FD4" w:rsidRDefault="003F7FD4">
      <w:pPr>
        <w:numPr>
          <w:ilvl w:val="0"/>
          <w:numId w:val="21"/>
        </w:numPr>
        <w:ind w:right="0"/>
      </w:pPr>
      <w:r>
        <w:t>контактные телефоны;</w:t>
      </w:r>
    </w:p>
    <w:p w:rsidR="003F7FD4" w:rsidRPr="00402AB0" w:rsidRDefault="003F7FD4">
      <w:pPr>
        <w:numPr>
          <w:ilvl w:val="0"/>
          <w:numId w:val="21"/>
        </w:numPr>
        <w:ind w:right="0"/>
        <w:rPr>
          <w:lang w:val="ru-RU"/>
        </w:rPr>
      </w:pPr>
      <w:r w:rsidRPr="00402AB0">
        <w:rPr>
          <w:lang w:val="ru-RU"/>
        </w:rPr>
        <w:t>кадастровый (условный) номер земельного участка.</w:t>
      </w:r>
    </w:p>
    <w:p w:rsidR="003F7FD4" w:rsidRPr="00402AB0" w:rsidRDefault="003F7FD4">
      <w:pPr>
        <w:numPr>
          <w:ilvl w:val="1"/>
          <w:numId w:val="21"/>
        </w:numPr>
        <w:ind w:right="0"/>
        <w:rPr>
          <w:lang w:val="ru-RU"/>
        </w:rPr>
      </w:pPr>
      <w:r w:rsidRPr="00402AB0">
        <w:rPr>
          <w:lang w:val="ru-RU"/>
        </w:rPr>
        <w:t>Член товарищества обязан предоставлять достоверные сведения, необходимые для ведения реестра членов товарищества, и своевременно информировать председателя товарищества или иного уполномоченного члена правления товарищества об их изменении.</w:t>
      </w:r>
    </w:p>
    <w:p w:rsidR="003F7FD4" w:rsidRPr="00402AB0" w:rsidRDefault="003F7FD4">
      <w:pPr>
        <w:numPr>
          <w:ilvl w:val="1"/>
          <w:numId w:val="21"/>
        </w:numPr>
        <w:ind w:right="0"/>
        <w:rPr>
          <w:lang w:val="ru-RU"/>
        </w:rPr>
      </w:pPr>
      <w:r w:rsidRPr="00402AB0">
        <w:rPr>
          <w:lang w:val="ru-RU"/>
        </w:rPr>
        <w:t>В случае неисполнения требования, установленного пунктом 6.4 устава, член товарищества несет риск отнесения на него расходов товарищества, связанных с отсутствием в реестре членов товарищества актуальной информации.</w:t>
      </w:r>
    </w:p>
    <w:p w:rsidR="003F7FD4" w:rsidRPr="00402AB0" w:rsidRDefault="003F7FD4">
      <w:pPr>
        <w:numPr>
          <w:ilvl w:val="1"/>
          <w:numId w:val="21"/>
        </w:numPr>
        <w:ind w:right="0"/>
        <w:rPr>
          <w:lang w:val="ru-RU"/>
        </w:rPr>
      </w:pPr>
      <w:r w:rsidRPr="00402AB0">
        <w:rPr>
          <w:lang w:val="ru-RU"/>
        </w:rPr>
        <w:t>В отдельный раздел реестра членов товарищества в порядке, установленном настоящей статьей, могут быть внесены сведения о гражданах, ведущих садоводство на земельных участках, расположенных в границах территории садоводства, без участия в товариществе, с согласия таких лиц.</w:t>
      </w:r>
    </w:p>
    <w:p w:rsidR="003F7FD4" w:rsidRPr="00402AB0" w:rsidRDefault="003F7FD4">
      <w:pPr>
        <w:spacing w:after="0" w:line="259" w:lineRule="auto"/>
        <w:ind w:left="705" w:right="0" w:firstLine="0"/>
        <w:jc w:val="left"/>
        <w:rPr>
          <w:lang w:val="ru-RU"/>
        </w:rPr>
      </w:pPr>
      <w:r w:rsidRPr="00402AB0">
        <w:rPr>
          <w:b/>
          <w:bCs/>
          <w:lang w:val="ru-RU"/>
        </w:rPr>
        <w:t xml:space="preserve"> </w:t>
      </w:r>
    </w:p>
    <w:p w:rsidR="003F7FD4" w:rsidRDefault="003F7FD4">
      <w:pPr>
        <w:pStyle w:val="Heading1"/>
        <w:ind w:left="1449" w:right="1439"/>
      </w:pPr>
      <w:r>
        <w:t>Ведение садоводства на земельных участках, расположенныхв границах территории садоводства, без участия в товариществе</w:t>
      </w:r>
    </w:p>
    <w:p w:rsidR="003F7FD4" w:rsidRPr="00402AB0" w:rsidRDefault="003F7FD4">
      <w:pPr>
        <w:spacing w:after="5" w:line="259" w:lineRule="auto"/>
        <w:ind w:right="0" w:firstLine="0"/>
        <w:jc w:val="left"/>
        <w:rPr>
          <w:lang w:val="ru-RU"/>
        </w:rPr>
      </w:pPr>
      <w:r w:rsidRPr="00402AB0">
        <w:rPr>
          <w:lang w:val="ru-RU"/>
        </w:rPr>
        <w:t xml:space="preserve"> </w:t>
      </w:r>
    </w:p>
    <w:p w:rsidR="003F7FD4" w:rsidRPr="00402AB0" w:rsidRDefault="003F7FD4">
      <w:pPr>
        <w:ind w:left="-15" w:right="0"/>
        <w:rPr>
          <w:lang w:val="ru-RU"/>
        </w:rPr>
      </w:pPr>
      <w:r w:rsidRPr="00402AB0">
        <w:rPr>
          <w:lang w:val="ru-RU"/>
        </w:rPr>
        <w:t>7.1. Ведение садоводства на садовых земельных участках, расположенных в границах территории садоводства, без участия в товариществе осуществляется собственниками, (или в случаях, если садовые участки, находящиеся в государственной или муниципальной собственности и расположенные в границах территории садоводства, принадлежат гражданам на праве пожизненного наследуемого владения или постоянного (бессрочного) пользования либо эти земельные участки предоставлены гражданам в аренду, право участия в товариществе осуществляют данные землевладельцы, землепользователи и арендаторы земельных участков), правообладателями садовых участков, не являющимися членами товарищества (далее – индивидуальные владельцы участков).</w:t>
      </w:r>
    </w:p>
    <w:p w:rsidR="003F7FD4" w:rsidRPr="00402AB0" w:rsidRDefault="003F7FD4">
      <w:pPr>
        <w:ind w:left="-15" w:right="0"/>
        <w:rPr>
          <w:lang w:val="ru-RU"/>
        </w:rPr>
      </w:pPr>
      <w:r w:rsidRPr="00402AB0">
        <w:rPr>
          <w:lang w:val="ru-RU"/>
        </w:rPr>
        <w:t>7.2. Индивидуальные владельцы участков вправе использовать имущество общего пользования, расположенное в границах территории садоводства, на равных условиях и в объеме, установленном для членов товарищества.</w:t>
      </w:r>
    </w:p>
    <w:p w:rsidR="003F7FD4" w:rsidRPr="00402AB0" w:rsidRDefault="003F7FD4">
      <w:pPr>
        <w:ind w:left="-15" w:right="0"/>
        <w:rPr>
          <w:lang w:val="ru-RU"/>
        </w:rPr>
      </w:pPr>
      <w:r w:rsidRPr="00402AB0">
        <w:rPr>
          <w:lang w:val="ru-RU"/>
        </w:rPr>
        <w:t>7.3. Индивидуальные владельцы участков обязаны вносить плату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уставом товарищества для уплаты взносов членами товарищества.</w:t>
      </w:r>
    </w:p>
    <w:p w:rsidR="003F7FD4" w:rsidRPr="00402AB0" w:rsidRDefault="003F7FD4">
      <w:pPr>
        <w:ind w:left="-15" w:right="0"/>
        <w:rPr>
          <w:lang w:val="ru-RU"/>
        </w:rPr>
      </w:pPr>
      <w:r w:rsidRPr="00402AB0">
        <w:rPr>
          <w:lang w:val="ru-RU"/>
        </w:rPr>
        <w:t>7.4. Суммарный ежегодный размер платы, предусмотренный ст. 7.3., устанавливается в размере, равном суммарному ежегодному размеру целевых и членских взносов члена товарищества, рассчитанных в соответствии с уставом товарищества.</w:t>
      </w:r>
    </w:p>
    <w:p w:rsidR="003F7FD4" w:rsidRPr="00402AB0" w:rsidRDefault="003F7FD4">
      <w:pPr>
        <w:ind w:left="-15" w:right="0"/>
        <w:rPr>
          <w:lang w:val="ru-RU"/>
        </w:rPr>
      </w:pPr>
      <w:r w:rsidRPr="00402AB0">
        <w:rPr>
          <w:lang w:val="ru-RU"/>
        </w:rPr>
        <w:t>7.5. В случае просрочки оплаты любого из денежных платежей в товарищество индивидуальные владельцы участков выплачивают пени в размере 0,1% от суммы указанного платежа за каждый день просрочки, но не более размера неуплаченной суммы. Пеня рассчитывается с 1 января следующего за текущим годом с неоплаченной садоводом суммы платежей.</w:t>
      </w:r>
    </w:p>
    <w:p w:rsidR="003F7FD4" w:rsidRPr="00402AB0" w:rsidRDefault="003F7FD4">
      <w:pPr>
        <w:ind w:left="-15" w:right="0"/>
        <w:rPr>
          <w:lang w:val="ru-RU"/>
        </w:rPr>
      </w:pPr>
      <w:r w:rsidRPr="00402AB0">
        <w:rPr>
          <w:lang w:val="ru-RU"/>
        </w:rPr>
        <w:t>7.6. В случае невнесения платы в установленном размере и в установленные сроки, данная плата взыскивается товариществом в судебном порядке.</w:t>
      </w:r>
    </w:p>
    <w:p w:rsidR="003F7FD4" w:rsidRPr="00402AB0" w:rsidRDefault="003F7FD4">
      <w:pPr>
        <w:ind w:left="-15" w:right="0"/>
        <w:rPr>
          <w:lang w:val="ru-RU"/>
        </w:rPr>
      </w:pPr>
      <w:r w:rsidRPr="00402AB0">
        <w:rPr>
          <w:lang w:val="ru-RU"/>
        </w:rPr>
        <w:t>7.7. Индивидуальные владельцы участков вправе принимать участие в общем собрании членов товарищества, а также голосовать при принятии решений общим собранием членов товарищества по вопросам:</w:t>
      </w:r>
    </w:p>
    <w:p w:rsidR="003F7FD4" w:rsidRPr="00402AB0" w:rsidRDefault="003F7FD4">
      <w:pPr>
        <w:numPr>
          <w:ilvl w:val="0"/>
          <w:numId w:val="22"/>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22"/>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22"/>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22"/>
        </w:numPr>
        <w:ind w:right="0"/>
        <w:rPr>
          <w:lang w:val="ru-RU"/>
        </w:rPr>
      </w:pPr>
      <w:r>
        <w:rPr>
          <w:noProof/>
          <w:lang w:val="ru-RU" w:eastAsia="ru-RU"/>
        </w:rPr>
        <w:pict>
          <v:group id="Group 96090" o:spid="_x0000_s1075" style="position:absolute;left:0;text-align:left;margin-left:0;margin-top:-2.9pt;width:495.85pt;height:55.2pt;z-index:-251676672" coordsize="62972,7009">
            <v:shape id="Shape 135264" o:spid="_x0000_s1076" style="position:absolute;left:4476;width:58452;height:1752" coordsize="5845225,175245" path="m,l5845225,r,175245l,175245,,e" fillcolor="yellow" stroked="f" strokeweight="0">
              <v:stroke opacity="0" miterlimit="10" joinstyle="miter"/>
            </v:shape>
            <v:shape id="Shape 135265" o:spid="_x0000_s1077" style="position:absolute;top:1752;width:62955;height:1752" coordsize="6295579,175245" path="m,l6295579,r,175245l,175245,,e" fillcolor="yellow" stroked="f" strokeweight="0">
              <v:stroke opacity="0" miterlimit="10" joinstyle="miter"/>
            </v:shape>
            <v:shape id="Shape 135266" o:spid="_x0000_s1078" style="position:absolute;top:3504;width:62972;height:1752" coordsize="6297216,175245" path="m,l6297216,r,175245l,175245,,e" fillcolor="yellow" stroked="f" strokeweight="0">
              <v:stroke opacity="0" miterlimit="10" joinstyle="miter"/>
            </v:shape>
            <v:shape id="Shape 135267" o:spid="_x0000_s1079" style="position:absolute;top:5257;width:52970;height:1752" coordsize="5297016,175245" path="m,l5297016,r,175245l,175245,,e" fillcolor="yellow" stroked="f" strokeweight="0">
              <v:stroke opacity="0" miterlimit="10" joinstyle="miter"/>
            </v:shape>
          </v:group>
        </w:pict>
      </w:r>
      <w:r w:rsidRPr="00402AB0">
        <w:rPr>
          <w:lang w:val="ru-RU"/>
        </w:rPr>
        <w:t>принятия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0"/>
          <w:numId w:val="22"/>
        </w:numPr>
        <w:spacing w:after="37"/>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2"/>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2"/>
        </w:numPr>
        <w:ind w:right="0"/>
        <w:rPr>
          <w:lang w:val="ru-RU"/>
        </w:rPr>
      </w:pPr>
      <w:r>
        <w:rPr>
          <w:noProof/>
          <w:lang w:val="ru-RU" w:eastAsia="ru-RU"/>
        </w:rPr>
        <w:pict>
          <v:group id="Group 118673" o:spid="_x0000_s1080" style="position:absolute;left:0;text-align:left;margin-left:0;margin-top:-2.9pt;width:495.95pt;height:179.4pt;z-index:-251663360" coordsize="62987,22781">
            <v:shape id="Shape 135281" o:spid="_x0000_s1081" style="position:absolute;left:4476;width:58510;height:1752" coordsize="5851030,175245" path="m,l5851030,r,175245l,175245,,e" fillcolor="yellow" stroked="f" strokeweight="0">
              <v:stroke opacity="0" miterlimit="10" joinstyle="miter"/>
            </v:shape>
            <v:shape id="Shape 135282" o:spid="_x0000_s1082" style="position:absolute;top:1752;width:62944;height:1752" coordsize="6294463,175245" path="m,l6294463,r,175245l,175245,,e" fillcolor="yellow" stroked="f" strokeweight="0">
              <v:stroke opacity="0" miterlimit="10" joinstyle="miter"/>
            </v:shape>
            <v:shape id="Shape 135283" o:spid="_x0000_s1083" style="position:absolute;top:3504;width:62955;height:1752" coordsize="6295579,175245" path="m,l6295579,r,175245l,175245,,e" fillcolor="yellow" stroked="f" strokeweight="0">
              <v:stroke opacity="0" miterlimit="10" joinstyle="miter"/>
            </v:shape>
            <v:shape id="Shape 135284" o:spid="_x0000_s1084" style="position:absolute;top:5257;width:62938;height:1752" coordsize="6293868,175245" path="m,l6293868,r,175245l,175245,,e" fillcolor="yellow" stroked="f" strokeweight="0">
              <v:stroke opacity="0" miterlimit="10" joinstyle="miter"/>
            </v:shape>
            <v:shape id="Shape 135285" o:spid="_x0000_s1085" style="position:absolute;top:7009;width:62934;height:1752" coordsize="6293421,175245" path="m,l6293421,r,175245l,175245,,e" fillcolor="yellow" stroked="f" strokeweight="0">
              <v:stroke opacity="0" miterlimit="10" joinstyle="miter"/>
            </v:shape>
            <v:shape id="Shape 135286" o:spid="_x0000_s1086" style="position:absolute;top:8762;width:62984;height:1752" coordsize="6298407,175245" path="m,l6298407,r,175245l,175245,,e" fillcolor="yellow" stroked="f" strokeweight="0">
              <v:stroke opacity="0" miterlimit="10" joinstyle="miter"/>
            </v:shape>
            <v:shape id="Shape 135287" o:spid="_x0000_s1087" style="position:absolute;top:10514;width:62916;height:1752" coordsize="6291635,175245" path="m,l6291635,r,175245l,175245,,e" fillcolor="yellow" stroked="f" strokeweight="0">
              <v:stroke opacity="0" miterlimit="10" joinstyle="miter"/>
            </v:shape>
            <v:shape id="Shape 135288" o:spid="_x0000_s1088" style="position:absolute;top:12267;width:62921;height:1752" coordsize="6292156,175245" path="m,l6292156,r,175245l,175245,,e" fillcolor="yellow" stroked="f" strokeweight="0">
              <v:stroke opacity="0" miterlimit="10" joinstyle="miter"/>
            </v:shape>
            <v:shape id="Shape 135289" o:spid="_x0000_s1089" style="position:absolute;top:14019;width:59066;height:1752" coordsize="5906617,175245" path="m,l5906617,r,175245l,175245,,e" fillcolor="yellow" stroked="f" strokeweight="0">
              <v:stroke opacity="0" miterlimit="10" joinstyle="miter"/>
            </v:shape>
            <v:shape id="Shape 135290" o:spid="_x0000_s1090" style="position:absolute;left:4476;top:15772;width:58452;height:1752" coordsize="5845225,175245" path="m,l5845225,r,175245l,175245,,e" fillcolor="yellow" stroked="f" strokeweight="0">
              <v:stroke opacity="0" miterlimit="10" joinstyle="miter"/>
            </v:shape>
            <v:shape id="Shape 135291" o:spid="_x0000_s1091" style="position:absolute;top:17524;width:62917;height:1752" coordsize="6291784,175245" path="m,l6291784,r,175245l,175245,,e" fillcolor="yellow" stroked="f" strokeweight="0">
              <v:stroke opacity="0" miterlimit="10" joinstyle="miter"/>
            </v:shape>
            <v:shape id="Shape 135292" o:spid="_x0000_s1092" style="position:absolute;top:19276;width:62923;height:1752" coordsize="6292305,175245" path="m,l6292305,r,175245l,175245,,e" fillcolor="yellow" stroked="f" strokeweight="0">
              <v:stroke opacity="0" miterlimit="10" joinstyle="miter"/>
            </v:shape>
            <v:shape id="Shape 135293" o:spid="_x0000_s1093" style="position:absolute;top:21029;width:24031;height:1752" coordsize="2403128,175245" path="m,l2403128,r,175245l,175245,,e" fillcolor="yellow" stroked="f" strokeweight="0">
              <v:stroke opacity="0" miterlimit="10" joinstyle="miter"/>
            </v:shape>
          </v:group>
        </w:pict>
      </w:r>
      <w:r w:rsidRPr="00402AB0">
        <w:rPr>
          <w:lang w:val="ru-RU"/>
        </w:rPr>
        <w:t xml:space="preserve">принятия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5"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6" w:anchor="dst442">
        <w:r w:rsidRPr="00402AB0">
          <w:rPr>
            <w:color w:val="0000FF"/>
            <w:u w:val="single" w:color="0000FF"/>
            <w:lang w:val="ru-RU"/>
          </w:rPr>
          <w:t>статьей</w:t>
        </w:r>
      </w:hyperlink>
    </w:p>
    <w:p w:rsidR="003F7FD4" w:rsidRPr="00402AB0" w:rsidRDefault="003F7FD4">
      <w:pPr>
        <w:ind w:left="-15" w:right="0" w:firstLine="0"/>
        <w:rPr>
          <w:lang w:val="ru-RU"/>
        </w:rPr>
      </w:pPr>
      <w:hyperlink r:id="rId7"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3F7FD4" w:rsidRPr="00402AB0" w:rsidRDefault="003F7FD4">
      <w:pPr>
        <w:numPr>
          <w:ilvl w:val="0"/>
          <w:numId w:val="22"/>
        </w:numPr>
        <w:ind w:right="0"/>
        <w:rPr>
          <w:lang w:val="ru-RU"/>
        </w:rPr>
      </w:pPr>
      <w:r w:rsidRPr="00402AB0">
        <w:rPr>
          <w:lang w:val="ru-RU"/>
        </w:rPr>
        <w:t>избрания представителя указанных лиц, уполномоченного на подачу соответствующего заявления в орган, осуществляющий государственный кадастровый учет и государственную регистрацию прав в случае при принятии общим собранием членов товарищества решений по вопросам:</w:t>
      </w:r>
    </w:p>
    <w:p w:rsidR="003F7FD4" w:rsidRPr="00402AB0" w:rsidRDefault="003F7FD4">
      <w:pPr>
        <w:numPr>
          <w:ilvl w:val="0"/>
          <w:numId w:val="23"/>
        </w:numPr>
        <w:ind w:right="0"/>
        <w:rPr>
          <w:lang w:val="ru-RU"/>
        </w:rPr>
      </w:pPr>
      <w:r w:rsidRPr="00402AB0">
        <w:rPr>
          <w:lang w:val="ru-RU"/>
        </w:rPr>
        <w:t>приобретения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23"/>
        </w:numPr>
        <w:spacing w:after="13" w:line="247" w:lineRule="auto"/>
        <w:ind w:right="0"/>
        <w:rPr>
          <w:lang w:val="ru-RU"/>
        </w:rPr>
      </w:pPr>
      <w:r w:rsidRPr="00402AB0">
        <w:rPr>
          <w:lang w:val="ru-RU"/>
        </w:rPr>
        <w:t>создания</w:t>
      </w:r>
      <w:r w:rsidRPr="00402AB0">
        <w:rPr>
          <w:lang w:val="ru-RU"/>
        </w:rPr>
        <w:tab/>
        <w:t>(строительстве,</w:t>
      </w:r>
      <w:r w:rsidRPr="00402AB0">
        <w:rPr>
          <w:lang w:val="ru-RU"/>
        </w:rPr>
        <w:tab/>
        <w:t>реконструкции)</w:t>
      </w:r>
      <w:r w:rsidRPr="00402AB0">
        <w:rPr>
          <w:lang w:val="ru-RU"/>
        </w:rPr>
        <w:tab/>
        <w:t>или</w:t>
      </w:r>
      <w:r w:rsidRPr="00402AB0">
        <w:rPr>
          <w:lang w:val="ru-RU"/>
        </w:rPr>
        <w:tab/>
        <w:t>приобретения</w:t>
      </w:r>
      <w:r w:rsidRPr="00402AB0">
        <w:rPr>
          <w:lang w:val="ru-RU"/>
        </w:rPr>
        <w:tab/>
        <w:t>имущества</w:t>
      </w:r>
      <w:r w:rsidRPr="00402AB0">
        <w:rPr>
          <w:lang w:val="ru-RU"/>
        </w:rPr>
        <w:tab/>
        <w:t>общего пользования,</w:t>
      </w:r>
      <w:r w:rsidRPr="00402AB0">
        <w:rPr>
          <w:lang w:val="ru-RU"/>
        </w:rPr>
        <w:tab/>
        <w:t>в</w:t>
      </w:r>
      <w:r w:rsidRPr="00402AB0">
        <w:rPr>
          <w:lang w:val="ru-RU"/>
        </w:rPr>
        <w:tab/>
        <w:t>том</w:t>
      </w:r>
      <w:r w:rsidRPr="00402AB0">
        <w:rPr>
          <w:lang w:val="ru-RU"/>
        </w:rPr>
        <w:tab/>
        <w:t>числе</w:t>
      </w:r>
      <w:r w:rsidRPr="00402AB0">
        <w:rPr>
          <w:lang w:val="ru-RU"/>
        </w:rPr>
        <w:tab/>
        <w:t>земельных</w:t>
      </w:r>
      <w:r w:rsidRPr="00402AB0">
        <w:rPr>
          <w:lang w:val="ru-RU"/>
        </w:rPr>
        <w:tab/>
        <w:t>участков</w:t>
      </w:r>
      <w:r w:rsidRPr="00402AB0">
        <w:rPr>
          <w:lang w:val="ru-RU"/>
        </w:rPr>
        <w:tab/>
        <w:t>общего</w:t>
      </w:r>
      <w:r w:rsidRPr="00402AB0">
        <w:rPr>
          <w:lang w:val="ru-RU"/>
        </w:rPr>
        <w:tab/>
        <w:t>назначения,</w:t>
      </w:r>
      <w:r w:rsidRPr="00402AB0">
        <w:rPr>
          <w:lang w:val="ru-RU"/>
        </w:rPr>
        <w:tab/>
        <w:t>и</w:t>
      </w:r>
      <w:r w:rsidRPr="00402AB0">
        <w:rPr>
          <w:lang w:val="ru-RU"/>
        </w:rPr>
        <w:tab/>
        <w:t>о</w:t>
      </w:r>
      <w:r w:rsidRPr="00402AB0">
        <w:rPr>
          <w:lang w:val="ru-RU"/>
        </w:rPr>
        <w:tab/>
        <w:t>порядке</w:t>
      </w:r>
      <w:r w:rsidRPr="00402AB0">
        <w:rPr>
          <w:lang w:val="ru-RU"/>
        </w:rPr>
        <w:tab/>
        <w:t>его использования;</w:t>
      </w:r>
    </w:p>
    <w:p w:rsidR="003F7FD4" w:rsidRPr="00402AB0" w:rsidRDefault="003F7FD4">
      <w:pPr>
        <w:numPr>
          <w:ilvl w:val="0"/>
          <w:numId w:val="23"/>
        </w:numPr>
        <w:ind w:right="0"/>
        <w:rPr>
          <w:lang w:val="ru-RU"/>
        </w:rPr>
      </w:pPr>
      <w:r w:rsidRPr="00402AB0">
        <w:rPr>
          <w:lang w:val="ru-RU"/>
        </w:rPr>
        <w:t>передачи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23"/>
        </w:numPr>
        <w:ind w:right="0"/>
        <w:rPr>
          <w:lang w:val="ru-RU"/>
        </w:rPr>
      </w:pPr>
      <w:r>
        <w:rPr>
          <w:noProof/>
          <w:lang w:val="ru-RU" w:eastAsia="ru-RU"/>
        </w:rPr>
        <w:pict>
          <v:group id="Group 118674" o:spid="_x0000_s1094" style="position:absolute;left:0;text-align:left;margin-left:0;margin-top:-2.9pt;width:495.9pt;height:55.2pt;z-index:-251651072" coordsize="62981,7009">
            <v:shape id="Shape 135298" o:spid="_x0000_s1095" style="position:absolute;left:4476;width:58462;height:1752" coordsize="5846267,175245" path="m,l5846267,r,175245l,175245,,e" fillcolor="yellow" stroked="f" strokeweight="0">
              <v:stroke opacity="0" miterlimit="10" joinstyle="miter"/>
            </v:shape>
            <v:shape id="Shape 135299" o:spid="_x0000_s1096" style="position:absolute;top:1752;width:62981;height:1752" coordsize="6298109,175245" path="m,l6298109,r,175245l,175245,,e" fillcolor="yellow" stroked="f" strokeweight="0">
              <v:stroke opacity="0" miterlimit="10" joinstyle="miter"/>
            </v:shape>
            <v:shape id="Shape 135300" o:spid="_x0000_s1097" style="position:absolute;top:3504;width:62960;height:1752" coordsize="6296026,175245" path="m,l6296026,r,175245l,175245,,e" fillcolor="yellow" stroked="f" strokeweight="0">
              <v:stroke opacity="0" miterlimit="10" joinstyle="miter"/>
            </v:shape>
            <v:shape id="Shape 135301" o:spid="_x0000_s1098" style="position:absolute;top:5257;width:44058;height:1752" coordsize="4405834,175245" path="m,l4405834,r,175245l,175245,,e" fillcolor="yellow" stroked="f" strokeweight="0">
              <v:stroke opacity="0" miterlimit="10" joinstyle="miter"/>
            </v:shape>
          </v:group>
        </w:pict>
      </w:r>
      <w:r w:rsidRPr="00402AB0">
        <w:rPr>
          <w:lang w:val="ru-RU"/>
        </w:rPr>
        <w:t>обращения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1"/>
          <w:numId w:val="24"/>
        </w:numPr>
        <w:ind w:right="0"/>
        <w:rPr>
          <w:lang w:val="ru-RU"/>
        </w:rPr>
      </w:pPr>
      <w:r w:rsidRPr="00402AB0">
        <w:rPr>
          <w:lang w:val="ru-RU"/>
        </w:rPr>
        <w:t>По иным вопросам повестки общего собрания членов товарищества, индивидуальные владельцы в голосовании при принятии решения общим собранием членов товарищества участия не принимают.</w:t>
      </w:r>
    </w:p>
    <w:p w:rsidR="003F7FD4" w:rsidRPr="00402AB0" w:rsidRDefault="003F7FD4">
      <w:pPr>
        <w:numPr>
          <w:ilvl w:val="1"/>
          <w:numId w:val="24"/>
        </w:numPr>
        <w:ind w:right="0"/>
        <w:rPr>
          <w:lang w:val="ru-RU"/>
        </w:rPr>
      </w:pPr>
      <w:r w:rsidRPr="00402AB0">
        <w:rPr>
          <w:lang w:val="ru-RU"/>
        </w:rPr>
        <w:t>Индивидуальные владельцы участков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статьей 13 устава, копии:</w:t>
      </w:r>
    </w:p>
    <w:p w:rsidR="003F7FD4" w:rsidRPr="00402AB0" w:rsidRDefault="003F7FD4">
      <w:pPr>
        <w:numPr>
          <w:ilvl w:val="0"/>
          <w:numId w:val="25"/>
        </w:numPr>
        <w:ind w:right="0"/>
        <w:rPr>
          <w:lang w:val="ru-RU"/>
        </w:rPr>
      </w:pPr>
      <w:r w:rsidRPr="00402AB0">
        <w:rPr>
          <w:lang w:val="ru-RU"/>
        </w:rPr>
        <w:t>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rsidR="003F7FD4" w:rsidRPr="00402AB0" w:rsidRDefault="003F7FD4">
      <w:pPr>
        <w:numPr>
          <w:ilvl w:val="0"/>
          <w:numId w:val="25"/>
        </w:numPr>
        <w:ind w:right="0"/>
        <w:rPr>
          <w:lang w:val="ru-RU"/>
        </w:rPr>
      </w:pPr>
      <w:r w:rsidRPr="00402AB0">
        <w:rPr>
          <w:lang w:val="ru-RU"/>
        </w:rPr>
        <w:t>бухгалтерской (финансовой) отчетности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rsidR="003F7FD4" w:rsidRPr="00402AB0" w:rsidRDefault="003F7FD4">
      <w:pPr>
        <w:numPr>
          <w:ilvl w:val="0"/>
          <w:numId w:val="25"/>
        </w:numPr>
        <w:ind w:right="0"/>
        <w:rPr>
          <w:lang w:val="ru-RU"/>
        </w:rPr>
      </w:pPr>
      <w:r w:rsidRPr="00402AB0">
        <w:rPr>
          <w:lang w:val="ru-RU"/>
        </w:rPr>
        <w:t>заключения ревизионной комиссии (ревизора) товарищества;</w:t>
      </w:r>
    </w:p>
    <w:p w:rsidR="003F7FD4" w:rsidRPr="00402AB0" w:rsidRDefault="003F7FD4">
      <w:pPr>
        <w:numPr>
          <w:ilvl w:val="0"/>
          <w:numId w:val="25"/>
        </w:numPr>
        <w:ind w:right="0"/>
        <w:rPr>
          <w:lang w:val="ru-RU"/>
        </w:rPr>
      </w:pPr>
      <w:r w:rsidRPr="00402AB0">
        <w:rPr>
          <w:lang w:val="ru-RU"/>
        </w:rPr>
        <w:t>документов, подтверждающих права товарищества на имущество, отражаемое на его балансе;</w:t>
      </w:r>
    </w:p>
    <w:p w:rsidR="003F7FD4" w:rsidRPr="00402AB0" w:rsidRDefault="003F7FD4">
      <w:pPr>
        <w:numPr>
          <w:ilvl w:val="0"/>
          <w:numId w:val="25"/>
        </w:numPr>
        <w:ind w:right="0"/>
        <w:rPr>
          <w:lang w:val="ru-RU"/>
        </w:rPr>
      </w:pPr>
      <w:r w:rsidRPr="00402AB0">
        <w:rPr>
          <w:lang w:val="ru-RU"/>
        </w:rPr>
        <w:t>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rsidR="003F7FD4" w:rsidRPr="00402AB0" w:rsidRDefault="003F7FD4">
      <w:pPr>
        <w:numPr>
          <w:ilvl w:val="0"/>
          <w:numId w:val="25"/>
        </w:numPr>
        <w:ind w:right="0"/>
        <w:rPr>
          <w:lang w:val="ru-RU"/>
        </w:rPr>
      </w:pPr>
      <w:r w:rsidRPr="00402AB0">
        <w:rPr>
          <w:lang w:val="ru-RU"/>
        </w:rPr>
        <w:t>финансово-экономического обоснования размера взносов;</w:t>
      </w:r>
    </w:p>
    <w:p w:rsidR="003F7FD4" w:rsidRPr="00402AB0" w:rsidRDefault="003F7FD4">
      <w:pPr>
        <w:numPr>
          <w:ilvl w:val="0"/>
          <w:numId w:val="25"/>
        </w:numPr>
        <w:ind w:right="0"/>
        <w:rPr>
          <w:lang w:val="ru-RU"/>
        </w:rPr>
      </w:pPr>
      <w:r w:rsidRPr="00402AB0">
        <w:rPr>
          <w:lang w:val="ru-RU"/>
        </w:rPr>
        <w:t>иных предусмотренных Федеральным законом о ведении гражданами садоводства, уставом товарищества и решениями общего собрания членов товарищества внутренних документов товарищества.</w:t>
      </w:r>
    </w:p>
    <w:p w:rsidR="003F7FD4" w:rsidRPr="00402AB0" w:rsidRDefault="003F7FD4">
      <w:pPr>
        <w:ind w:left="-15" w:right="0"/>
        <w:rPr>
          <w:lang w:val="ru-RU"/>
        </w:rPr>
      </w:pPr>
      <w:r w:rsidRPr="00402AB0">
        <w:rPr>
          <w:lang w:val="ru-RU"/>
        </w:rPr>
        <w:t>7.10. Индивидуальные владельцы участков обладают правом обжаловать решения органов товарищества, влекущие для этих лиц гражданско-правовые последствия, в случаях и в порядке, которые предусмотрены федеральным законом.</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473" w:right="233" w:hanging="240"/>
      </w:pPr>
      <w:r>
        <w:t>Органы товарищества и ревизионная комиссия (ревизор)</w:t>
      </w:r>
    </w:p>
    <w:p w:rsidR="003F7FD4" w:rsidRPr="00402AB0" w:rsidRDefault="003F7FD4">
      <w:pPr>
        <w:spacing w:after="0" w:line="259" w:lineRule="auto"/>
        <w:ind w:right="0" w:firstLine="0"/>
        <w:jc w:val="left"/>
        <w:rPr>
          <w:lang w:val="ru-RU"/>
        </w:rPr>
      </w:pPr>
      <w:r w:rsidRPr="00402AB0">
        <w:rPr>
          <w:lang w:val="ru-RU"/>
        </w:rPr>
        <w:t xml:space="preserve"> </w:t>
      </w:r>
    </w:p>
    <w:p w:rsidR="003F7FD4" w:rsidRPr="00402AB0" w:rsidRDefault="003F7FD4">
      <w:pPr>
        <w:ind w:left="705" w:right="0" w:firstLine="0"/>
        <w:rPr>
          <w:lang w:val="ru-RU"/>
        </w:rPr>
      </w:pPr>
      <w:r w:rsidRPr="00402AB0">
        <w:rPr>
          <w:lang w:val="ru-RU"/>
        </w:rPr>
        <w:t>8.1. Высшим органом товарищества является общее собрание членов товарищества.</w:t>
      </w:r>
    </w:p>
    <w:p w:rsidR="003F7FD4" w:rsidRPr="00402AB0" w:rsidRDefault="003F7FD4">
      <w:pPr>
        <w:ind w:left="705" w:right="0" w:firstLine="0"/>
        <w:rPr>
          <w:lang w:val="ru-RU"/>
        </w:rPr>
      </w:pPr>
      <w:r w:rsidRPr="00402AB0">
        <w:rPr>
          <w:lang w:val="ru-RU"/>
        </w:rPr>
        <w:t>8.2. Количество членов товарищества не может быть менее семи.</w:t>
      </w:r>
    </w:p>
    <w:p w:rsidR="003F7FD4" w:rsidRPr="00402AB0" w:rsidRDefault="003F7FD4">
      <w:pPr>
        <w:ind w:left="-15" w:right="0"/>
        <w:rPr>
          <w:lang w:val="ru-RU"/>
        </w:rPr>
      </w:pPr>
      <w:r w:rsidRPr="00402AB0">
        <w:rPr>
          <w:lang w:val="ru-RU"/>
        </w:rPr>
        <w:t>8.3. В товариществе создаются единоличный исполнительный орган (председатель товарищества) и постоянно действующий коллегиальный исполнительный орган (правление товарищества).</w:t>
      </w:r>
    </w:p>
    <w:p w:rsidR="003F7FD4" w:rsidRPr="00402AB0" w:rsidRDefault="003F7FD4">
      <w:pPr>
        <w:ind w:left="-15" w:right="0"/>
        <w:rPr>
          <w:lang w:val="ru-RU"/>
        </w:rPr>
      </w:pPr>
      <w:r w:rsidRPr="00402AB0">
        <w:rPr>
          <w:lang w:val="ru-RU"/>
        </w:rPr>
        <w:t>8.4. Наряду с исполнительными органами (председатель товарищества, правление товарищества), в порядке и для целей, которые предусмотрены уставом товарищества, образуется ревизионная комиссия (ревизор).</w:t>
      </w:r>
    </w:p>
    <w:p w:rsidR="003F7FD4" w:rsidRPr="00402AB0" w:rsidRDefault="003F7FD4">
      <w:pPr>
        <w:ind w:left="-15" w:right="0"/>
        <w:rPr>
          <w:lang w:val="ru-RU"/>
        </w:rPr>
      </w:pPr>
      <w:r w:rsidRPr="00402AB0">
        <w:rPr>
          <w:lang w:val="ru-RU"/>
        </w:rPr>
        <w:t>8.5. Председатель товарищества, члены правления товарищества, ревизионная комиссия (ревизор) избираются на общем собрании членов товарищества на срок пять лет из числа членов товарищества тайным или открытым голосованием. Решение о порядке голосования (тайное или открытое) по вопросам, указанным в настоящей части, принимается общим собранием членов товарищества простым большинством голосов от общего числа присутствующих на таком собрании членов товарищества. Одно и то же лицо может переизбираться неограниченное количество раз на должности в органах товарищества.</w:t>
      </w:r>
    </w:p>
    <w:p w:rsidR="003F7FD4" w:rsidRPr="00402AB0" w:rsidRDefault="003F7FD4">
      <w:pPr>
        <w:ind w:left="-15" w:right="0"/>
        <w:rPr>
          <w:lang w:val="ru-RU"/>
        </w:rPr>
      </w:pPr>
      <w:r w:rsidRPr="00402AB0">
        <w:rPr>
          <w:lang w:val="ru-RU"/>
        </w:rPr>
        <w:t>Один из членов товарищества наделяется полномочиями заместителя председателя товарищества с правом первой подписи. Правом наделения полномочиями заместителя председателя товарищества обладает правление товарищества.</w:t>
      </w:r>
    </w:p>
    <w:p w:rsidR="003F7FD4" w:rsidRPr="00402AB0" w:rsidRDefault="003F7FD4">
      <w:pPr>
        <w:ind w:left="-15" w:right="0"/>
        <w:rPr>
          <w:lang w:val="ru-RU"/>
        </w:rPr>
      </w:pPr>
      <w:r w:rsidRPr="00402AB0">
        <w:rPr>
          <w:lang w:val="ru-RU"/>
        </w:rPr>
        <w:t>8.6. Лица, избранные в исполнительные органы товарищества, продолжают осуществлять свои полномочия до избрания новых исполнительных органов товарищества.</w:t>
      </w:r>
    </w:p>
    <w:p w:rsidR="003F7FD4" w:rsidRPr="00402AB0" w:rsidRDefault="003F7FD4">
      <w:pPr>
        <w:ind w:left="-15" w:right="0"/>
        <w:rPr>
          <w:lang w:val="ru-RU"/>
        </w:rPr>
      </w:pPr>
      <w:r w:rsidRPr="00402AB0">
        <w:rPr>
          <w:lang w:val="ru-RU"/>
        </w:rPr>
        <w:t>8.7. Решения органов товарищества, принятые в пределах компетенции таких органов, являются обязательными для исполнения всеми членами товарищества.</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473" w:right="233" w:hanging="240"/>
      </w:pPr>
      <w:r>
        <w:t>Компетенция общего собрания членов товарищества</w:t>
      </w:r>
    </w:p>
    <w:p w:rsidR="003F7FD4" w:rsidRDefault="003F7FD4">
      <w:pPr>
        <w:spacing w:after="0" w:line="259" w:lineRule="auto"/>
        <w:ind w:right="0" w:firstLine="0"/>
        <w:jc w:val="left"/>
      </w:pPr>
      <w:r>
        <w:t xml:space="preserve"> </w:t>
      </w:r>
    </w:p>
    <w:p w:rsidR="003F7FD4" w:rsidRPr="00402AB0" w:rsidRDefault="003F7FD4">
      <w:pPr>
        <w:ind w:left="705" w:right="0" w:firstLine="0"/>
        <w:rPr>
          <w:lang w:val="ru-RU"/>
        </w:rPr>
      </w:pPr>
      <w:r w:rsidRPr="00402AB0">
        <w:rPr>
          <w:lang w:val="ru-RU"/>
        </w:rPr>
        <w:t>9.1. К исключительной компетенции общего собрания членов товарищества относятся:</w:t>
      </w:r>
    </w:p>
    <w:p w:rsidR="003F7FD4" w:rsidRDefault="003F7FD4">
      <w:pPr>
        <w:numPr>
          <w:ilvl w:val="0"/>
          <w:numId w:val="26"/>
        </w:numPr>
        <w:ind w:right="0"/>
      </w:pPr>
      <w:r>
        <w:t>изменение устава товарищества;</w:t>
      </w:r>
    </w:p>
    <w:p w:rsidR="003F7FD4" w:rsidRPr="00402AB0" w:rsidRDefault="003F7FD4">
      <w:pPr>
        <w:numPr>
          <w:ilvl w:val="0"/>
          <w:numId w:val="26"/>
        </w:numPr>
        <w:ind w:right="0"/>
        <w:rPr>
          <w:lang w:val="ru-RU"/>
        </w:rPr>
      </w:pPr>
      <w:r w:rsidRPr="00402AB0">
        <w:rPr>
          <w:lang w:val="ru-RU"/>
        </w:rPr>
        <w:t>избрание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3F7FD4" w:rsidRPr="00402AB0" w:rsidRDefault="003F7FD4">
      <w:pPr>
        <w:numPr>
          <w:ilvl w:val="0"/>
          <w:numId w:val="26"/>
        </w:numPr>
        <w:ind w:right="0"/>
        <w:rPr>
          <w:lang w:val="ru-RU"/>
        </w:rPr>
      </w:pPr>
      <w:r w:rsidRPr="00402AB0">
        <w:rPr>
          <w:lang w:val="ru-RU"/>
        </w:rPr>
        <w:t>определение условий, на которых осуществляется оплата труда председателя товарищества, членов правления товарищества, членов ревизионной комиссии (ревизора), а также иных лиц, с которыми товариществом заключены трудовые договоры;</w:t>
      </w:r>
    </w:p>
    <w:p w:rsidR="003F7FD4" w:rsidRPr="00402AB0" w:rsidRDefault="003F7FD4">
      <w:pPr>
        <w:numPr>
          <w:ilvl w:val="0"/>
          <w:numId w:val="26"/>
        </w:numPr>
        <w:ind w:right="0"/>
        <w:rPr>
          <w:lang w:val="ru-RU"/>
        </w:rPr>
      </w:pPr>
      <w:r w:rsidRPr="00402AB0">
        <w:rPr>
          <w:lang w:val="ru-RU"/>
        </w:rPr>
        <w:t>принятие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26"/>
        </w:numPr>
        <w:ind w:right="0"/>
        <w:rPr>
          <w:lang w:val="ru-RU"/>
        </w:rPr>
      </w:pPr>
      <w:r w:rsidRPr="00402AB0">
        <w:rPr>
          <w:lang w:val="ru-RU"/>
        </w:rPr>
        <w:t>принятие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26"/>
        </w:numPr>
        <w:ind w:right="0"/>
        <w:rPr>
          <w:lang w:val="ru-RU"/>
        </w:rPr>
      </w:pPr>
      <w:r>
        <w:rPr>
          <w:noProof/>
          <w:lang w:val="ru-RU" w:eastAsia="ru-RU"/>
        </w:rPr>
        <w:pict>
          <v:group id="Group 95556" o:spid="_x0000_s1099" style="position:absolute;left:0;text-align:left;margin-left:0;margin-top:24.7pt;width:495.7pt;height:27.6pt;z-index:-251678720" coordsize="62956,3504">
            <v:shape id="Shape 135314" o:spid="_x0000_s1100" style="position:absolute;left:16836;width:46119;height:1752" coordsize="4611961,175245" path="m,l4611961,r,175245l,175245,,e" fillcolor="yellow" stroked="f" strokeweight="0">
              <v:stroke opacity="0" miterlimit="10" joinstyle="miter"/>
            </v:shape>
            <v:shape id="Shape 135315" o:spid="_x0000_s1101" style="position:absolute;top:1752;width:22690;height:1752" coordsize="2269034,175245" path="m,l2269034,r,175245l,175245,,e" fillcolor="yellow" stroked="f" strokeweight="0">
              <v:stroke opacity="0" miterlimit="10" joinstyle="miter"/>
            </v:shape>
          </v:group>
        </w:pict>
      </w:r>
      <w:r w:rsidRPr="00402AB0">
        <w:rPr>
          <w:lang w:val="ru-RU"/>
        </w:rPr>
        <w:t>принятие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собственность организаций, осуществляющих газо-, водо-, тепло- и электроснабжение, водоотведение, либо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26"/>
        </w:numPr>
        <w:ind w:right="0"/>
        <w:rPr>
          <w:lang w:val="ru-RU"/>
        </w:rPr>
      </w:pPr>
      <w:r>
        <w:rPr>
          <w:noProof/>
          <w:lang w:val="ru-RU" w:eastAsia="ru-RU"/>
        </w:rPr>
        <w:pict>
          <v:group id="Group 107978" o:spid="_x0000_s1102" style="position:absolute;left:0;text-align:left;margin-left:0;margin-top:-2.9pt;width:495.85pt;height:193.2pt;z-index:-251662336" coordsize="62972,24534">
            <v:shape id="Shape 135329" o:spid="_x0000_s1103" style="position:absolute;left:4476;width:58427;height:1752" coordsize="5842770,175245" path="m,l5842770,r,175245l,175245,,e" fillcolor="yellow" stroked="f" strokeweight="0">
              <v:stroke opacity="0" miterlimit="10" joinstyle="miter"/>
            </v:shape>
            <v:shape id="Shape 135330" o:spid="_x0000_s1104" style="position:absolute;top:1752;width:62955;height:1752" coordsize="6295579,175245" path="m,l6295579,r,175245l,175245,,e" fillcolor="yellow" stroked="f" strokeweight="0">
              <v:stroke opacity="0" miterlimit="10" joinstyle="miter"/>
            </v:shape>
            <v:shape id="Shape 135331" o:spid="_x0000_s1105" style="position:absolute;top:3504;width:62972;height:1752" coordsize="6297216,175245" path="m,l6297216,r,175245l,175245,,e" fillcolor="yellow" stroked="f" strokeweight="0">
              <v:stroke opacity="0" miterlimit="10" joinstyle="miter"/>
            </v:shape>
            <v:shape id="Shape 135332" o:spid="_x0000_s1106" style="position:absolute;top:5257;width:52970;height:1752" coordsize="5297016,175245" path="m,l5297016,r,175245l,175245,,e" fillcolor="yellow" stroked="f" strokeweight="0">
              <v:stroke opacity="0" miterlimit="10" joinstyle="miter"/>
            </v:shape>
            <v:shape id="Shape 135333" o:spid="_x0000_s1107" style="position:absolute;left:4476;top:7009;width:58461;height:1752" coordsize="5846193,175245" path="m,l5846193,r,175245l,175245,,e" fillcolor="yellow" stroked="f" strokeweight="0">
              <v:stroke opacity="0" miterlimit="10" joinstyle="miter"/>
            </v:shape>
            <v:shape id="Shape 135334" o:spid="_x0000_s1108" style="position:absolute;top:8762;width:43192;height:1752" coordsize="4319216,175245" path="m,l4319216,r,175245l,175245,,e" fillcolor="yellow" stroked="f" strokeweight="0">
              <v:stroke opacity="0" miterlimit="10" joinstyle="miter"/>
            </v:shape>
            <v:shape id="Shape 135335" o:spid="_x0000_s1109" style="position:absolute;left:4476;top:12267;width:58432;height:1752" coordsize="5843216,175245" path="m,l5843216,r,175245l,175245,,e" fillcolor="yellow" stroked="f" strokeweight="0">
              <v:stroke opacity="0" miterlimit="10" joinstyle="miter"/>
            </v:shape>
            <v:shape id="Shape 135336" o:spid="_x0000_s1110" style="position:absolute;top:14019;width:62948;height:1752" coordsize="6294835,175245" path="m,l6294835,r,175245l,175245,,e" fillcolor="yellow" stroked="f" strokeweight="0">
              <v:stroke opacity="0" miterlimit="10" joinstyle="miter"/>
            </v:shape>
            <v:shape id="Shape 135337" o:spid="_x0000_s1111" style="position:absolute;top:15772;width:56751;height:1752" coordsize="5675115,175245" path="m,l5675115,r,175245l,175245,,e" fillcolor="yellow" stroked="f" strokeweight="0">
              <v:stroke opacity="0" miterlimit="10" joinstyle="miter"/>
            </v:shape>
            <v:shape id="Shape 135338" o:spid="_x0000_s1112" style="position:absolute;left:4476;top:17524;width:58440;height:1752" coordsize="5844035,175245" path="m,l5844035,r,175245l,175245,,e" fillcolor="yellow" stroked="f" strokeweight="0">
              <v:stroke opacity="0" miterlimit="10" joinstyle="miter"/>
            </v:shape>
            <v:shape id="Shape 135339" o:spid="_x0000_s1113" style="position:absolute;top:19276;width:62952;height:1752" coordsize="6295281,175245" path="m,l6295281,r,175245l,175245,,e" fillcolor="yellow" stroked="f" strokeweight="0">
              <v:stroke opacity="0" miterlimit="10" joinstyle="miter"/>
            </v:shape>
            <v:shape id="Shape 135340" o:spid="_x0000_s1114" style="position:absolute;top:21029;width:62972;height:1752" coordsize="6297216,175245" path="m,l6297216,r,175245l,175245,,e" fillcolor="yellow" stroked="f" strokeweight="0">
              <v:stroke opacity="0" miterlimit="10" joinstyle="miter"/>
            </v:shape>
            <v:shape id="Shape 135341" o:spid="_x0000_s1115" style="position:absolute;top:22781;width:21802;height:1752" coordsize="2180258,175245" path="m,l218025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0"/>
          <w:numId w:val="26"/>
        </w:numPr>
        <w:ind w:right="0"/>
        <w:rPr>
          <w:lang w:val="ru-RU"/>
        </w:rPr>
      </w:pPr>
      <w:r w:rsidRPr="00402AB0">
        <w:rPr>
          <w:lang w:val="ru-RU"/>
        </w:rPr>
        <w:t>исключение</w:t>
      </w:r>
      <w:r w:rsidRPr="00402AB0">
        <w:rPr>
          <w:lang w:val="ru-RU"/>
        </w:rPr>
        <w:tab/>
        <w:t>граждан</w:t>
      </w:r>
      <w:r w:rsidRPr="00402AB0">
        <w:rPr>
          <w:lang w:val="ru-RU"/>
        </w:rPr>
        <w:tab/>
        <w:t>из</w:t>
      </w:r>
      <w:r w:rsidRPr="00402AB0">
        <w:rPr>
          <w:lang w:val="ru-RU"/>
        </w:rPr>
        <w:tab/>
        <w:t>числа</w:t>
      </w:r>
      <w:r w:rsidRPr="00402AB0">
        <w:rPr>
          <w:lang w:val="ru-RU"/>
        </w:rPr>
        <w:tab/>
        <w:t>членов</w:t>
      </w:r>
      <w:r w:rsidRPr="00402AB0">
        <w:rPr>
          <w:lang w:val="ru-RU"/>
        </w:rPr>
        <w:tab/>
        <w:t>товарищества,</w:t>
      </w:r>
      <w:r w:rsidRPr="00402AB0">
        <w:rPr>
          <w:lang w:val="ru-RU"/>
        </w:rPr>
        <w:tab/>
        <w:t>определение</w:t>
      </w:r>
      <w:r w:rsidRPr="00402AB0">
        <w:rPr>
          <w:lang w:val="ru-RU"/>
        </w:rPr>
        <w:tab/>
        <w:t>порядка</w:t>
      </w:r>
    </w:p>
    <w:p w:rsidR="003F7FD4" w:rsidRPr="00402AB0" w:rsidRDefault="003F7FD4">
      <w:pPr>
        <w:ind w:left="-15" w:right="0" w:firstLine="0"/>
        <w:rPr>
          <w:lang w:val="ru-RU"/>
        </w:rPr>
      </w:pPr>
      <w:r w:rsidRPr="00402AB0">
        <w:rPr>
          <w:lang w:val="ru-RU"/>
        </w:rPr>
        <w:t>рассмотрения заявлений граждан о приеме в члены товарищества;</w:t>
      </w:r>
    </w:p>
    <w:p w:rsidR="003F7FD4" w:rsidRPr="00402AB0" w:rsidRDefault="003F7FD4">
      <w:pPr>
        <w:numPr>
          <w:ilvl w:val="0"/>
          <w:numId w:val="26"/>
        </w:numPr>
        <w:ind w:right="0"/>
        <w:rPr>
          <w:lang w:val="ru-RU"/>
        </w:rPr>
      </w:pPr>
      <w:r w:rsidRPr="00402AB0">
        <w:rPr>
          <w:lang w:val="ru-RU"/>
        </w:rPr>
        <w:t>принятие решения об открытии или о закрытии банковских счетов товарищества;</w:t>
      </w:r>
    </w:p>
    <w:p w:rsidR="003F7FD4" w:rsidRPr="00402AB0" w:rsidRDefault="003F7FD4">
      <w:pPr>
        <w:numPr>
          <w:ilvl w:val="0"/>
          <w:numId w:val="26"/>
        </w:numPr>
        <w:ind w:right="0"/>
        <w:rPr>
          <w:lang w:val="ru-RU"/>
        </w:rPr>
      </w:pPr>
      <w:r w:rsidRPr="00402AB0">
        <w:rPr>
          <w:lang w:val="ru-RU"/>
        </w:rPr>
        <w:t>принятие решения о подготовке проекта межевания территории и (или) проекта планировки территории применительно к территории садоводства, либо о подготовке изменений в такую документацию, об одобрении таких проектов или изменений в них;</w:t>
      </w:r>
    </w:p>
    <w:p w:rsidR="003F7FD4" w:rsidRPr="00402AB0" w:rsidRDefault="003F7FD4">
      <w:pPr>
        <w:numPr>
          <w:ilvl w:val="0"/>
          <w:numId w:val="26"/>
        </w:numPr>
        <w:ind w:right="0"/>
        <w:rPr>
          <w:lang w:val="ru-RU"/>
        </w:rPr>
      </w:pPr>
      <w:r w:rsidRPr="00402AB0">
        <w:rPr>
          <w:lang w:val="ru-RU"/>
        </w:rPr>
        <w:t>распределение образованных на основании утвержденного проекта межевания территории садовых земельных участков между членами товарищества с указанием условных номеров земельных участков для их последующего предоставления в соответствии с Земельным кодексом Российской Федерации;</w:t>
      </w:r>
    </w:p>
    <w:p w:rsidR="003F7FD4" w:rsidRPr="00402AB0" w:rsidRDefault="003F7FD4">
      <w:pPr>
        <w:numPr>
          <w:ilvl w:val="0"/>
          <w:numId w:val="26"/>
        </w:numPr>
        <w:ind w:right="0"/>
        <w:rPr>
          <w:lang w:val="ru-RU"/>
        </w:rPr>
      </w:pPr>
      <w:r w:rsidRPr="00402AB0">
        <w:rPr>
          <w:lang w:val="ru-RU"/>
        </w:rPr>
        <w:t>утверждение отчетов ревизионной комиссии (ревизора);</w:t>
      </w:r>
    </w:p>
    <w:p w:rsidR="003F7FD4" w:rsidRPr="00402AB0" w:rsidRDefault="003F7FD4">
      <w:pPr>
        <w:numPr>
          <w:ilvl w:val="0"/>
          <w:numId w:val="26"/>
        </w:numPr>
        <w:ind w:right="0"/>
        <w:rPr>
          <w:lang w:val="ru-RU"/>
        </w:rPr>
      </w:pPr>
      <w:r w:rsidRPr="00402AB0">
        <w:rPr>
          <w:lang w:val="ru-RU"/>
        </w:rPr>
        <w:t>утверждение положения об оплате труда работников и членов органов товарищества, членов ревизионной комиссии (ревизора), заключивших трудовые договоры с товариществом;</w:t>
      </w:r>
    </w:p>
    <w:p w:rsidR="003F7FD4" w:rsidRPr="00402AB0" w:rsidRDefault="003F7FD4">
      <w:pPr>
        <w:numPr>
          <w:ilvl w:val="0"/>
          <w:numId w:val="26"/>
        </w:numPr>
        <w:ind w:right="0"/>
        <w:rPr>
          <w:lang w:val="ru-RU"/>
        </w:rPr>
      </w:pPr>
      <w:r w:rsidRPr="00402AB0">
        <w:rPr>
          <w:lang w:val="ru-RU"/>
        </w:rPr>
        <w:t>принятие решений о создании ассоциаций (союзов) товариществ, вступлении в них или выходе из них;</w:t>
      </w:r>
    </w:p>
    <w:p w:rsidR="003F7FD4" w:rsidRPr="00402AB0" w:rsidRDefault="003F7FD4">
      <w:pPr>
        <w:numPr>
          <w:ilvl w:val="0"/>
          <w:numId w:val="26"/>
        </w:numPr>
        <w:ind w:right="0"/>
        <w:rPr>
          <w:lang w:val="ru-RU"/>
        </w:rPr>
      </w:pPr>
      <w:r w:rsidRPr="00402AB0">
        <w:rPr>
          <w:lang w:val="ru-RU"/>
        </w:rPr>
        <w:t>заключение договора с аудиторской организацией или индивидуальным аудитором товарищества;</w:t>
      </w:r>
    </w:p>
    <w:p w:rsidR="003F7FD4" w:rsidRPr="00402AB0" w:rsidRDefault="003F7FD4">
      <w:pPr>
        <w:numPr>
          <w:ilvl w:val="0"/>
          <w:numId w:val="26"/>
        </w:numPr>
        <w:ind w:right="0"/>
        <w:rPr>
          <w:lang w:val="ru-RU"/>
        </w:rPr>
      </w:pPr>
      <w:r w:rsidRPr="00402AB0">
        <w:rPr>
          <w:lang w:val="ru-RU"/>
        </w:rPr>
        <w:t>утверждение порядка ведения общего собрания членов товарищества, деятельности председателя и правления товарищества, деятельности ревизионной комиссии (ревизора) товарищества;</w:t>
      </w:r>
    </w:p>
    <w:p w:rsidR="003F7FD4" w:rsidRPr="00402AB0" w:rsidRDefault="003F7FD4">
      <w:pPr>
        <w:numPr>
          <w:ilvl w:val="0"/>
          <w:numId w:val="26"/>
        </w:numPr>
        <w:ind w:right="0"/>
        <w:rPr>
          <w:lang w:val="ru-RU"/>
        </w:rPr>
      </w:pPr>
      <w:r w:rsidRPr="00402AB0">
        <w:rPr>
          <w:lang w:val="ru-RU"/>
        </w:rPr>
        <w:t>рассмотрение жалоб членов товарищества на решения и действия (бездействие)</w:t>
      </w:r>
    </w:p>
    <w:p w:rsidR="003F7FD4" w:rsidRPr="00402AB0" w:rsidRDefault="003F7FD4">
      <w:pPr>
        <w:ind w:left="-15" w:right="0" w:firstLine="0"/>
        <w:rPr>
          <w:lang w:val="ru-RU"/>
        </w:rPr>
      </w:pPr>
      <w:r w:rsidRPr="00402AB0">
        <w:rPr>
          <w:lang w:val="ru-RU"/>
        </w:rPr>
        <w:t>членов правления, председателя, членов ревизионной комиссии (ревизора) товарищества;</w:t>
      </w:r>
    </w:p>
    <w:p w:rsidR="003F7FD4" w:rsidRPr="00402AB0" w:rsidRDefault="003F7FD4">
      <w:pPr>
        <w:numPr>
          <w:ilvl w:val="0"/>
          <w:numId w:val="26"/>
        </w:numPr>
        <w:ind w:right="0"/>
        <w:rPr>
          <w:lang w:val="ru-RU"/>
        </w:rPr>
      </w:pPr>
      <w:r w:rsidRPr="00402AB0">
        <w:rPr>
          <w:lang w:val="ru-RU"/>
        </w:rPr>
        <w:t>утверждение приходно-расходной сметы товарищества и принятие решения о ее исполнении;</w:t>
      </w:r>
    </w:p>
    <w:p w:rsidR="003F7FD4" w:rsidRPr="00402AB0" w:rsidRDefault="003F7FD4">
      <w:pPr>
        <w:numPr>
          <w:ilvl w:val="0"/>
          <w:numId w:val="26"/>
        </w:numPr>
        <w:ind w:right="0"/>
        <w:rPr>
          <w:lang w:val="ru-RU"/>
        </w:rPr>
      </w:pPr>
      <w:r w:rsidRPr="00402AB0">
        <w:rPr>
          <w:lang w:val="ru-RU"/>
        </w:rPr>
        <w:t>утверждение отчетов правления товарищества, отчетов председателя товарищества;</w:t>
      </w:r>
    </w:p>
    <w:p w:rsidR="003F7FD4" w:rsidRPr="00402AB0" w:rsidRDefault="003F7FD4">
      <w:pPr>
        <w:numPr>
          <w:ilvl w:val="0"/>
          <w:numId w:val="26"/>
        </w:numPr>
        <w:ind w:right="0"/>
        <w:rPr>
          <w:lang w:val="ru-RU"/>
        </w:rPr>
      </w:pPr>
      <w:r w:rsidRPr="00402AB0">
        <w:rPr>
          <w:lang w:val="ru-RU"/>
        </w:rPr>
        <w:t>определение порядка рассмотрения органами товарищества заявлений (обращений, жалоб) членов товарищества;</w:t>
      </w:r>
    </w:p>
    <w:p w:rsidR="003F7FD4" w:rsidRPr="00402AB0" w:rsidRDefault="003F7FD4">
      <w:pPr>
        <w:numPr>
          <w:ilvl w:val="0"/>
          <w:numId w:val="26"/>
        </w:numPr>
        <w:ind w:right="0"/>
        <w:rPr>
          <w:lang w:val="ru-RU"/>
        </w:rPr>
      </w:pPr>
      <w:r w:rsidRPr="00402AB0">
        <w:rPr>
          <w:lang w:val="ru-RU"/>
        </w:rPr>
        <w:t>принятие решения об избрании председательствующего на общем собрании членов товарищества;</w:t>
      </w:r>
    </w:p>
    <w:p w:rsidR="003F7FD4" w:rsidRPr="00402AB0" w:rsidRDefault="003F7FD4">
      <w:pPr>
        <w:numPr>
          <w:ilvl w:val="0"/>
          <w:numId w:val="26"/>
        </w:numPr>
        <w:ind w:right="0"/>
        <w:rPr>
          <w:lang w:val="ru-RU"/>
        </w:rPr>
      </w:pPr>
      <w:r w:rsidRPr="00402AB0">
        <w:rPr>
          <w:lang w:val="ru-RU"/>
        </w:rPr>
        <w:t>определение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6"/>
        </w:numPr>
        <w:ind w:right="0"/>
        <w:rPr>
          <w:lang w:val="ru-RU"/>
        </w:rPr>
      </w:pPr>
      <w:r w:rsidRPr="00402AB0">
        <w:rPr>
          <w:lang w:val="ru-RU"/>
        </w:rPr>
        <w:t>утверждение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6"/>
        </w:numPr>
        <w:ind w:right="0"/>
        <w:rPr>
          <w:lang w:val="ru-RU"/>
        </w:rPr>
      </w:pPr>
      <w:r w:rsidRPr="00402AB0">
        <w:rPr>
          <w:lang w:val="ru-RU"/>
        </w:rPr>
        <w:t>принятие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tbl>
      <w:tblPr>
        <w:tblW w:w="9914" w:type="dxa"/>
        <w:tblInd w:w="2" w:type="dxa"/>
        <w:tblCellMar>
          <w:top w:w="58" w:type="dxa"/>
          <w:left w:w="0" w:type="dxa"/>
          <w:right w:w="0" w:type="dxa"/>
        </w:tblCellMar>
        <w:tblLook w:val="00A0"/>
      </w:tblPr>
      <w:tblGrid>
        <w:gridCol w:w="705"/>
        <w:gridCol w:w="9209"/>
      </w:tblGrid>
      <w:tr w:rsidR="003F7FD4" w:rsidRPr="00402AB0">
        <w:trPr>
          <w:trHeight w:val="276"/>
        </w:trPr>
        <w:tc>
          <w:tcPr>
            <w:tcW w:w="705" w:type="dxa"/>
            <w:tcBorders>
              <w:top w:val="nil"/>
              <w:left w:val="nil"/>
              <w:bottom w:val="nil"/>
              <w:right w:val="nil"/>
            </w:tcBorders>
          </w:tcPr>
          <w:p w:rsidR="003F7FD4" w:rsidRPr="00402AB0" w:rsidRDefault="003F7FD4" w:rsidP="00776C79">
            <w:pPr>
              <w:spacing w:after="160" w:line="259" w:lineRule="auto"/>
              <w:ind w:right="0" w:firstLine="0"/>
              <w:jc w:val="left"/>
              <w:rPr>
                <w:sz w:val="22"/>
                <w:szCs w:val="22"/>
                <w:lang w:val="ru-RU"/>
              </w:rPr>
            </w:pPr>
          </w:p>
        </w:tc>
        <w:tc>
          <w:tcPr>
            <w:tcW w:w="9209" w:type="dxa"/>
            <w:tcBorders>
              <w:top w:val="nil"/>
              <w:left w:val="nil"/>
              <w:bottom w:val="nil"/>
              <w:right w:val="nil"/>
            </w:tcBorders>
            <w:shd w:val="clear" w:color="auto" w:fill="FFFF00"/>
          </w:tcPr>
          <w:p w:rsidR="003F7FD4" w:rsidRPr="00402AB0" w:rsidRDefault="003F7FD4" w:rsidP="00776C79">
            <w:pPr>
              <w:spacing w:after="0" w:line="259" w:lineRule="auto"/>
              <w:ind w:right="-1" w:firstLine="0"/>
              <w:rPr>
                <w:sz w:val="22"/>
                <w:szCs w:val="22"/>
                <w:lang w:val="ru-RU"/>
              </w:rPr>
            </w:pPr>
            <w:r w:rsidRPr="00402AB0">
              <w:rPr>
                <w:sz w:val="22"/>
                <w:szCs w:val="22"/>
                <w:lang w:val="ru-RU"/>
              </w:rPr>
              <w:t>25) принятие решения о выполнении в границах территории садоводства комплексных</w:t>
            </w:r>
          </w:p>
        </w:tc>
      </w:tr>
      <w:tr w:rsidR="003F7FD4" w:rsidRPr="00402AB0">
        <w:trPr>
          <w:trHeight w:val="828"/>
        </w:trPr>
        <w:tc>
          <w:tcPr>
            <w:tcW w:w="9914" w:type="dxa"/>
            <w:gridSpan w:val="2"/>
            <w:tcBorders>
              <w:top w:val="nil"/>
              <w:left w:val="nil"/>
              <w:bottom w:val="nil"/>
              <w:right w:val="nil"/>
            </w:tcBorders>
            <w:shd w:val="clear" w:color="auto" w:fill="FFFF00"/>
          </w:tcPr>
          <w:p w:rsidR="003F7FD4" w:rsidRPr="00402AB0" w:rsidRDefault="003F7FD4" w:rsidP="00776C79">
            <w:pPr>
              <w:spacing w:after="0" w:line="259" w:lineRule="auto"/>
              <w:ind w:right="0" w:firstLine="0"/>
              <w:rPr>
                <w:sz w:val="22"/>
                <w:szCs w:val="22"/>
                <w:lang w:val="ru-RU"/>
              </w:rPr>
            </w:pPr>
            <w:r w:rsidRPr="00402AB0">
              <w:rPr>
                <w:sz w:val="22"/>
                <w:szCs w:val="22"/>
                <w:lang w:val="ru-RU"/>
              </w:rPr>
              <w:t>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w:t>
            </w:r>
          </w:p>
        </w:tc>
      </w:tr>
    </w:tbl>
    <w:p w:rsidR="003F7FD4" w:rsidRPr="00402AB0" w:rsidRDefault="003F7FD4">
      <w:pPr>
        <w:ind w:left="-15" w:right="0" w:firstLine="0"/>
        <w:rPr>
          <w:lang w:val="ru-RU"/>
        </w:rPr>
      </w:pPr>
      <w:r w:rsidRPr="00402AB0">
        <w:rPr>
          <w:lang w:val="ru-RU"/>
        </w:rPr>
        <w:t xml:space="preserve">предусмотренных Федеральным </w:t>
      </w:r>
      <w:hyperlink r:id="rId8"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9" w:anchor="dst442">
        <w:r w:rsidRPr="00402AB0">
          <w:rPr>
            <w:color w:val="0000FF"/>
            <w:u w:val="single" w:color="0000FF"/>
            <w:lang w:val="ru-RU"/>
          </w:rPr>
          <w:t>статьей</w:t>
        </w:r>
      </w:hyperlink>
    </w:p>
    <w:p w:rsidR="003F7FD4" w:rsidRPr="00402AB0" w:rsidRDefault="003F7FD4">
      <w:pPr>
        <w:ind w:left="-15" w:right="0" w:firstLine="0"/>
        <w:rPr>
          <w:lang w:val="ru-RU"/>
        </w:rPr>
      </w:pPr>
      <w:hyperlink r:id="rId10"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3F7FD4" w:rsidRPr="00402AB0" w:rsidRDefault="003F7FD4">
      <w:pPr>
        <w:numPr>
          <w:ilvl w:val="0"/>
          <w:numId w:val="27"/>
        </w:numPr>
        <w:ind w:right="0"/>
        <w:rPr>
          <w:lang w:val="ru-RU"/>
        </w:rPr>
      </w:pPr>
      <w:r w:rsidRPr="00402AB0">
        <w:rPr>
          <w:lang w:val="ru-RU"/>
        </w:rPr>
        <w:t>принятие решения о возможности применения электронных или иных технических средств при принятии решений общим собранием членов товарищества путем заочного голосования;</w:t>
      </w:r>
    </w:p>
    <w:p w:rsidR="003F7FD4" w:rsidRPr="00402AB0" w:rsidRDefault="003F7FD4">
      <w:pPr>
        <w:numPr>
          <w:ilvl w:val="0"/>
          <w:numId w:val="27"/>
        </w:numPr>
        <w:ind w:right="0"/>
        <w:rPr>
          <w:lang w:val="ru-RU"/>
        </w:rPr>
      </w:pPr>
      <w:r>
        <w:rPr>
          <w:noProof/>
          <w:lang w:val="ru-RU" w:eastAsia="ru-RU"/>
        </w:rPr>
        <w:pict>
          <v:group id="Group 123080" o:spid="_x0000_s1116" style="position:absolute;left:0;text-align:left;margin-left:0;margin-top:-113.25pt;width:495.95pt;height:220.8pt;z-index:-251661312" coordsize="62986,28039">
            <v:shape id="Shape 135364" o:spid="_x0000_s1117" style="position:absolute;width:62934;height:1752" coordsize="6293421,175245" path="m,l6293421,r,175245l,175245,,e" fillcolor="yellow" stroked="f" strokeweight="0">
              <v:stroke opacity="0" miterlimit="10" joinstyle="miter"/>
            </v:shape>
            <v:shape id="Shape 135365" o:spid="_x0000_s1118" style="position:absolute;top:1752;width:62984;height:1752" coordsize="6298407,175245" path="m,l6298407,r,175245l,175245,,e" fillcolor="yellow" stroked="f" strokeweight="0">
              <v:stroke opacity="0" miterlimit="10" joinstyle="miter"/>
            </v:shape>
            <v:shape id="Shape 135366" o:spid="_x0000_s1119" style="position:absolute;top:3504;width:62916;height:1752" coordsize="6291635,175245" path="m,l6291635,r,175245l,175245,,e" fillcolor="yellow" stroked="f" strokeweight="0">
              <v:stroke opacity="0" miterlimit="10" joinstyle="miter"/>
            </v:shape>
            <v:shape id="Shape 135367" o:spid="_x0000_s1120" style="position:absolute;top:5257;width:62921;height:1752" coordsize="6292156,175245" path="m,l6292156,r,175245l,175245,,e" fillcolor="yellow" stroked="f" strokeweight="0">
              <v:stroke opacity="0" miterlimit="10" joinstyle="miter"/>
            </v:shape>
            <v:shape id="Shape 135368" o:spid="_x0000_s1121" style="position:absolute;top:7009;width:59108;height:1752" coordsize="5910858,175245" path="m,l5910858,r,175245l,175245,,e" fillcolor="yellow" stroked="f" strokeweight="0">
              <v:stroke opacity="0" miterlimit="10" joinstyle="miter"/>
            </v:shape>
            <v:shape id="Shape 135369" o:spid="_x0000_s1122" style="position:absolute;left:4476;top:8762;width:58458;height:1752" coordsize="5845895,175245" path="m,l5845895,r,175245l,175245,,e" fillcolor="yellow" stroked="f" strokeweight="0">
              <v:stroke opacity="0" miterlimit="10" joinstyle="miter"/>
            </v:shape>
            <v:shape id="Shape 135370" o:spid="_x0000_s1123" style="position:absolute;top:10514;width:62968;height:1752" coordsize="6296844,175245" path="m,l6296844,r,175245l,175245,,e" fillcolor="yellow" stroked="f" strokeweight="0">
              <v:stroke opacity="0" miterlimit="10" joinstyle="miter"/>
            </v:shape>
            <v:shape id="Shape 135371" o:spid="_x0000_s1124" style="position:absolute;top:12267;width:8459;height:1752" coordsize="845939,175245" path="m,l845939,r,175245l,175245,,e" fillcolor="yellow" stroked="f" strokeweight="0">
              <v:stroke opacity="0" miterlimit="10" joinstyle="miter"/>
            </v:shape>
            <v:shape id="Shape 135372" o:spid="_x0000_s1125" style="position:absolute;left:4476;top:14019;width:58504;height:1752" coordsize="5850434,175245" path="m,l5850434,r,175245l,175245,,e" fillcolor="yellow" stroked="f" strokeweight="0">
              <v:stroke opacity="0" miterlimit="10" joinstyle="miter"/>
            </v:shape>
            <v:shape id="Shape 135373" o:spid="_x0000_s1126" style="position:absolute;top:15772;width:62986;height:1752" coordsize="6298630,175245" path="m,l6298630,r,175245l,175245,,e" fillcolor="yellow" stroked="f" strokeweight="0">
              <v:stroke opacity="0" miterlimit="10" joinstyle="miter"/>
            </v:shape>
            <v:shape id="Shape 135374" o:spid="_x0000_s1127" style="position:absolute;top:17524;width:62927;height:1752" coordsize="6292751,175245" path="m,l6292751,r,175245l,175245,,e" fillcolor="yellow" stroked="f" strokeweight="0">
              <v:stroke opacity="0" miterlimit="10" joinstyle="miter"/>
            </v:shape>
            <v:shape id="Shape 135375" o:spid="_x0000_s1128" style="position:absolute;top:19276;width:62911;height:1752" coordsize="6291189,175245" path="m,l6291189,r,175245l,175245,,e" fillcolor="yellow" stroked="f" strokeweight="0">
              <v:stroke opacity="0" miterlimit="10" joinstyle="miter"/>
            </v:shape>
            <v:shape id="Shape 135376" o:spid="_x0000_s1129" style="position:absolute;top:21029;width:62985;height:1752" coordsize="6298556,175245" path="m,l6298556,r,175245l,175245,,e" fillcolor="yellow" stroked="f" strokeweight="0">
              <v:stroke opacity="0" miterlimit="10" joinstyle="miter"/>
            </v:shape>
            <v:shape id="Shape 135377" o:spid="_x0000_s1130" style="position:absolute;top:22781;width:7960;height:1752" coordsize="796082,175245" path="m,l796082,r,175245l,175245,,e" fillcolor="yellow" stroked="f" strokeweight="0">
              <v:stroke opacity="0" miterlimit="10" joinstyle="miter"/>
            </v:shape>
            <v:shape id="Shape 135378" o:spid="_x0000_s1131" style="position:absolute;left:4476;top:24534;width:58487;height:1752" coordsize="5848723,175245" path="m,l5848723,r,175245l,175245,,e" fillcolor="yellow" stroked="f" strokeweight="0">
              <v:stroke opacity="0" miterlimit="10" joinstyle="miter"/>
            </v:shape>
            <v:shape id="Shape 135379" o:spid="_x0000_s1132" style="position:absolute;top:26286;width:62457;height:1752" coordsize="6245722,175245" path="m,l6245722,r,175245l,175245,,e" fillcolor="yellow" stroked="f" strokeweight="0">
              <v:stroke opacity="0" miterlimit="10" joinstyle="miter"/>
            </v:shape>
          </v:group>
        </w:pict>
      </w: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3F7FD4" w:rsidRPr="00402AB0" w:rsidRDefault="003F7FD4">
      <w:pPr>
        <w:numPr>
          <w:ilvl w:val="0"/>
          <w:numId w:val="27"/>
        </w:numPr>
        <w:ind w:right="0"/>
        <w:rPr>
          <w:lang w:val="ru-RU"/>
        </w:rPr>
      </w:pPr>
      <w:r w:rsidRPr="00402AB0">
        <w:rPr>
          <w:lang w:val="ru-RU"/>
        </w:rPr>
        <w:t>Общее собрание членов товарищества вправе принимать решения по иным вопросам деятельности садоводческого некоммерческого товарищества, не предусмотренным статьей 9.1.</w:t>
      </w:r>
    </w:p>
    <w:p w:rsidR="003F7FD4" w:rsidRPr="00402AB0" w:rsidRDefault="003F7FD4">
      <w:pPr>
        <w:ind w:left="-15" w:right="0"/>
        <w:rPr>
          <w:lang w:val="ru-RU"/>
        </w:rPr>
      </w:pPr>
      <w:r w:rsidRPr="00402AB0">
        <w:rPr>
          <w:lang w:val="ru-RU"/>
        </w:rPr>
        <w:t>9.2. Решения общего собрания членов товарищества принимаются квалифицированным большинством не менее двух третей голосов от общего числа присутствующих на общем собрании членов товарищества по вопросам:</w:t>
      </w:r>
    </w:p>
    <w:p w:rsidR="003F7FD4" w:rsidRDefault="003F7FD4">
      <w:pPr>
        <w:numPr>
          <w:ilvl w:val="0"/>
          <w:numId w:val="28"/>
        </w:numPr>
        <w:ind w:right="0"/>
      </w:pPr>
      <w:r>
        <w:t>изменения устава товарищества;</w:t>
      </w:r>
    </w:p>
    <w:p w:rsidR="003F7FD4" w:rsidRPr="00402AB0" w:rsidRDefault="003F7FD4">
      <w:pPr>
        <w:numPr>
          <w:ilvl w:val="0"/>
          <w:numId w:val="28"/>
        </w:numPr>
        <w:ind w:right="0"/>
        <w:rPr>
          <w:lang w:val="ru-RU"/>
        </w:rPr>
      </w:pPr>
      <w:r w:rsidRPr="00402AB0">
        <w:rPr>
          <w:lang w:val="ru-RU"/>
        </w:rPr>
        <w:t>избрания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3F7FD4" w:rsidRPr="00402AB0" w:rsidRDefault="003F7FD4">
      <w:pPr>
        <w:numPr>
          <w:ilvl w:val="0"/>
          <w:numId w:val="28"/>
        </w:numPr>
        <w:ind w:right="0"/>
        <w:rPr>
          <w:lang w:val="ru-RU"/>
        </w:rPr>
      </w:pPr>
      <w:r w:rsidRPr="00402AB0">
        <w:rPr>
          <w:lang w:val="ru-RU"/>
        </w:rPr>
        <w:t>определения условий, на которых осуществляется оплата труда председателя товарищества, членов правления товарищества, членов ревизионной комиссии (ревизора), а также иных лиц, с которыми товариществом заключены трудовые договоры;</w:t>
      </w:r>
    </w:p>
    <w:p w:rsidR="003F7FD4" w:rsidRPr="00402AB0" w:rsidRDefault="003F7FD4">
      <w:pPr>
        <w:numPr>
          <w:ilvl w:val="0"/>
          <w:numId w:val="28"/>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28"/>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28"/>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28"/>
        </w:numPr>
        <w:ind w:right="0"/>
        <w:rPr>
          <w:lang w:val="ru-RU"/>
        </w:rPr>
      </w:pPr>
      <w:r>
        <w:rPr>
          <w:noProof/>
          <w:lang w:val="ru-RU" w:eastAsia="ru-RU"/>
        </w:rPr>
        <w:pict>
          <v:group id="Group 123082" o:spid="_x0000_s1133" style="position:absolute;left:0;text-align:left;margin-left:0;margin-top:-2.9pt;width:495.95pt;height:69pt;z-index:-251646976" coordsize="62987,8762">
            <v:shape id="Shape 135387" o:spid="_x0000_s1134" style="position:absolute;left:4476;width:58427;height:1752" coordsize="5842770,175245" path="m,l5842770,r,175245l,175245,,e" fillcolor="yellow" stroked="f" strokeweight="0">
              <v:stroke opacity="0" miterlimit="10" joinstyle="miter"/>
            </v:shape>
            <v:shape id="Shape 135388" o:spid="_x0000_s1135" style="position:absolute;top:1752;width:62955;height:1752" coordsize="6295579,175245" path="m,l6295579,r,175245l,175245,,e" fillcolor="yellow" stroked="f" strokeweight="0">
              <v:stroke opacity="0" miterlimit="10" joinstyle="miter"/>
            </v:shape>
            <v:shape id="Shape 135389" o:spid="_x0000_s1136" style="position:absolute;top:3504;width:62976;height:1752" coordsize="6297663,175245" path="m,l6297663,r,175245l,175245,,e" fillcolor="yellow" stroked="f" strokeweight="0">
              <v:stroke opacity="0" miterlimit="10" joinstyle="miter"/>
            </v:shape>
            <v:shape id="Shape 135390" o:spid="_x0000_s1137" style="position:absolute;top:5257;width:62987;height:1752" coordsize="6298705,175245" path="m,l6298705,r,175245l,175245,,e" fillcolor="yellow" stroked="f" strokeweight="0">
              <v:stroke opacity="0" miterlimit="10" joinstyle="miter"/>
            </v:shape>
            <v:shape id="Shape 135391" o:spid="_x0000_s1138"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0"/>
          <w:numId w:val="28"/>
        </w:numPr>
        <w:ind w:right="0"/>
        <w:rPr>
          <w:lang w:val="ru-RU"/>
        </w:rPr>
      </w:pPr>
      <w:r w:rsidRPr="00402AB0">
        <w:rPr>
          <w:lang w:val="ru-RU"/>
        </w:rPr>
        <w:t>распределения образованных на основании утвержденной документации по планировке территории садовых земельных участков между членами товарищества с указанием условных номеров земельных участков согласно утвержденному проекту межевания территории для их последующего предоставления в соответствии с Земельным кодексом Российской Федерации;</w:t>
      </w:r>
    </w:p>
    <w:p w:rsidR="003F7FD4" w:rsidRPr="00402AB0" w:rsidRDefault="003F7FD4">
      <w:pPr>
        <w:numPr>
          <w:ilvl w:val="0"/>
          <w:numId w:val="28"/>
        </w:numPr>
        <w:ind w:right="0"/>
        <w:rPr>
          <w:lang w:val="ru-RU"/>
        </w:rPr>
      </w:pPr>
      <w:r w:rsidRPr="00402AB0">
        <w:rPr>
          <w:lang w:val="ru-RU"/>
        </w:rPr>
        <w:t>утверждения приходно-расходной сметы товарищества и принятие решения о ее исполнении;</w:t>
      </w:r>
    </w:p>
    <w:p w:rsidR="003F7FD4" w:rsidRPr="00402AB0" w:rsidRDefault="003F7FD4">
      <w:pPr>
        <w:numPr>
          <w:ilvl w:val="0"/>
          <w:numId w:val="28"/>
        </w:numPr>
        <w:spacing w:after="37"/>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8"/>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8"/>
        </w:numPr>
        <w:ind w:right="0"/>
        <w:rPr>
          <w:lang w:val="ru-RU"/>
        </w:rPr>
      </w:pPr>
      <w:r w:rsidRPr="00402AB0">
        <w:rPr>
          <w:lang w:val="ru-RU"/>
        </w:rPr>
        <w:t>принятия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p w:rsidR="003F7FD4" w:rsidRPr="00402AB0" w:rsidRDefault="003F7FD4">
      <w:pPr>
        <w:numPr>
          <w:ilvl w:val="0"/>
          <w:numId w:val="28"/>
        </w:numPr>
        <w:ind w:right="0"/>
        <w:rPr>
          <w:lang w:val="ru-RU"/>
        </w:rPr>
      </w:pPr>
      <w:r>
        <w:rPr>
          <w:noProof/>
          <w:lang w:val="ru-RU" w:eastAsia="ru-RU"/>
        </w:rPr>
        <w:pict>
          <v:group id="Group 123398" o:spid="_x0000_s1139" style="position:absolute;left:0;text-align:left;margin-left:0;margin-top:-2.9pt;width:495.95pt;height:248.4pt;z-index:-251655168" coordsize="62986,31544">
            <v:shape id="Shape 135410" o:spid="_x0000_s1140" style="position:absolute;left:4476;width:58485;height:1752" coordsize="5848574,175245" path="m,l5848574,r,175245l,175245,,e" fillcolor="yellow" stroked="f" strokeweight="0">
              <v:stroke opacity="0" miterlimit="10" joinstyle="miter"/>
            </v:shape>
            <v:shape id="Shape 135411" o:spid="_x0000_s1141" style="position:absolute;top:1752;width:62944;height:1752" coordsize="6294463,175245" path="m,l6294463,r,175245l,175245,,e" fillcolor="yellow" stroked="f" strokeweight="0">
              <v:stroke opacity="0" miterlimit="10" joinstyle="miter"/>
            </v:shape>
            <v:shape id="Shape 135412" o:spid="_x0000_s1142" style="position:absolute;top:3504;width:62955;height:1752" coordsize="6295579,175245" path="m,l6295579,r,175245l,175245,,e" fillcolor="yellow" stroked="f" strokeweight="0">
              <v:stroke opacity="0" miterlimit="10" joinstyle="miter"/>
            </v:shape>
            <v:shape id="Shape 135413" o:spid="_x0000_s1143" style="position:absolute;top:5257;width:62938;height:1752" coordsize="6293868,175245" path="m,l6293868,r,175245l,175245,,e" fillcolor="yellow" stroked="f" strokeweight="0">
              <v:stroke opacity="0" miterlimit="10" joinstyle="miter"/>
            </v:shape>
            <v:shape id="Shape 135414" o:spid="_x0000_s1144" style="position:absolute;top:7009;width:62934;height:1752" coordsize="6293421,175245" path="m,l6293421,r,175245l,175245,,e" fillcolor="yellow" stroked="f" strokeweight="0">
              <v:stroke opacity="0" miterlimit="10" joinstyle="miter"/>
            </v:shape>
            <v:shape id="Shape 135415" o:spid="_x0000_s1145" style="position:absolute;top:8762;width:62984;height:1752" coordsize="6298407,175245" path="m,l6298407,r,175245l,175245,,e" fillcolor="yellow" stroked="f" strokeweight="0">
              <v:stroke opacity="0" miterlimit="10" joinstyle="miter"/>
            </v:shape>
            <v:shape id="Shape 135416" o:spid="_x0000_s1146" style="position:absolute;top:10514;width:62916;height:1752" coordsize="6291635,175245" path="m,l6291635,r,175245l,175245,,e" fillcolor="yellow" stroked="f" strokeweight="0">
              <v:stroke opacity="0" miterlimit="10" joinstyle="miter"/>
            </v:shape>
            <v:shape id="Shape 135417" o:spid="_x0000_s1147" style="position:absolute;top:12267;width:62921;height:1752" coordsize="6292156,175245" path="m,l6292156,r,175245l,175245,,e" fillcolor="yellow" stroked="f" strokeweight="0">
              <v:stroke opacity="0" miterlimit="10" joinstyle="miter"/>
            </v:shape>
            <v:shape id="Shape 135418" o:spid="_x0000_s1148" style="position:absolute;top:14019;width:59108;height:1752" coordsize="5910858,175245" path="m,l5910858,r,175245l,175245,,e" fillcolor="yellow" stroked="f" strokeweight="0">
              <v:stroke opacity="0" miterlimit="10" joinstyle="miter"/>
            </v:shape>
            <v:shape id="Shape 135419" o:spid="_x0000_s1149" style="position:absolute;left:4476;top:15772;width:58458;height:1752" coordsize="5845895,175245" path="m,l5845895,r,175245l,175245,,e" fillcolor="yellow" stroked="f" strokeweight="0">
              <v:stroke opacity="0" miterlimit="10" joinstyle="miter"/>
            </v:shape>
            <v:shape id="Shape 135420" o:spid="_x0000_s1150" style="position:absolute;top:17524;width:62968;height:1752" coordsize="6296844,175245" path="m,l6296844,r,175245l,175245,,e" fillcolor="yellow" stroked="f" strokeweight="0">
              <v:stroke opacity="0" miterlimit="10" joinstyle="miter"/>
            </v:shape>
            <v:shape id="Shape 135421" o:spid="_x0000_s1151" style="position:absolute;top:19276;width:8459;height:1752" coordsize="845939,175245" path="m,l845939,r,175245l,175245,,e" fillcolor="yellow" stroked="f" strokeweight="0">
              <v:stroke opacity="0" miterlimit="10" joinstyle="miter"/>
            </v:shape>
            <v:shape id="Shape 135422" o:spid="_x0000_s1152" style="position:absolute;left:4476;top:21029;width:58504;height:1752" coordsize="5850434,175245" path="m,l5850434,r,175245l,175245,,e" fillcolor="yellow" stroked="f" strokeweight="0">
              <v:stroke opacity="0" miterlimit="10" joinstyle="miter"/>
            </v:shape>
            <v:shape id="Shape 135423" o:spid="_x0000_s1153" style="position:absolute;top:22781;width:62986;height:1752" coordsize="6298630,175245" path="m,l6298630,r,175245l,175245,,e" fillcolor="yellow" stroked="f" strokeweight="0">
              <v:stroke opacity="0" miterlimit="10" joinstyle="miter"/>
            </v:shape>
            <v:shape id="Shape 135424" o:spid="_x0000_s1154" style="position:absolute;top:24534;width:62927;height:1752" coordsize="6292751,175245" path="m,l6292751,r,175245l,175245,,e" fillcolor="yellow" stroked="f" strokeweight="0">
              <v:stroke opacity="0" miterlimit="10" joinstyle="miter"/>
            </v:shape>
            <v:shape id="Shape 135425" o:spid="_x0000_s1155" style="position:absolute;top:26286;width:62911;height:1752" coordsize="6291189,175245" path="m,l6291189,r,175245l,175245,,e" fillcolor="yellow" stroked="f" strokeweight="0">
              <v:stroke opacity="0" miterlimit="10" joinstyle="miter"/>
            </v:shape>
            <v:shape id="Shape 135426" o:spid="_x0000_s1156" style="position:absolute;top:28039;width:62985;height:1752" coordsize="6298556,175245" path="m,l6298556,r,175245l,175245,,e" fillcolor="yellow" stroked="f" strokeweight="0">
              <v:stroke opacity="0" miterlimit="10" joinstyle="miter"/>
            </v:shape>
            <v:shape id="Shape 135427" o:spid="_x0000_s1157" style="position:absolute;top:29791;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законом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11" w:anchor="dst442">
        <w:r w:rsidRPr="00402AB0">
          <w:rPr>
            <w:color w:val="0000FF"/>
            <w:u w:val="single" w:color="0000FF"/>
            <w:lang w:val="ru-RU"/>
          </w:rPr>
          <w:t>статьей</w:t>
        </w:r>
      </w:hyperlink>
    </w:p>
    <w:p w:rsidR="003F7FD4" w:rsidRPr="00402AB0" w:rsidRDefault="003F7FD4">
      <w:pPr>
        <w:ind w:left="-15" w:right="0" w:firstLine="0"/>
        <w:rPr>
          <w:lang w:val="ru-RU"/>
        </w:rPr>
      </w:pPr>
      <w:hyperlink r:id="rId12"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3F7FD4" w:rsidRPr="00402AB0" w:rsidRDefault="003F7FD4">
      <w:pPr>
        <w:numPr>
          <w:ilvl w:val="0"/>
          <w:numId w:val="28"/>
        </w:numPr>
        <w:ind w:right="0"/>
        <w:rPr>
          <w:lang w:val="ru-RU"/>
        </w:rPr>
      </w:pPr>
      <w:r w:rsidRPr="00402AB0">
        <w:rPr>
          <w:lang w:val="ru-RU"/>
        </w:rPr>
        <w:t>принятие решения о возможности применения электронных или иных технических средств при принятии решений общим собранием членов товарищества путем заочного голосования;</w:t>
      </w:r>
    </w:p>
    <w:p w:rsidR="003F7FD4" w:rsidRPr="00402AB0" w:rsidRDefault="003F7FD4">
      <w:pPr>
        <w:numPr>
          <w:ilvl w:val="0"/>
          <w:numId w:val="28"/>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3F7FD4" w:rsidRPr="00402AB0" w:rsidRDefault="003F7FD4">
      <w:pPr>
        <w:ind w:left="-15" w:right="0"/>
        <w:rPr>
          <w:lang w:val="ru-RU"/>
        </w:rPr>
      </w:pPr>
      <w:r w:rsidRPr="00402AB0">
        <w:rPr>
          <w:lang w:val="ru-RU"/>
        </w:rPr>
        <w:t>9.3. Решения общего собрания членов товарищества принимаются с учетом результатов голосования индивидуальными владельцами участков по вопросам:</w:t>
      </w:r>
    </w:p>
    <w:p w:rsidR="003F7FD4" w:rsidRPr="00402AB0" w:rsidRDefault="003F7FD4">
      <w:pPr>
        <w:numPr>
          <w:ilvl w:val="0"/>
          <w:numId w:val="29"/>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29"/>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29"/>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29"/>
        </w:numPr>
        <w:ind w:right="0"/>
        <w:rPr>
          <w:lang w:val="ru-RU"/>
        </w:rPr>
      </w:pPr>
      <w:r>
        <w:rPr>
          <w:noProof/>
          <w:lang w:val="ru-RU" w:eastAsia="ru-RU"/>
        </w:rPr>
        <w:pict>
          <v:group id="Group 123405" o:spid="_x0000_s1158" style="position:absolute;left:0;text-align:left;margin-left:0;margin-top:-2.9pt;width:495.95pt;height:69pt;z-index:-251643904" coordsize="62987,8762">
            <v:shape id="Shape 135433" o:spid="_x0000_s1159" style="position:absolute;left:4476;width:58427;height:1752" coordsize="5842770,175245" path="m,l5842770,r,175245l,175245,,e" fillcolor="yellow" stroked="f" strokeweight="0">
              <v:stroke opacity="0" miterlimit="10" joinstyle="miter"/>
            </v:shape>
            <v:shape id="Shape 135434" o:spid="_x0000_s1160" style="position:absolute;top:1752;width:62955;height:1752" coordsize="6295579,175245" path="m,l6295579,r,175245l,175245,,e" fillcolor="yellow" stroked="f" strokeweight="0">
              <v:stroke opacity="0" miterlimit="10" joinstyle="miter"/>
            </v:shape>
            <v:shape id="Shape 135435" o:spid="_x0000_s1161" style="position:absolute;top:3504;width:62976;height:1752" coordsize="6297663,175245" path="m,l6297663,r,175245l,175245,,e" fillcolor="yellow" stroked="f" strokeweight="0">
              <v:stroke opacity="0" miterlimit="10" joinstyle="miter"/>
            </v:shape>
            <v:shape id="Shape 135436" o:spid="_x0000_s1162" style="position:absolute;top:5257;width:62987;height:1752" coordsize="6298705,175245" path="m,l6298705,r,175245l,175245,,e" fillcolor="yellow" stroked="f" strokeweight="0">
              <v:stroke opacity="0" miterlimit="10" joinstyle="miter"/>
            </v:shape>
            <v:shape id="Shape 135437" o:spid="_x0000_s1163"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0"/>
          <w:numId w:val="29"/>
        </w:numPr>
        <w:spacing w:after="37"/>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9"/>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29"/>
        </w:numPr>
        <w:ind w:right="0"/>
        <w:rPr>
          <w:lang w:val="ru-RU"/>
        </w:rPr>
      </w:pPr>
      <w:r>
        <w:rPr>
          <w:noProof/>
          <w:lang w:val="ru-RU" w:eastAsia="ru-RU"/>
        </w:rPr>
        <w:pict>
          <v:group id="Group 113636" o:spid="_x0000_s1164" style="position:absolute;left:0;text-align:left;margin-left:0;margin-top:-2.9pt;width:495.95pt;height:207pt;z-index:-251660288" coordsize="62986,26286">
            <v:shape id="Shape 135453" o:spid="_x0000_s1165" style="position:absolute;left:4476;width:58485;height:1752" coordsize="5848574,175245" path="m,l5848574,r,175245l,175245,,e" fillcolor="yellow" stroked="f" strokeweight="0">
              <v:stroke opacity="0" miterlimit="10" joinstyle="miter"/>
            </v:shape>
            <v:shape id="Shape 135454" o:spid="_x0000_s1166" style="position:absolute;top:1752;width:62944;height:1752" coordsize="6294463,175245" path="m,l6294463,r,175245l,175245,,e" fillcolor="yellow" stroked="f" strokeweight="0">
              <v:stroke opacity="0" miterlimit="10" joinstyle="miter"/>
            </v:shape>
            <v:shape id="Shape 135455" o:spid="_x0000_s1167" style="position:absolute;top:3504;width:62955;height:1752" coordsize="6295579,175245" path="m,l6295579,r,175245l,175245,,e" fillcolor="yellow" stroked="f" strokeweight="0">
              <v:stroke opacity="0" miterlimit="10" joinstyle="miter"/>
            </v:shape>
            <v:shape id="Shape 135456" o:spid="_x0000_s1168" style="position:absolute;top:5257;width:62938;height:1752" coordsize="6293868,175245" path="m,l6293868,r,175245l,175245,,e" fillcolor="yellow" stroked="f" strokeweight="0">
              <v:stroke opacity="0" miterlimit="10" joinstyle="miter"/>
            </v:shape>
            <v:shape id="Shape 135457" o:spid="_x0000_s1169" style="position:absolute;top:7009;width:62934;height:1752" coordsize="6293421,175245" path="m,l6293421,r,175245l,175245,,e" fillcolor="yellow" stroked="f" strokeweight="0">
              <v:stroke opacity="0" miterlimit="10" joinstyle="miter"/>
            </v:shape>
            <v:shape id="Shape 135458" o:spid="_x0000_s1170" style="position:absolute;top:8762;width:62984;height:1752" coordsize="6298407,175245" path="m,l6298407,r,175245l,175245,,e" fillcolor="yellow" stroked="f" strokeweight="0">
              <v:stroke opacity="0" miterlimit="10" joinstyle="miter"/>
            </v:shape>
            <v:shape id="Shape 135459" o:spid="_x0000_s1171" style="position:absolute;top:10514;width:62916;height:1752" coordsize="6291635,175245" path="m,l6291635,r,175245l,175245,,e" fillcolor="yellow" stroked="f" strokeweight="0">
              <v:stroke opacity="0" miterlimit="10" joinstyle="miter"/>
            </v:shape>
            <v:shape id="Shape 135460" o:spid="_x0000_s1172" style="position:absolute;top:12267;width:62921;height:1752" coordsize="6292156,175245" path="m,l6292156,r,175245l,175245,,e" fillcolor="yellow" stroked="f" strokeweight="0">
              <v:stroke opacity="0" miterlimit="10" joinstyle="miter"/>
            </v:shape>
            <v:shape id="Shape 135461" o:spid="_x0000_s1173" style="position:absolute;top:14019;width:59108;height:1752" coordsize="5910858,175245" path="m,l5910858,r,175245l,175245,,e" fillcolor="yellow" stroked="f" strokeweight="0">
              <v:stroke opacity="0" miterlimit="10" joinstyle="miter"/>
            </v:shape>
            <v:shape id="Shape 135462" o:spid="_x0000_s1174" style="position:absolute;left:4476;top:15772;width:58504;height:1752" coordsize="5850434,175245" path="m,l5850434,r,175245l,175245,,e" fillcolor="yellow" stroked="f" strokeweight="0">
              <v:stroke opacity="0" miterlimit="10" joinstyle="miter"/>
            </v:shape>
            <v:shape id="Shape 135463" o:spid="_x0000_s1175" style="position:absolute;top:17524;width:62986;height:1752" coordsize="6298630,175245" path="m,l6298630,r,175245l,175245,,e" fillcolor="yellow" stroked="f" strokeweight="0">
              <v:stroke opacity="0" miterlimit="10" joinstyle="miter"/>
            </v:shape>
            <v:shape id="Shape 135464" o:spid="_x0000_s1176" style="position:absolute;top:19276;width:62927;height:1752" coordsize="6292751,175245" path="m,l6292751,r,175245l,175245,,e" fillcolor="yellow" stroked="f" strokeweight="0">
              <v:stroke opacity="0" miterlimit="10" joinstyle="miter"/>
            </v:shape>
            <v:shape id="Shape 135465" o:spid="_x0000_s1177" style="position:absolute;top:21029;width:62911;height:1752" coordsize="6291189,175245" path="m,l6291189,r,175245l,175245,,e" fillcolor="yellow" stroked="f" strokeweight="0">
              <v:stroke opacity="0" miterlimit="10" joinstyle="miter"/>
            </v:shape>
            <v:shape id="Shape 135466" o:spid="_x0000_s1178" style="position:absolute;top:22781;width:62985;height:1752" coordsize="6298556,175245" path="m,l6298556,r,175245l,175245,,e" fillcolor="yellow" stroked="f" strokeweight="0">
              <v:stroke opacity="0" miterlimit="10" joinstyle="miter"/>
            </v:shape>
            <v:shape id="Shape 135467" o:spid="_x0000_s1179" style="position:absolute;top:24534;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13"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14" w:anchor="dst442">
        <w:r w:rsidRPr="00402AB0">
          <w:rPr>
            <w:color w:val="0000FF"/>
            <w:u w:val="single" w:color="0000FF"/>
            <w:lang w:val="ru-RU"/>
          </w:rPr>
          <w:t>статьей</w:t>
        </w:r>
      </w:hyperlink>
    </w:p>
    <w:p w:rsidR="003F7FD4" w:rsidRPr="00402AB0" w:rsidRDefault="003F7FD4">
      <w:pPr>
        <w:ind w:left="-15" w:right="0" w:firstLine="0"/>
        <w:rPr>
          <w:lang w:val="ru-RU"/>
        </w:rPr>
      </w:pPr>
      <w:hyperlink r:id="rId15"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3F7FD4" w:rsidRPr="00402AB0" w:rsidRDefault="003F7FD4">
      <w:pPr>
        <w:numPr>
          <w:ilvl w:val="0"/>
          <w:numId w:val="29"/>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3F7FD4" w:rsidRPr="00402AB0" w:rsidRDefault="003F7FD4">
      <w:pPr>
        <w:ind w:left="-15" w:right="0"/>
        <w:rPr>
          <w:lang w:val="ru-RU"/>
        </w:rPr>
      </w:pPr>
      <w:r w:rsidRPr="00402AB0">
        <w:rPr>
          <w:lang w:val="ru-RU"/>
        </w:rPr>
        <w:t>9.4. Решения общего собрания членов товарищества принимаются большинством голосов от общего числа присутствующих на общем собрании членов товарищества по вопросам:</w:t>
      </w:r>
    </w:p>
    <w:p w:rsidR="003F7FD4" w:rsidRPr="00402AB0" w:rsidRDefault="003F7FD4">
      <w:pPr>
        <w:numPr>
          <w:ilvl w:val="0"/>
          <w:numId w:val="30"/>
        </w:numPr>
        <w:ind w:right="0"/>
        <w:rPr>
          <w:lang w:val="ru-RU"/>
        </w:rPr>
      </w:pPr>
      <w:r w:rsidRPr="00402AB0">
        <w:rPr>
          <w:lang w:val="ru-RU"/>
        </w:rPr>
        <w:t>исключение</w:t>
      </w:r>
      <w:r w:rsidRPr="00402AB0">
        <w:rPr>
          <w:lang w:val="ru-RU"/>
        </w:rPr>
        <w:tab/>
        <w:t>граждан</w:t>
      </w:r>
      <w:r w:rsidRPr="00402AB0">
        <w:rPr>
          <w:lang w:val="ru-RU"/>
        </w:rPr>
        <w:tab/>
        <w:t>из</w:t>
      </w:r>
      <w:r w:rsidRPr="00402AB0">
        <w:rPr>
          <w:lang w:val="ru-RU"/>
        </w:rPr>
        <w:tab/>
        <w:t>числа</w:t>
      </w:r>
      <w:r w:rsidRPr="00402AB0">
        <w:rPr>
          <w:lang w:val="ru-RU"/>
        </w:rPr>
        <w:tab/>
        <w:t>членов</w:t>
      </w:r>
      <w:r w:rsidRPr="00402AB0">
        <w:rPr>
          <w:lang w:val="ru-RU"/>
        </w:rPr>
        <w:tab/>
        <w:t>товарищества,</w:t>
      </w:r>
      <w:r w:rsidRPr="00402AB0">
        <w:rPr>
          <w:lang w:val="ru-RU"/>
        </w:rPr>
        <w:tab/>
        <w:t>определение</w:t>
      </w:r>
      <w:r w:rsidRPr="00402AB0">
        <w:rPr>
          <w:lang w:val="ru-RU"/>
        </w:rPr>
        <w:tab/>
        <w:t>порядка</w:t>
      </w:r>
    </w:p>
    <w:p w:rsidR="003F7FD4" w:rsidRPr="00402AB0" w:rsidRDefault="003F7FD4">
      <w:pPr>
        <w:ind w:left="-15" w:right="0" w:firstLine="0"/>
        <w:rPr>
          <w:lang w:val="ru-RU"/>
        </w:rPr>
      </w:pPr>
      <w:r w:rsidRPr="00402AB0">
        <w:rPr>
          <w:lang w:val="ru-RU"/>
        </w:rPr>
        <w:t>рассмотрения заявлений граждан о приеме в члены товарищества;</w:t>
      </w:r>
    </w:p>
    <w:p w:rsidR="003F7FD4" w:rsidRPr="00402AB0" w:rsidRDefault="003F7FD4">
      <w:pPr>
        <w:numPr>
          <w:ilvl w:val="0"/>
          <w:numId w:val="30"/>
        </w:numPr>
        <w:ind w:right="0"/>
        <w:rPr>
          <w:lang w:val="ru-RU"/>
        </w:rPr>
      </w:pPr>
      <w:r w:rsidRPr="00402AB0">
        <w:rPr>
          <w:lang w:val="ru-RU"/>
        </w:rPr>
        <w:t>принятия решения об открытии или о закрытии банковских счетов товарищества;</w:t>
      </w:r>
    </w:p>
    <w:p w:rsidR="003F7FD4" w:rsidRPr="00402AB0" w:rsidRDefault="003F7FD4">
      <w:pPr>
        <w:numPr>
          <w:ilvl w:val="0"/>
          <w:numId w:val="30"/>
        </w:numPr>
        <w:ind w:right="0"/>
        <w:rPr>
          <w:lang w:val="ru-RU"/>
        </w:rPr>
      </w:pPr>
      <w:r>
        <w:rPr>
          <w:noProof/>
          <w:lang w:val="ru-RU" w:eastAsia="ru-RU"/>
        </w:rPr>
        <w:pict>
          <v:group id="Group 113643" o:spid="_x0000_s1180" style="position:absolute;left:0;text-align:left;margin-left:0;margin-top:-44.3pt;width:495.65pt;height:82.8pt;z-index:-251648000" coordsize="62948,10514">
            <v:shape id="Shape 135475" o:spid="_x0000_s1181" style="position:absolute;left:4476;width:58461;height:1752" coordsize="5846193,175245" path="m,l5846193,r,175245l,175245,,e" fillcolor="yellow" stroked="f" strokeweight="0">
              <v:stroke opacity="0" miterlimit="10" joinstyle="miter"/>
            </v:shape>
            <v:shape id="Shape 135476" o:spid="_x0000_s1182" style="position:absolute;top:1752;width:43192;height:1752" coordsize="4319216,175245" path="m,l4319216,r,175245l,175245,,e" fillcolor="yellow" stroked="f" strokeweight="0">
              <v:stroke opacity="0" miterlimit="10" joinstyle="miter"/>
            </v:shape>
            <v:shape id="Shape 135477" o:spid="_x0000_s1183" style="position:absolute;left:4476;top:5257;width:58432;height:1752" coordsize="5843216,175245" path="m,l5843216,r,175245l,175245,,e" fillcolor="yellow" stroked="f" strokeweight="0">
              <v:stroke opacity="0" miterlimit="10" joinstyle="miter"/>
            </v:shape>
            <v:shape id="Shape 135478" o:spid="_x0000_s1184" style="position:absolute;top:7009;width:62948;height:1752" coordsize="6294835,175245" path="m,l6294835,r,175245l,175245,,e" fillcolor="yellow" stroked="f" strokeweight="0">
              <v:stroke opacity="0" miterlimit="10" joinstyle="miter"/>
            </v:shape>
            <v:shape id="Shape 135479" o:spid="_x0000_s1185" style="position:absolute;top:8762;width:56751;height:1752" coordsize="5675115,175245" path="m,l5675115,r,175245l,175245,,e" fillcolor="yellow" stroked="f" strokeweight="0">
              <v:stroke opacity="0" miterlimit="10" joinstyle="miter"/>
            </v:shape>
          </v:group>
        </w:pict>
      </w:r>
      <w:r w:rsidRPr="00402AB0">
        <w:rPr>
          <w:lang w:val="ru-RU"/>
        </w:rPr>
        <w:t>принятие решения о подготовке проекта межевания территории и (или) проекта планировки территории применительно к территории садоводства, либо о подготовке изменений в такую документацию, об одобрении таких проектов или изменений в них;</w:t>
      </w:r>
    </w:p>
    <w:p w:rsidR="003F7FD4" w:rsidRPr="00402AB0" w:rsidRDefault="003F7FD4">
      <w:pPr>
        <w:numPr>
          <w:ilvl w:val="0"/>
          <w:numId w:val="30"/>
        </w:numPr>
        <w:ind w:right="0"/>
        <w:rPr>
          <w:lang w:val="ru-RU"/>
        </w:rPr>
      </w:pPr>
      <w:r w:rsidRPr="00402AB0">
        <w:rPr>
          <w:lang w:val="ru-RU"/>
        </w:rPr>
        <w:t>утверждения отчетов ревизионной комиссии (ревизора);</w:t>
      </w:r>
    </w:p>
    <w:p w:rsidR="003F7FD4" w:rsidRPr="00402AB0" w:rsidRDefault="003F7FD4">
      <w:pPr>
        <w:numPr>
          <w:ilvl w:val="0"/>
          <w:numId w:val="30"/>
        </w:numPr>
        <w:ind w:right="0"/>
        <w:rPr>
          <w:lang w:val="ru-RU"/>
        </w:rPr>
      </w:pPr>
      <w:r w:rsidRPr="00402AB0">
        <w:rPr>
          <w:lang w:val="ru-RU"/>
        </w:rPr>
        <w:t>утверждения положения об оплате труда работников и членов органов товарищества, членов ревизионной комиссии (ревизора), заключивших трудовые договоры с товариществом;</w:t>
      </w:r>
    </w:p>
    <w:p w:rsidR="003F7FD4" w:rsidRPr="00402AB0" w:rsidRDefault="003F7FD4">
      <w:pPr>
        <w:numPr>
          <w:ilvl w:val="0"/>
          <w:numId w:val="30"/>
        </w:numPr>
        <w:ind w:right="0"/>
        <w:rPr>
          <w:lang w:val="ru-RU"/>
        </w:rPr>
      </w:pPr>
      <w:r w:rsidRPr="00402AB0">
        <w:rPr>
          <w:lang w:val="ru-RU"/>
        </w:rPr>
        <w:t>принятия решений о создании ассоциаций (союзов) товариществ, вступлении в них</w:t>
      </w:r>
    </w:p>
    <w:p w:rsidR="003F7FD4" w:rsidRDefault="003F7FD4">
      <w:pPr>
        <w:ind w:left="-15" w:right="0" w:firstLine="0"/>
      </w:pPr>
      <w:r>
        <w:t>или выходе из них;</w:t>
      </w:r>
    </w:p>
    <w:p w:rsidR="003F7FD4" w:rsidRPr="00402AB0" w:rsidRDefault="003F7FD4">
      <w:pPr>
        <w:numPr>
          <w:ilvl w:val="0"/>
          <w:numId w:val="30"/>
        </w:numPr>
        <w:ind w:right="0"/>
        <w:rPr>
          <w:lang w:val="ru-RU"/>
        </w:rPr>
      </w:pPr>
      <w:r w:rsidRPr="00402AB0">
        <w:rPr>
          <w:lang w:val="ru-RU"/>
        </w:rPr>
        <w:t>заключения договора с аудиторской организацией или индивидуальным аудитором товарищества;</w:t>
      </w:r>
    </w:p>
    <w:p w:rsidR="003F7FD4" w:rsidRPr="00402AB0" w:rsidRDefault="003F7FD4">
      <w:pPr>
        <w:numPr>
          <w:ilvl w:val="0"/>
          <w:numId w:val="30"/>
        </w:numPr>
        <w:ind w:right="0"/>
        <w:rPr>
          <w:lang w:val="ru-RU"/>
        </w:rPr>
      </w:pPr>
      <w:r w:rsidRPr="00402AB0">
        <w:rPr>
          <w:lang w:val="ru-RU"/>
        </w:rPr>
        <w:t>утверждения порядка ведения общего собрания членов товарищества, деятельности председателя и правления товарищества, деятельности ревизионной комиссии (ревизора) товарищества;</w:t>
      </w:r>
    </w:p>
    <w:p w:rsidR="003F7FD4" w:rsidRPr="00402AB0" w:rsidRDefault="003F7FD4">
      <w:pPr>
        <w:numPr>
          <w:ilvl w:val="0"/>
          <w:numId w:val="30"/>
        </w:numPr>
        <w:ind w:right="0"/>
        <w:rPr>
          <w:lang w:val="ru-RU"/>
        </w:rPr>
      </w:pPr>
      <w:r w:rsidRPr="00402AB0">
        <w:rPr>
          <w:lang w:val="ru-RU"/>
        </w:rPr>
        <w:t>рассмотрение жалоб членов товарищества на решения и действия (бездействие)</w:t>
      </w:r>
    </w:p>
    <w:p w:rsidR="003F7FD4" w:rsidRPr="00402AB0" w:rsidRDefault="003F7FD4">
      <w:pPr>
        <w:ind w:left="-15" w:right="0" w:firstLine="0"/>
        <w:rPr>
          <w:lang w:val="ru-RU"/>
        </w:rPr>
      </w:pPr>
      <w:r w:rsidRPr="00402AB0">
        <w:rPr>
          <w:lang w:val="ru-RU"/>
        </w:rPr>
        <w:t>членов правления, председателя, членов ревизионной комиссии (ревизора) товарищества;</w:t>
      </w:r>
    </w:p>
    <w:p w:rsidR="003F7FD4" w:rsidRPr="00402AB0" w:rsidRDefault="003F7FD4">
      <w:pPr>
        <w:numPr>
          <w:ilvl w:val="0"/>
          <w:numId w:val="30"/>
        </w:numPr>
        <w:ind w:right="0"/>
        <w:rPr>
          <w:lang w:val="ru-RU"/>
        </w:rPr>
      </w:pPr>
      <w:r w:rsidRPr="00402AB0">
        <w:rPr>
          <w:lang w:val="ru-RU"/>
        </w:rPr>
        <w:t>утверждения отчетов правления товарищества, отчетов председателя товарищества;</w:t>
      </w:r>
    </w:p>
    <w:p w:rsidR="003F7FD4" w:rsidRPr="00402AB0" w:rsidRDefault="003F7FD4">
      <w:pPr>
        <w:numPr>
          <w:ilvl w:val="0"/>
          <w:numId w:val="30"/>
        </w:numPr>
        <w:ind w:right="0"/>
        <w:rPr>
          <w:lang w:val="ru-RU"/>
        </w:rPr>
      </w:pPr>
      <w:r w:rsidRPr="00402AB0">
        <w:rPr>
          <w:lang w:val="ru-RU"/>
        </w:rPr>
        <w:t>определения порядка рассмотрения органами товарищества заявлений (обращений, жалоб) членов товарищества;</w:t>
      </w:r>
    </w:p>
    <w:p w:rsidR="003F7FD4" w:rsidRPr="00402AB0" w:rsidRDefault="003F7FD4">
      <w:pPr>
        <w:numPr>
          <w:ilvl w:val="0"/>
          <w:numId w:val="30"/>
        </w:numPr>
        <w:ind w:right="0"/>
        <w:rPr>
          <w:lang w:val="ru-RU"/>
        </w:rPr>
      </w:pPr>
      <w:r w:rsidRPr="00402AB0">
        <w:rPr>
          <w:lang w:val="ru-RU"/>
        </w:rPr>
        <w:t>принятия решения об избрании председательствующего на общем собрании членов товарищества.</w:t>
      </w:r>
    </w:p>
    <w:p w:rsidR="003F7FD4" w:rsidRPr="00402AB0" w:rsidRDefault="003F7FD4">
      <w:pPr>
        <w:numPr>
          <w:ilvl w:val="1"/>
          <w:numId w:val="31"/>
        </w:numPr>
        <w:ind w:right="0"/>
        <w:rPr>
          <w:lang w:val="ru-RU"/>
        </w:rPr>
      </w:pPr>
      <w:r w:rsidRPr="00402AB0">
        <w:rPr>
          <w:lang w:val="ru-RU"/>
        </w:rPr>
        <w:t>Общее собрание членов товарищества может быть очередным или внеочередным.</w:t>
      </w:r>
    </w:p>
    <w:p w:rsidR="003F7FD4" w:rsidRPr="00402AB0" w:rsidRDefault="003F7FD4">
      <w:pPr>
        <w:numPr>
          <w:ilvl w:val="1"/>
          <w:numId w:val="31"/>
        </w:numPr>
        <w:ind w:right="0"/>
        <w:rPr>
          <w:lang w:val="ru-RU"/>
        </w:rPr>
      </w:pPr>
      <w:r w:rsidRPr="00402AB0">
        <w:rPr>
          <w:lang w:val="ru-RU"/>
        </w:rPr>
        <w:t>Очередное общее собрание членов товарищества созывается правлением товарищества по мере необходимости, но не реже чем один раз в год.</w:t>
      </w:r>
    </w:p>
    <w:p w:rsidR="003F7FD4" w:rsidRPr="00402AB0" w:rsidRDefault="003F7FD4">
      <w:pPr>
        <w:numPr>
          <w:ilvl w:val="1"/>
          <w:numId w:val="31"/>
        </w:numPr>
        <w:ind w:right="0"/>
        <w:rPr>
          <w:lang w:val="ru-RU"/>
        </w:rPr>
      </w:pPr>
      <w:r w:rsidRPr="00402AB0">
        <w:rPr>
          <w:lang w:val="ru-RU"/>
        </w:rPr>
        <w:t>Внеочередное общее собрание членов товарищества должно проводиться по требованию:</w:t>
      </w:r>
    </w:p>
    <w:p w:rsidR="003F7FD4" w:rsidRDefault="003F7FD4">
      <w:pPr>
        <w:numPr>
          <w:ilvl w:val="0"/>
          <w:numId w:val="32"/>
        </w:numPr>
        <w:ind w:right="0" w:hanging="260"/>
      </w:pPr>
      <w:r>
        <w:t>правления товарищества;</w:t>
      </w:r>
    </w:p>
    <w:p w:rsidR="003F7FD4" w:rsidRDefault="003F7FD4">
      <w:pPr>
        <w:numPr>
          <w:ilvl w:val="0"/>
          <w:numId w:val="32"/>
        </w:numPr>
        <w:ind w:right="0" w:hanging="260"/>
      </w:pPr>
      <w:r>
        <w:t>ревизионной комиссии (ревизора);</w:t>
      </w:r>
    </w:p>
    <w:p w:rsidR="003F7FD4" w:rsidRPr="00402AB0" w:rsidRDefault="003F7FD4">
      <w:pPr>
        <w:numPr>
          <w:ilvl w:val="0"/>
          <w:numId w:val="32"/>
        </w:numPr>
        <w:ind w:right="0" w:hanging="260"/>
        <w:rPr>
          <w:lang w:val="ru-RU"/>
        </w:rPr>
      </w:pPr>
      <w:r w:rsidRPr="00402AB0">
        <w:rPr>
          <w:lang w:val="ru-RU"/>
        </w:rPr>
        <w:t>членов товарищества в количестве более чем одна пятая членов товарищества.</w:t>
      </w:r>
    </w:p>
    <w:p w:rsidR="003F7FD4" w:rsidRPr="00402AB0" w:rsidRDefault="003F7FD4">
      <w:pPr>
        <w:numPr>
          <w:ilvl w:val="1"/>
          <w:numId w:val="33"/>
        </w:numPr>
        <w:ind w:right="0"/>
        <w:rPr>
          <w:lang w:val="ru-RU"/>
        </w:rPr>
      </w:pPr>
      <w:r w:rsidRPr="00402AB0">
        <w:rPr>
          <w:lang w:val="ru-RU"/>
        </w:rPr>
        <w:t>Внеочередное общее собрание членов товарищества может быть проведено также по требованию органа местного самоуправления по месту нахождения территории садоводства.</w:t>
      </w:r>
    </w:p>
    <w:p w:rsidR="003F7FD4" w:rsidRPr="00402AB0" w:rsidRDefault="003F7FD4">
      <w:pPr>
        <w:numPr>
          <w:ilvl w:val="1"/>
          <w:numId w:val="33"/>
        </w:numPr>
        <w:ind w:right="0"/>
        <w:rPr>
          <w:lang w:val="ru-RU"/>
        </w:rPr>
      </w:pPr>
      <w:r w:rsidRPr="00402AB0">
        <w:rPr>
          <w:lang w:val="ru-RU"/>
        </w:rPr>
        <w:t>Требование о проведении внеочередного общего собрания членов товарищества вручается лично председателю товарищества либо направляется заказным письмом с уведомлением о вручении председателю товарищества или в правление товарищества по месту нахождения товарищества в случае проведения внеочередного собрания по требованию:</w:t>
      </w:r>
    </w:p>
    <w:p w:rsidR="003F7FD4" w:rsidRDefault="003F7FD4">
      <w:pPr>
        <w:numPr>
          <w:ilvl w:val="0"/>
          <w:numId w:val="34"/>
        </w:numPr>
        <w:ind w:right="0" w:hanging="260"/>
      </w:pPr>
      <w:r>
        <w:t>ревизионной комиссии (ревизора);</w:t>
      </w:r>
    </w:p>
    <w:p w:rsidR="003F7FD4" w:rsidRPr="00402AB0" w:rsidRDefault="003F7FD4">
      <w:pPr>
        <w:numPr>
          <w:ilvl w:val="0"/>
          <w:numId w:val="34"/>
        </w:numPr>
        <w:ind w:right="0" w:hanging="260"/>
        <w:rPr>
          <w:lang w:val="ru-RU"/>
        </w:rPr>
      </w:pPr>
      <w:r w:rsidRPr="00402AB0">
        <w:rPr>
          <w:lang w:val="ru-RU"/>
        </w:rPr>
        <w:t>членов товарищества в количестве более чем одна пятая членов товарищества.</w:t>
      </w:r>
    </w:p>
    <w:p w:rsidR="003F7FD4" w:rsidRPr="00402AB0" w:rsidRDefault="003F7FD4">
      <w:pPr>
        <w:numPr>
          <w:ilvl w:val="0"/>
          <w:numId w:val="34"/>
        </w:numPr>
        <w:ind w:right="0" w:hanging="260"/>
        <w:rPr>
          <w:lang w:val="ru-RU"/>
        </w:rPr>
      </w:pPr>
      <w:r w:rsidRPr="00402AB0">
        <w:rPr>
          <w:lang w:val="ru-RU"/>
        </w:rPr>
        <w:t>органа местного самоуправления по месту нахождения территории садоводства.</w:t>
      </w:r>
    </w:p>
    <w:p w:rsidR="003F7FD4" w:rsidRPr="00402AB0" w:rsidRDefault="003F7FD4">
      <w:pPr>
        <w:numPr>
          <w:ilvl w:val="1"/>
          <w:numId w:val="35"/>
        </w:numPr>
        <w:ind w:right="0"/>
        <w:rPr>
          <w:lang w:val="ru-RU"/>
        </w:rPr>
      </w:pPr>
      <w:r w:rsidRPr="00402AB0">
        <w:rPr>
          <w:lang w:val="ru-RU"/>
        </w:rPr>
        <w:t>Требование о проведении внеочередного общего собрания членов товарищества должно содержать перечень вопросов, подлежащих включению в повестку внеочередного общего собрания членов товарищества, а также может содержать предлагаемые решения по каждому из них.</w:t>
      </w:r>
    </w:p>
    <w:p w:rsidR="003F7FD4" w:rsidRPr="00402AB0" w:rsidRDefault="003F7FD4">
      <w:pPr>
        <w:numPr>
          <w:ilvl w:val="1"/>
          <w:numId w:val="35"/>
        </w:numPr>
        <w:ind w:right="0"/>
        <w:rPr>
          <w:lang w:val="ru-RU"/>
        </w:rPr>
      </w:pPr>
      <w:r w:rsidRPr="00402AB0">
        <w:rPr>
          <w:lang w:val="ru-RU"/>
        </w:rPr>
        <w:t>Правление товарищества не позднее тридцати дней со дня получения требования обязано обеспечить проведение внеочередного общего собрания членов товарищества.</w:t>
      </w:r>
    </w:p>
    <w:p w:rsidR="003F7FD4" w:rsidRPr="00402AB0" w:rsidRDefault="003F7FD4">
      <w:pPr>
        <w:numPr>
          <w:ilvl w:val="1"/>
          <w:numId w:val="35"/>
        </w:numPr>
        <w:ind w:right="0"/>
        <w:rPr>
          <w:lang w:val="ru-RU"/>
        </w:rPr>
      </w:pPr>
      <w:r w:rsidRPr="00402AB0">
        <w:rPr>
          <w:lang w:val="ru-RU"/>
        </w:rPr>
        <w:t>В случае нарушения правлением товарищества срока и порядка проведения внеочередного общего собрания членов товарищества, установленного пунктом 9.11 устава, ревизионная комиссия (ревизор), члены товарищества, орган местного самоуправления, требующие проведения внеочередного общего собрания членов товарищества, вправе самостоятельно обеспечить проведение внеочередного общего собрания членов товарищества при условии соблюдения положений:</w:t>
      </w:r>
    </w:p>
    <w:p w:rsidR="003F7FD4" w:rsidRPr="00402AB0" w:rsidRDefault="003F7FD4">
      <w:pPr>
        <w:numPr>
          <w:ilvl w:val="1"/>
          <w:numId w:val="35"/>
        </w:numPr>
        <w:ind w:right="0"/>
        <w:rPr>
          <w:lang w:val="ru-RU"/>
        </w:rPr>
      </w:pPr>
      <w:r w:rsidRPr="00402AB0">
        <w:rPr>
          <w:lang w:val="ru-RU"/>
        </w:rPr>
        <w:t>Уведомление о проведении общего собрания членов товарищества не менее чем за две недели до дня его проведения:</w:t>
      </w:r>
    </w:p>
    <w:p w:rsidR="003F7FD4" w:rsidRPr="00402AB0" w:rsidRDefault="003F7FD4">
      <w:pPr>
        <w:numPr>
          <w:ilvl w:val="0"/>
          <w:numId w:val="36"/>
        </w:numPr>
        <w:ind w:right="0"/>
        <w:rPr>
          <w:lang w:val="ru-RU"/>
        </w:rPr>
      </w:pPr>
      <w:r w:rsidRPr="00402AB0">
        <w:rPr>
          <w:lang w:val="ru-RU"/>
        </w:rPr>
        <w:t>направляется по адресам, указанным в реестре членов товарищества (при наличии электронного адреса уведомление направляется только в форме электронного сообщения);</w:t>
      </w:r>
    </w:p>
    <w:p w:rsidR="003F7FD4" w:rsidRPr="00402AB0" w:rsidRDefault="003F7FD4">
      <w:pPr>
        <w:numPr>
          <w:ilvl w:val="0"/>
          <w:numId w:val="36"/>
        </w:numPr>
        <w:ind w:right="0"/>
        <w:rPr>
          <w:lang w:val="ru-RU"/>
        </w:rPr>
      </w:pPr>
      <w:r w:rsidRPr="00402AB0">
        <w:rPr>
          <w:lang w:val="ru-RU"/>
        </w:rPr>
        <w:t>размещается на сайте товарищества в информационно-телекоммуникационной сети «Интернет» (при его наличии);</w:t>
      </w:r>
    </w:p>
    <w:p w:rsidR="003F7FD4" w:rsidRPr="00402AB0" w:rsidRDefault="003F7FD4">
      <w:pPr>
        <w:numPr>
          <w:ilvl w:val="0"/>
          <w:numId w:val="36"/>
        </w:numPr>
        <w:ind w:right="0"/>
        <w:rPr>
          <w:lang w:val="ru-RU"/>
        </w:rPr>
      </w:pPr>
      <w:r w:rsidRPr="00402AB0">
        <w:rPr>
          <w:lang w:val="ru-RU"/>
        </w:rPr>
        <w:t>размещается на информационном щите, расположенном в границах территории садоводства.</w:t>
      </w:r>
    </w:p>
    <w:p w:rsidR="003F7FD4" w:rsidRPr="00402AB0" w:rsidRDefault="003F7FD4">
      <w:pPr>
        <w:numPr>
          <w:ilvl w:val="1"/>
          <w:numId w:val="37"/>
        </w:numPr>
        <w:ind w:right="0"/>
        <w:rPr>
          <w:lang w:val="ru-RU"/>
        </w:rPr>
      </w:pPr>
      <w:r w:rsidRPr="00402AB0">
        <w:rPr>
          <w:lang w:val="ru-RU"/>
        </w:rPr>
        <w:t>Сообщение о проведении общего собрания членов товарищества может быть также размещено в средствах массовой информации, определенных субъектом Российской Федерации.</w:t>
      </w:r>
    </w:p>
    <w:p w:rsidR="003F7FD4" w:rsidRPr="00402AB0" w:rsidRDefault="003F7FD4">
      <w:pPr>
        <w:numPr>
          <w:ilvl w:val="1"/>
          <w:numId w:val="37"/>
        </w:numPr>
        <w:ind w:right="0"/>
        <w:rPr>
          <w:lang w:val="ru-RU"/>
        </w:rPr>
      </w:pPr>
      <w:r>
        <w:rPr>
          <w:noProof/>
          <w:lang w:val="ru-RU" w:eastAsia="ru-RU"/>
        </w:rPr>
        <w:pict>
          <v:group id="Group 106254" o:spid="_x0000_s1186" style="position:absolute;left:0;text-align:left;margin-left:0;margin-top:24.7pt;width:495.9pt;height:55.2pt;z-index:-251675648" coordsize="62977,7009">
            <v:shape id="Shape 135502" o:spid="_x0000_s1187" style="position:absolute;left:58013;width:4963;height:1752" coordsize="496342,175245" path="m,l496342,r,175245l,175245,,e" fillcolor="yellow" stroked="f" strokeweight="0">
              <v:stroke opacity="0" miterlimit="10" joinstyle="miter"/>
            </v:shape>
            <v:shape id="Shape 135503" o:spid="_x0000_s1188" style="position:absolute;top:1752;width:62963;height:1752" coordsize="6296323,175245" path="m,l6296323,r,175245l,175245,,e" fillcolor="yellow" stroked="f" strokeweight="0">
              <v:stroke opacity="0" miterlimit="10" joinstyle="miter"/>
            </v:shape>
            <v:shape id="Shape 135504" o:spid="_x0000_s1189" style="position:absolute;top:3504;width:62954;height:1752" coordsize="6295430,175245" path="m,l6295430,r,175245l,175245,,e" fillcolor="yellow" stroked="f" strokeweight="0">
              <v:stroke opacity="0" miterlimit="10" joinstyle="miter"/>
            </v:shape>
            <v:shape id="Shape 135505" o:spid="_x0000_s1190" style="position:absolute;top:5257;width:60955;height:1752" coordsize="6095554,175245" path="m,l6095554,r,175245l,175245,,e" fillcolor="yellow" stroked="f" strokeweight="0">
              <v:stroke opacity="0" miterlimit="10" joinstyle="miter"/>
            </v:shape>
          </v:group>
        </w:pict>
      </w:r>
      <w:r w:rsidRPr="00402AB0">
        <w:rPr>
          <w:lang w:val="ru-RU"/>
        </w:rPr>
        <w:t>В уведомлении о проведении общего собрания членов товарищества должны быть указаны перечень вопросов, подлежащих рассмотрению на общем собрании членов товарищества, дата, время и место проведения общего собрания членов товарищества, а также способ ознакомления с проектами документов и иными материалами, планируемыми к рассмотрению на общем собрании членов товарищества. Включение в указанный перечень дополнительных вопросов непосредственно при проведении такого собрания не допускается.</w:t>
      </w:r>
    </w:p>
    <w:p w:rsidR="003F7FD4" w:rsidRPr="00402AB0" w:rsidRDefault="003F7FD4">
      <w:pPr>
        <w:numPr>
          <w:ilvl w:val="1"/>
          <w:numId w:val="37"/>
        </w:numPr>
        <w:spacing w:after="13" w:line="247" w:lineRule="auto"/>
        <w:ind w:right="0"/>
        <w:rPr>
          <w:lang w:val="ru-RU"/>
        </w:rPr>
      </w:pPr>
      <w:r w:rsidRPr="00402AB0">
        <w:rPr>
          <w:lang w:val="ru-RU"/>
        </w:rPr>
        <w:t>Индивидуальные владельцы участков уведомляются о проведении общего собрания членов товарищества в порядке, установленном для уведомления членов товарищества, в случае включения в повестку общего собрания членов товарищества вопросов:</w:t>
      </w:r>
    </w:p>
    <w:p w:rsidR="003F7FD4" w:rsidRPr="00402AB0" w:rsidRDefault="003F7FD4">
      <w:pPr>
        <w:numPr>
          <w:ilvl w:val="0"/>
          <w:numId w:val="38"/>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38"/>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38"/>
        </w:numPr>
        <w:spacing w:after="37"/>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38"/>
        </w:numPr>
        <w:ind w:right="0"/>
        <w:rPr>
          <w:lang w:val="ru-RU"/>
        </w:rPr>
      </w:pPr>
      <w:r>
        <w:rPr>
          <w:noProof/>
          <w:lang w:val="ru-RU" w:eastAsia="ru-RU"/>
        </w:rPr>
        <w:pict>
          <v:group id="Group 107160" o:spid="_x0000_s1191" style="position:absolute;left:0;text-align:left;margin-left:0;margin-top:-2.9pt;width:495.95pt;height:69pt;z-index:-251671552" coordsize="62987,8762">
            <v:shape id="Shape 135511" o:spid="_x0000_s1192" style="position:absolute;left:4476;width:58427;height:1752" coordsize="5842770,175245" path="m,l5842770,r,175245l,175245,,e" fillcolor="yellow" stroked="f" strokeweight="0">
              <v:stroke opacity="0" miterlimit="10" joinstyle="miter"/>
            </v:shape>
            <v:shape id="Shape 135512" o:spid="_x0000_s1193" style="position:absolute;top:1752;width:62955;height:1752" coordsize="6295579,175245" path="m,l6295579,r,175245l,175245,,e" fillcolor="yellow" stroked="f" strokeweight="0">
              <v:stroke opacity="0" miterlimit="10" joinstyle="miter"/>
            </v:shape>
            <v:shape id="Shape 135513" o:spid="_x0000_s1194" style="position:absolute;top:3504;width:62976;height:1752" coordsize="6297663,175245" path="m,l6297663,r,175245l,175245,,e" fillcolor="yellow" stroked="f" strokeweight="0">
              <v:stroke opacity="0" miterlimit="10" joinstyle="miter"/>
            </v:shape>
            <v:shape id="Shape 135514" o:spid="_x0000_s1195" style="position:absolute;top:5257;width:62987;height:1752" coordsize="6298705,175245" path="m,l6298705,r,175245l,175245,,e" fillcolor="yellow" stroked="f" strokeweight="0">
              <v:stroke opacity="0" miterlimit="10" joinstyle="miter"/>
            </v:shape>
            <v:shape id="Shape 135515" o:spid="_x0000_s1196"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0"/>
          <w:numId w:val="39"/>
        </w:numPr>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39"/>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39"/>
        </w:numPr>
        <w:ind w:right="0"/>
        <w:rPr>
          <w:lang w:val="ru-RU"/>
        </w:rPr>
      </w:pPr>
      <w:r>
        <w:rPr>
          <w:noProof/>
          <w:lang w:val="ru-RU" w:eastAsia="ru-RU"/>
        </w:rPr>
        <w:pict>
          <v:group id="Group 107164" o:spid="_x0000_s1197" style="position:absolute;left:0;text-align:left;margin-left:0;margin-top:-2.9pt;width:495.95pt;height:207pt;z-index:-251653120" coordsize="62986,26286">
            <v:shape id="Shape 135531" o:spid="_x0000_s1198" style="position:absolute;left:4476;width:58485;height:1752" coordsize="5848574,175245" path="m,l5848574,r,175245l,175245,,e" fillcolor="yellow" stroked="f" strokeweight="0">
              <v:stroke opacity="0" miterlimit="10" joinstyle="miter"/>
            </v:shape>
            <v:shape id="Shape 135532" o:spid="_x0000_s1199" style="position:absolute;top:1752;width:62944;height:1752" coordsize="6294463,175245" path="m,l6294463,r,175245l,175245,,e" fillcolor="yellow" stroked="f" strokeweight="0">
              <v:stroke opacity="0" miterlimit="10" joinstyle="miter"/>
            </v:shape>
            <v:shape id="Shape 135533" o:spid="_x0000_s1200" style="position:absolute;top:3504;width:62955;height:1752" coordsize="6295579,175245" path="m,l6295579,r,175245l,175245,,e" fillcolor="yellow" stroked="f" strokeweight="0">
              <v:stroke opacity="0" miterlimit="10" joinstyle="miter"/>
            </v:shape>
            <v:shape id="Shape 135534" o:spid="_x0000_s1201" style="position:absolute;top:5257;width:62938;height:1752" coordsize="6293868,175245" path="m,l6293868,r,175245l,175245,,e" fillcolor="yellow" stroked="f" strokeweight="0">
              <v:stroke opacity="0" miterlimit="10" joinstyle="miter"/>
            </v:shape>
            <v:shape id="Shape 135535" o:spid="_x0000_s1202" style="position:absolute;top:7009;width:62934;height:1752" coordsize="6293421,175245" path="m,l6293421,r,175245l,175245,,e" fillcolor="yellow" stroked="f" strokeweight="0">
              <v:stroke opacity="0" miterlimit="10" joinstyle="miter"/>
            </v:shape>
            <v:shape id="Shape 135536" o:spid="_x0000_s1203" style="position:absolute;top:8762;width:62984;height:1752" coordsize="6298407,175245" path="m,l6298407,r,175245l,175245,,e" fillcolor="yellow" stroked="f" strokeweight="0">
              <v:stroke opacity="0" miterlimit="10" joinstyle="miter"/>
            </v:shape>
            <v:shape id="Shape 135537" o:spid="_x0000_s1204" style="position:absolute;top:10514;width:62916;height:1752" coordsize="6291635,175245" path="m,l6291635,r,175245l,175245,,e" fillcolor="yellow" stroked="f" strokeweight="0">
              <v:stroke opacity="0" miterlimit="10" joinstyle="miter"/>
            </v:shape>
            <v:shape id="Shape 135538" o:spid="_x0000_s1205" style="position:absolute;top:12267;width:62921;height:1752" coordsize="6292156,175245" path="m,l6292156,r,175245l,175245,,e" fillcolor="yellow" stroked="f" strokeweight="0">
              <v:stroke opacity="0" miterlimit="10" joinstyle="miter"/>
            </v:shape>
            <v:shape id="Shape 135539" o:spid="_x0000_s1206" style="position:absolute;top:14019;width:59108;height:1752" coordsize="5910858,175245" path="m,l5910858,r,175245l,175245,,e" fillcolor="yellow" stroked="f" strokeweight="0">
              <v:stroke opacity="0" miterlimit="10" joinstyle="miter"/>
            </v:shape>
            <v:shape id="Shape 135540" o:spid="_x0000_s1207" style="position:absolute;left:4476;top:15772;width:58504;height:1752" coordsize="5850434,175245" path="m,l5850434,r,175245l,175245,,e" fillcolor="yellow" stroked="f" strokeweight="0">
              <v:stroke opacity="0" miterlimit="10" joinstyle="miter"/>
            </v:shape>
            <v:shape id="Shape 135541" o:spid="_x0000_s1208" style="position:absolute;top:17524;width:62986;height:1752" coordsize="6298630,175245" path="m,l6298630,r,175245l,175245,,e" fillcolor="yellow" stroked="f" strokeweight="0">
              <v:stroke opacity="0" miterlimit="10" joinstyle="miter"/>
            </v:shape>
            <v:shape id="Shape 135542" o:spid="_x0000_s1209" style="position:absolute;top:19276;width:62927;height:1752" coordsize="6292751,175245" path="m,l6292751,r,175245l,175245,,e" fillcolor="yellow" stroked="f" strokeweight="0">
              <v:stroke opacity="0" miterlimit="10" joinstyle="miter"/>
            </v:shape>
            <v:shape id="Shape 135543" o:spid="_x0000_s1210" style="position:absolute;top:21029;width:62911;height:1752" coordsize="6291189,175245" path="m,l6291189,r,175245l,175245,,e" fillcolor="yellow" stroked="f" strokeweight="0">
              <v:stroke opacity="0" miterlimit="10" joinstyle="miter"/>
            </v:shape>
            <v:shape id="Shape 135544" o:spid="_x0000_s1211" style="position:absolute;top:22781;width:62985;height:1752" coordsize="6298556,175245" path="m,l6298556,r,175245l,175245,,e" fillcolor="yellow" stroked="f" strokeweight="0">
              <v:stroke opacity="0" miterlimit="10" joinstyle="miter"/>
            </v:shape>
            <v:shape id="Shape 135545" o:spid="_x0000_s1212" style="position:absolute;top:24534;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16"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17" w:anchor="dst442">
        <w:r w:rsidRPr="00402AB0">
          <w:rPr>
            <w:color w:val="0000FF"/>
            <w:u w:val="single" w:color="0000FF"/>
            <w:lang w:val="ru-RU"/>
          </w:rPr>
          <w:t>статьей</w:t>
        </w:r>
      </w:hyperlink>
    </w:p>
    <w:p w:rsidR="003F7FD4" w:rsidRPr="00402AB0" w:rsidRDefault="003F7FD4">
      <w:pPr>
        <w:ind w:left="-15" w:right="0" w:firstLine="0"/>
        <w:rPr>
          <w:lang w:val="ru-RU"/>
        </w:rPr>
      </w:pPr>
      <w:hyperlink r:id="rId18"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3F7FD4" w:rsidRPr="00402AB0" w:rsidRDefault="003F7FD4">
      <w:pPr>
        <w:numPr>
          <w:ilvl w:val="0"/>
          <w:numId w:val="39"/>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3F7FD4" w:rsidRPr="00402AB0" w:rsidRDefault="003F7FD4">
      <w:pPr>
        <w:numPr>
          <w:ilvl w:val="1"/>
          <w:numId w:val="40"/>
        </w:numPr>
        <w:ind w:right="0"/>
        <w:rPr>
          <w:lang w:val="ru-RU"/>
        </w:rPr>
      </w:pPr>
      <w:r w:rsidRPr="00402AB0">
        <w:rPr>
          <w:lang w:val="ru-RU"/>
        </w:rPr>
        <w:t>Правление товарищества обязано обеспечить возможность ознакомления с проектами документов и иными материалами, планируемыми к рассмотрению на общем собрании членов товарищества, не менее чем за семь дней до даты проведения общего собрания членов товарищества, в том числе с проектом приходно-расходной сметы, в случае, если повестка общего собрания членов товарищества предусматривает вопрос об утверждении приходно-расходной сметы товарищества. В случае нарушения срока, предусмотренного настоящей частью, рассмотрение указанных проектов документов и иных материалов на общем собрании членов товарищества не допускается.</w:t>
      </w:r>
    </w:p>
    <w:p w:rsidR="003F7FD4" w:rsidRPr="00402AB0" w:rsidRDefault="003F7FD4">
      <w:pPr>
        <w:numPr>
          <w:ilvl w:val="1"/>
          <w:numId w:val="40"/>
        </w:numPr>
        <w:ind w:right="0"/>
        <w:rPr>
          <w:lang w:val="ru-RU"/>
        </w:rPr>
      </w:pPr>
      <w:r w:rsidRPr="00402AB0">
        <w:rPr>
          <w:lang w:val="ru-RU"/>
        </w:rPr>
        <w:t>Для членов товарищества, а также для всех не являющихся его членами правообладателей земельных участков, расположенных в границах территории садоводства, должен быть обеспечен свободный доступ к месту проведения общего собрания членов товарищества.</w:t>
      </w:r>
    </w:p>
    <w:p w:rsidR="003F7FD4" w:rsidRPr="00402AB0" w:rsidRDefault="003F7FD4">
      <w:pPr>
        <w:numPr>
          <w:ilvl w:val="1"/>
          <w:numId w:val="40"/>
        </w:numPr>
        <w:ind w:right="0"/>
        <w:rPr>
          <w:lang w:val="ru-RU"/>
        </w:rPr>
      </w:pPr>
      <w:r w:rsidRPr="00402AB0">
        <w:rPr>
          <w:lang w:val="ru-RU"/>
        </w:rPr>
        <w:t>Общее собрание членов товарищества правомочно, если на указанном собрании присутствует более чем пятьдесят процентов членов товарищества или их представителей.</w:t>
      </w:r>
    </w:p>
    <w:p w:rsidR="003F7FD4" w:rsidRPr="00402AB0" w:rsidRDefault="003F7FD4">
      <w:pPr>
        <w:numPr>
          <w:ilvl w:val="1"/>
          <w:numId w:val="40"/>
        </w:numPr>
        <w:ind w:right="0"/>
        <w:rPr>
          <w:lang w:val="ru-RU"/>
        </w:rPr>
      </w:pPr>
      <w:r w:rsidRPr="00402AB0">
        <w:rPr>
          <w:lang w:val="ru-RU"/>
        </w:rPr>
        <w:t>Председательствующим на общем собрании членов товарищества является председатель товарищества, если иное решение не принято этим собранием.</w:t>
      </w:r>
    </w:p>
    <w:p w:rsidR="003F7FD4" w:rsidRPr="00402AB0" w:rsidRDefault="003F7FD4">
      <w:pPr>
        <w:numPr>
          <w:ilvl w:val="1"/>
          <w:numId w:val="40"/>
        </w:numPr>
        <w:ind w:right="0"/>
        <w:rPr>
          <w:lang w:val="ru-RU"/>
        </w:rPr>
      </w:pPr>
      <w:r>
        <w:rPr>
          <w:noProof/>
          <w:lang w:val="ru-RU" w:eastAsia="ru-RU"/>
        </w:rPr>
        <w:pict>
          <v:group id="Group 107168" o:spid="_x0000_s1213" style="position:absolute;left:0;text-align:left;margin-left:0;margin-top:-2.9pt;width:495.6pt;height:27.6pt;z-index:-251642880" coordsize="62943,3504">
            <v:shape id="Shape 135548" o:spid="_x0000_s1214" style="position:absolute;left:4476;width:58466;height:1752" coordsize="5846639,175245" path="m,l5846639,r,175245l,175245,,e" fillcolor="yellow" stroked="f" strokeweight="0">
              <v:stroke opacity="0" miterlimit="10" joinstyle="miter"/>
            </v:shape>
            <v:shape id="Shape 135549" o:spid="_x0000_s1215" style="position:absolute;top:1752;width:60439;height:1752" coordsize="6043985,175245" path="m,l6043985,r,175245l,175245,,e" fillcolor="yellow" stroked="f" strokeweight="0">
              <v:stroke opacity="0" miterlimit="10" joinstyle="miter"/>
            </v:shape>
          </v:group>
        </w:pict>
      </w:r>
      <w:r w:rsidRPr="00402AB0">
        <w:rPr>
          <w:lang w:val="ru-RU"/>
        </w:rPr>
        <w:t>В случаях, определенных правлением товарищества, решение общего собрания членов товарищества может быть принято в форме очно-заочного или заочного голосования.</w:t>
      </w:r>
    </w:p>
    <w:p w:rsidR="003F7FD4" w:rsidRPr="00402AB0" w:rsidRDefault="003F7FD4">
      <w:pPr>
        <w:ind w:left="-15" w:right="0"/>
        <w:rPr>
          <w:lang w:val="ru-RU"/>
        </w:rPr>
      </w:pPr>
      <w:r w:rsidRPr="00402AB0">
        <w:rPr>
          <w:lang w:val="ru-RU"/>
        </w:rPr>
        <w:t>9.21.1.Очное голосование, очно-заочное голосование или заочное голосование может быть проведено с применением электронных или иных технических средств с учетом особенностей:</w:t>
      </w:r>
    </w:p>
    <w:p w:rsidR="003F7FD4" w:rsidRPr="00402AB0" w:rsidRDefault="003F7FD4">
      <w:pPr>
        <w:spacing w:after="5" w:line="259" w:lineRule="auto"/>
        <w:ind w:left="60" w:right="0" w:firstLine="0"/>
        <w:jc w:val="center"/>
        <w:rPr>
          <w:lang w:val="ru-RU"/>
        </w:rPr>
      </w:pPr>
      <w:r w:rsidRPr="00402AB0">
        <w:rPr>
          <w:lang w:val="ru-RU"/>
        </w:rPr>
        <w:t>1. Уведомление о проведении общего собрания членов товарищества:</w:t>
      </w:r>
    </w:p>
    <w:p w:rsidR="003F7FD4" w:rsidRPr="00402AB0" w:rsidRDefault="003F7FD4">
      <w:pPr>
        <w:numPr>
          <w:ilvl w:val="0"/>
          <w:numId w:val="41"/>
        </w:numPr>
        <w:ind w:right="0"/>
        <w:rPr>
          <w:lang w:val="ru-RU"/>
        </w:rPr>
      </w:pPr>
      <w:r w:rsidRPr="00402AB0">
        <w:rPr>
          <w:lang w:val="ru-RU"/>
        </w:rPr>
        <w:t>направляется в форме электронного сообщения (посредством электронной почты либо передачи коротких текстовых сообщений в соответствии со сведениями, представленными правообладателями садовых земельных участков для внесения в реестр членов товарищества);</w:t>
      </w:r>
    </w:p>
    <w:p w:rsidR="003F7FD4" w:rsidRPr="00402AB0" w:rsidRDefault="003F7FD4">
      <w:pPr>
        <w:numPr>
          <w:ilvl w:val="0"/>
          <w:numId w:val="41"/>
        </w:numPr>
        <w:ind w:right="0"/>
        <w:rPr>
          <w:lang w:val="ru-RU"/>
        </w:rPr>
      </w:pPr>
      <w:r w:rsidRPr="00402AB0">
        <w:rPr>
          <w:lang w:val="ru-RU"/>
        </w:rPr>
        <w:t>размещается на сайте товарищества в информационно-телекоммуникационной сети «Интернет», ином сайте в информационно-телекоммуникационной сети «Интернет» либо в другой информационной системе;</w:t>
      </w:r>
    </w:p>
    <w:p w:rsidR="003F7FD4" w:rsidRPr="00402AB0" w:rsidRDefault="003F7FD4">
      <w:pPr>
        <w:numPr>
          <w:ilvl w:val="0"/>
          <w:numId w:val="41"/>
        </w:numPr>
        <w:ind w:right="0"/>
        <w:rPr>
          <w:lang w:val="ru-RU"/>
        </w:rPr>
      </w:pPr>
      <w:r w:rsidRPr="00402AB0">
        <w:rPr>
          <w:lang w:val="ru-RU"/>
        </w:rPr>
        <w:t>размещается на информационном щите, расположенном в границах территории садоводства.</w:t>
      </w:r>
    </w:p>
    <w:p w:rsidR="003F7FD4" w:rsidRPr="00402AB0" w:rsidRDefault="003F7FD4">
      <w:pPr>
        <w:numPr>
          <w:ilvl w:val="0"/>
          <w:numId w:val="42"/>
        </w:numPr>
        <w:ind w:right="0"/>
        <w:rPr>
          <w:lang w:val="ru-RU"/>
        </w:rPr>
      </w:pPr>
      <w:r>
        <w:rPr>
          <w:noProof/>
          <w:lang w:val="ru-RU" w:eastAsia="ru-RU"/>
        </w:rPr>
        <w:pict>
          <v:group id="Group 118224" o:spid="_x0000_s1216" style="position:absolute;left:0;text-align:left;margin-left:0;margin-top:-168.45pt;width:496pt;height:745.15pt;z-index:-251638784" coordsize="62992,94632">
            <v:shape id="Shape 135604" o:spid="_x0000_s1217" style="position:absolute;left:4476;width:58475;height:1752" coordsize="5847532,175245" path="m,l5847532,r,175245l,175245,,e" fillcolor="yellow" stroked="f" strokeweight="0">
              <v:stroke opacity="0" miterlimit="10" joinstyle="miter"/>
            </v:shape>
            <v:shape id="Shape 135605" o:spid="_x0000_s1218" style="position:absolute;top:1752;width:62985;height:1752" coordsize="6298556,175245" path="m,l6298556,r,175245l,175245,,e" fillcolor="yellow" stroked="f" strokeweight="0">
              <v:stroke opacity="0" miterlimit="10" joinstyle="miter"/>
            </v:shape>
            <v:shape id="Shape 135606" o:spid="_x0000_s1219" style="position:absolute;top:3504;width:9359;height:1752" coordsize="935906,175245" path="m,l935906,r,175245l,175245,,e" fillcolor="yellow" stroked="f" strokeweight="0">
              <v:stroke opacity="0" miterlimit="10" joinstyle="miter"/>
            </v:shape>
            <v:shape id="Shape 135607" o:spid="_x0000_s1220" style="position:absolute;left:9048;top:5257;width:45280;height:1752" coordsize="4528096,175245" path="m,l4528096,r,175245l,175245,,e" fillcolor="yellow" stroked="f" strokeweight="0">
              <v:stroke opacity="0" miterlimit="10" joinstyle="miter"/>
            </v:shape>
            <v:shape id="Shape 135608" o:spid="_x0000_s1221" style="position:absolute;left:4476;top:7009;width:58497;height:1752" coordsize="5849765,175245" path="m,l5849765,r,175245l,175245,,e" fillcolor="yellow" stroked="f" strokeweight="0">
              <v:stroke opacity="0" miterlimit="10" joinstyle="miter"/>
            </v:shape>
            <v:shape id="Shape 135609" o:spid="_x0000_s1222" style="position:absolute;top:8762;width:62937;height:1752" coordsize="6293719,175245" path="m,l6293719,r,175245l,175245,,e" fillcolor="yellow" stroked="f" strokeweight="0">
              <v:stroke opacity="0" miterlimit="10" joinstyle="miter"/>
            </v:shape>
            <v:shape id="Shape 135610" o:spid="_x0000_s1223" style="position:absolute;top:10514;width:61754;height:1752" coordsize="6175400,175245" path="m,l6175400,r,175245l,175245,,e" fillcolor="yellow" stroked="f" strokeweight="0">
              <v:stroke opacity="0" miterlimit="10" joinstyle="miter"/>
            </v:shape>
            <v:shape id="Shape 135611" o:spid="_x0000_s1224" style="position:absolute;left:4476;top:12267;width:58473;height:1752" coordsize="5847383,175245" path="m,l5847383,r,175245l,175245,,e" fillcolor="yellow" stroked="f" strokeweight="0">
              <v:stroke opacity="0" miterlimit="10" joinstyle="miter"/>
            </v:shape>
            <v:shape id="Shape 135612" o:spid="_x0000_s1225" style="position:absolute;top:14019;width:62968;height:1752" coordsize="6296844,175245" path="m,l6296844,r,175245l,175245,,e" fillcolor="yellow" stroked="f" strokeweight="0">
              <v:stroke opacity="0" miterlimit="10" joinstyle="miter"/>
            </v:shape>
            <v:shape id="Shape 135613" o:spid="_x0000_s1226" style="position:absolute;top:15772;width:22132;height:1752" coordsize="2213298,175245" path="m,l2213298,r,175245l,175245,,e" fillcolor="yellow" stroked="f" strokeweight="0">
              <v:stroke opacity="0" miterlimit="10" joinstyle="miter"/>
            </v:shape>
            <v:shape id="Shape 135614" o:spid="_x0000_s1227" style="position:absolute;left:4476;top:17524;width:58445;height:1752" coordsize="5844556,175245" path="m,l5844556,r,175245l,175245,,e" fillcolor="yellow" stroked="f" strokeweight="0">
              <v:stroke opacity="0" miterlimit="10" joinstyle="miter"/>
            </v:shape>
            <v:shape id="Shape 135615" o:spid="_x0000_s1228" style="position:absolute;top:19276;width:8210;height:1752" coordsize="821085,175245" path="m,l821085,r,175245l,175245,,e" fillcolor="yellow" stroked="f" strokeweight="0">
              <v:stroke opacity="0" miterlimit="10" joinstyle="miter"/>
            </v:shape>
            <v:shape id="Shape 135616" o:spid="_x0000_s1229" style="position:absolute;left:4476;top:21029;width:58515;height:1752" coordsize="5851550,175245" path="m,l5851550,r,175245l,175245,,e" fillcolor="yellow" stroked="f" strokeweight="0">
              <v:stroke opacity="0" miterlimit="10" joinstyle="miter"/>
            </v:shape>
            <v:shape id="Shape 135617" o:spid="_x0000_s1230" style="position:absolute;top:22781;width:62978;height:1752" coordsize="6297812,175245" path="m,l6297812,r,175245l,175245,,e" fillcolor="yellow" stroked="f" strokeweight="0">
              <v:stroke opacity="0" miterlimit="10" joinstyle="miter"/>
            </v:shape>
            <v:shape id="Shape 135618" o:spid="_x0000_s1231" style="position:absolute;top:24534;width:62950;height:1752" coordsize="6295058,175245" path="m,l6295058,r,175245l,175245,,e" fillcolor="yellow" stroked="f" strokeweight="0">
              <v:stroke opacity="0" miterlimit="10" joinstyle="miter"/>
            </v:shape>
            <v:shape id="Shape 135619" o:spid="_x0000_s1232" style="position:absolute;top:26286;width:62929;height:1752" coordsize="6292900,175245" path="m,l6292900,r,175245l,175245,,e" fillcolor="yellow" stroked="f" strokeweight="0">
              <v:stroke opacity="0" miterlimit="10" joinstyle="miter"/>
            </v:shape>
            <v:shape id="Shape 135620" o:spid="_x0000_s1233" style="position:absolute;top:28039;width:62982;height:1752" coordsize="6298258,175245" path="m,l6298258,r,175245l,175245,,e" fillcolor="yellow" stroked="f" strokeweight="0">
              <v:stroke opacity="0" miterlimit="10" joinstyle="miter"/>
            </v:shape>
            <v:shape id="Shape 135621" o:spid="_x0000_s1234" style="position:absolute;top:29791;width:62934;height:1752" coordsize="6293496,175245" path="m,l6293496,r,175245l,175245,,e" fillcolor="yellow" stroked="f" strokeweight="0">
              <v:stroke opacity="0" miterlimit="10" joinstyle="miter"/>
            </v:shape>
            <v:shape id="Shape 135622" o:spid="_x0000_s1235" style="position:absolute;top:31544;width:62933;height:1752" coordsize="6293347,175245" path="m,l6293347,r,175245l,175245,,e" fillcolor="yellow" stroked="f" strokeweight="0">
              <v:stroke opacity="0" miterlimit="10" joinstyle="miter"/>
            </v:shape>
            <v:shape id="Shape 135623" o:spid="_x0000_s1236" style="position:absolute;top:33296;width:62973;height:1752" coordsize="6297365,175245" path="m,l6297365,r,175245l,175245,,e" fillcolor="yellow" stroked="f" strokeweight="0">
              <v:stroke opacity="0" miterlimit="10" joinstyle="miter"/>
            </v:shape>
            <v:shape id="Shape 135624" o:spid="_x0000_s1237" style="position:absolute;top:35049;width:35857;height:1752" coordsize="3585791,175245" path="m,l3585791,r,175245l,175245,,e" fillcolor="yellow" stroked="f" strokeweight="0">
              <v:stroke opacity="0" miterlimit="10" joinstyle="miter"/>
            </v:shape>
            <v:shape id="Shape 135625" o:spid="_x0000_s1238" style="position:absolute;left:4476;top:36801;width:58482;height:1752" coordsize="5848202,175245" path="m,l5848202,r,175245l,175245,,e" fillcolor="yellow" stroked="f" strokeweight="0">
              <v:stroke opacity="0" miterlimit="10" joinstyle="miter"/>
            </v:shape>
            <v:shape id="Shape 135626" o:spid="_x0000_s1239" style="position:absolute;top:38553;width:62949;height:1752" coordsize="6294909,175245" path="m,l6294909,r,175245l,175245,,e" fillcolor="yellow" stroked="f" strokeweight="0">
              <v:stroke opacity="0" miterlimit="10" joinstyle="miter"/>
            </v:shape>
            <v:shape id="Shape 135627" o:spid="_x0000_s1240" style="position:absolute;top:40306;width:62987;height:1752" coordsize="6298779,175245" path="m,l6298779,r,175245l,175245,,e" fillcolor="yellow" stroked="f" strokeweight="0">
              <v:stroke opacity="0" miterlimit="10" joinstyle="miter"/>
            </v:shape>
            <v:shape id="Shape 135628" o:spid="_x0000_s1241" style="position:absolute;top:42058;width:62928;height:1752" coordsize="6292826,175245" path="m,l6292826,r,175245l,175245,,e" fillcolor="yellow" stroked="f" strokeweight="0">
              <v:stroke opacity="0" miterlimit="10" joinstyle="miter"/>
            </v:shape>
            <v:shape id="Shape 135629" o:spid="_x0000_s1242" style="position:absolute;top:43811;width:62931;height:1752" coordsize="6293198,175245" path="m,l6293198,r,175245l,175245,,e" fillcolor="yellow" stroked="f" strokeweight="0">
              <v:stroke opacity="0" miterlimit="10" joinstyle="miter"/>
            </v:shape>
            <v:shape id="Shape 135630" o:spid="_x0000_s1243" style="position:absolute;top:45563;width:40289;height:1752" coordsize="4028926,175245" path="m,l4028926,r,175245l,175245,,e" fillcolor="yellow" stroked="f" strokeweight="0">
              <v:stroke opacity="0" miterlimit="10" joinstyle="miter"/>
            </v:shape>
            <v:shape id="Shape 135631" o:spid="_x0000_s1244" style="position:absolute;left:4476;top:47316;width:58502;height:1752" coordsize="5850211,175245" path="m,l5850211,r,175245l,175245,,e" fillcolor="yellow" stroked="f" strokeweight="0">
              <v:stroke opacity="0" miterlimit="10" joinstyle="miter"/>
            </v:shape>
            <v:shape id="Shape 135632" o:spid="_x0000_s1245" style="position:absolute;top:49068;width:62942;height:1752" coordsize="6294240,175245" path="m,l6294240,r,175245l,175245,,e" fillcolor="yellow" stroked="f" strokeweight="0">
              <v:stroke opacity="0" miterlimit="10" joinstyle="miter"/>
            </v:shape>
            <v:shape id="Shape 135633" o:spid="_x0000_s1246" style="position:absolute;top:50821;width:5880;height:1752" coordsize="588020,175245" path="m,l588020,r,175245l,175245,,e" fillcolor="yellow" stroked="f" strokeweight="0">
              <v:stroke opacity="0" miterlimit="10" joinstyle="miter"/>
            </v:shape>
            <v:shape id="Shape 135634" o:spid="_x0000_s1247" style="position:absolute;left:4476;top:52573;width:27769;height:1752" coordsize="2776984,175245" path="m,l2776984,r,175245l,175245,,e" fillcolor="yellow" stroked="f" strokeweight="0">
              <v:stroke opacity="0" miterlimit="10" joinstyle="miter"/>
            </v:shape>
            <v:shape id="Shape 135635" o:spid="_x0000_s1248" style="position:absolute;left:4476;top:54325;width:32584;height:1752" coordsize="3258443,175245" path="m,l3258443,r,175245l,175245,,e" fillcolor="yellow" stroked="f" strokeweight="0">
              <v:stroke opacity="0" miterlimit="10" joinstyle="miter"/>
            </v:shape>
            <v:shape id="Shape 135636" o:spid="_x0000_s1249" style="position:absolute;left:4476;top:56078;width:58423;height:1752" coordsize="5842398,175245" path="m,l5842398,r,175245l,175245,,e" fillcolor="yellow" stroked="f" strokeweight="0">
              <v:stroke opacity="0" miterlimit="10" joinstyle="miter"/>
            </v:shape>
            <v:shape id="Shape 135637" o:spid="_x0000_s1250" style="position:absolute;top:57830;width:36293;height:1752" coordsize="3629323,175245" path="m,l3629323,r,175245l,175245,,e" fillcolor="yellow" stroked="f" strokeweight="0">
              <v:stroke opacity="0" miterlimit="10" joinstyle="miter"/>
            </v:shape>
            <v:shape id="Shape 135638" o:spid="_x0000_s1251" style="position:absolute;left:4476;top:59583;width:58435;height:1752" coordsize="5843588,175245" path="m,l5843588,r,175245l,175245,,e" fillcolor="yellow" stroked="f" strokeweight="0">
              <v:stroke opacity="0" miterlimit="10" joinstyle="miter"/>
            </v:shape>
            <v:shape id="Shape 135639" o:spid="_x0000_s1252" style="position:absolute;top:61335;width:21670;height:1752" coordsize="2167086,175245" path="m,l2167086,r,175245l,175245,,e" fillcolor="yellow" stroked="f" strokeweight="0">
              <v:stroke opacity="0" miterlimit="10" joinstyle="miter"/>
            </v:shape>
            <v:shape id="Shape 135640" o:spid="_x0000_s1253" style="position:absolute;left:4476;top:63088;width:58511;height:1752" coordsize="5851104,175245" path="m,l5851104,r,175245l,175245,,e" fillcolor="yellow" stroked="f" strokeweight="0">
              <v:stroke opacity="0" miterlimit="10" joinstyle="miter"/>
            </v:shape>
            <v:shape id="Shape 135641" o:spid="_x0000_s1254" style="position:absolute;top:64840;width:62966;height:1752" coordsize="6296621,175245" path="m,l6296621,r,175245l,175245,,e" fillcolor="yellow" stroked="f" strokeweight="0">
              <v:stroke opacity="0" miterlimit="10" joinstyle="miter"/>
            </v:shape>
            <v:shape id="Shape 135642" o:spid="_x0000_s1255" style="position:absolute;top:66593;width:8459;height:1752" coordsize="845939,175245" path="m,l845939,r,175245l,175245,,e" fillcolor="yellow" stroked="f" strokeweight="0">
              <v:stroke opacity="0" miterlimit="10" joinstyle="miter"/>
            </v:shape>
            <v:shape id="Shape 135643" o:spid="_x0000_s1256" style="position:absolute;left:4476;top:68345;width:58490;height:1752" coordsize="5849020,175245" path="m,l5849020,r,175245l,175245,,e" fillcolor="yellow" stroked="f" strokeweight="0">
              <v:stroke opacity="0" miterlimit="10" joinstyle="miter"/>
            </v:shape>
            <v:shape id="Shape 135644" o:spid="_x0000_s1257" style="position:absolute;top:70098;width:62975;height:1752" coordsize="6297588,175245" path="m,l6297588,r,175245l,175245,,e" fillcolor="yellow" stroked="f" strokeweight="0">
              <v:stroke opacity="0" miterlimit="10" joinstyle="miter"/>
            </v:shape>
            <v:shape id="Shape 135645" o:spid="_x0000_s1258" style="position:absolute;top:71850;width:62930;height:1752" coordsize="6293049,175245" path="m,l6293049,r,175245l,175245,,e" fillcolor="yellow" stroked="f" strokeweight="0">
              <v:stroke opacity="0" miterlimit="10" joinstyle="miter"/>
            </v:shape>
            <v:shape id="Shape 135646" o:spid="_x0000_s1259" style="position:absolute;top:73602;width:33992;height:1752" coordsize="3399235,175245" path="m,l3399235,r,175245l,175245,,e" fillcolor="yellow" stroked="f" strokeweight="0">
              <v:stroke opacity="0" miterlimit="10" joinstyle="miter"/>
            </v:shape>
            <v:shape id="Shape 135647" o:spid="_x0000_s1260" style="position:absolute;left:4476;top:75355;width:58489;height:1752" coordsize="5848946,175245" path="m,l5848946,r,175245l,175245,,e" fillcolor="yellow" stroked="f" strokeweight="0">
              <v:stroke opacity="0" miterlimit="10" joinstyle="miter"/>
            </v:shape>
            <v:shape id="Shape 135648" o:spid="_x0000_s1261" style="position:absolute;top:77107;width:62988;height:1752" coordsize="6298853,175245" path="m,l6298853,r,175245l,175245,,e" fillcolor="yellow" stroked="f" strokeweight="0">
              <v:stroke opacity="0" miterlimit="10" joinstyle="miter"/>
            </v:shape>
            <v:shape id="Shape 135649" o:spid="_x0000_s1262" style="position:absolute;top:78860;width:59204;height:1752" coordsize="5920458,175245" path="m,l5920458,r,175245l,175245,,e" fillcolor="yellow" stroked="f" strokeweight="0">
              <v:stroke opacity="0" miterlimit="10" joinstyle="miter"/>
            </v:shape>
            <v:shape id="Shape 135650" o:spid="_x0000_s1263" style="position:absolute;left:4476;top:80612;width:58512;height:1752" coordsize="5851253,175245" path="m,l5851253,r,175245l,175245,,e" fillcolor="yellow" stroked="f" strokeweight="0">
              <v:stroke opacity="0" miterlimit="10" joinstyle="miter"/>
            </v:shape>
            <v:shape id="Shape 135651" o:spid="_x0000_s1264" style="position:absolute;top:82365;width:62945;height:1752" coordsize="6294537,175245" path="m,l6294537,r,175245l,175245,,e" fillcolor="yellow" stroked="f" strokeweight="0">
              <v:stroke opacity="0" miterlimit="10" joinstyle="miter"/>
            </v:shape>
            <v:shape id="Shape 135652" o:spid="_x0000_s1265" style="position:absolute;top:84117;width:5735;height:1752" coordsize="573509,175245" path="m,l573509,r,175245l,175245,,e" fillcolor="yellow" stroked="f" strokeweight="0">
              <v:stroke opacity="0" miterlimit="10" joinstyle="miter"/>
            </v:shape>
            <v:shape id="Shape 135653" o:spid="_x0000_s1266" style="position:absolute;left:4476;top:85870;width:58438;height:1752" coordsize="5843811,175245" path="m,l5843811,r,175245l,175245,,e" fillcolor="yellow" stroked="f" strokeweight="0">
              <v:stroke opacity="0" miterlimit="10" joinstyle="miter"/>
            </v:shape>
            <v:shape id="Shape 135654" o:spid="_x0000_s1267" style="position:absolute;top:87622;width:62936;height:1752" coordsize="6293644,175245" path="m,l6293644,r,175245l,175245,,e" fillcolor="yellow" stroked="f" strokeweight="0">
              <v:stroke opacity="0" miterlimit="10" joinstyle="miter"/>
            </v:shape>
            <v:shape id="Shape 135655" o:spid="_x0000_s1268" style="position:absolute;top:89375;width:62915;height:1752" coordsize="6291561,175245" path="m,l6291561,r,175245l,175245,,e" fillcolor="yellow" stroked="f" strokeweight="0">
              <v:stroke opacity="0" miterlimit="10" joinstyle="miter"/>
            </v:shape>
            <v:shape id="Shape 135656" o:spid="_x0000_s1269" style="position:absolute;top:91127;width:62989;height:1752" coordsize="6298928,175245" path="m,l6298928,r,175245l,175245,,e" fillcolor="yellow" stroked="f" strokeweight="0">
              <v:stroke opacity="0" miterlimit="10" joinstyle="miter"/>
            </v:shape>
            <v:shape id="Shape 135657" o:spid="_x0000_s1270" style="position:absolute;top:92879;width:62959;height:1752" coordsize="6295951,175245" path="m,l6295951,r,175245l,175245,,e" fillcolor="yellow" stroked="f" strokeweight="0">
              <v:stroke opacity="0" miterlimit="10" joinstyle="miter"/>
            </v:shape>
          </v:group>
        </w:pict>
      </w:r>
      <w:r w:rsidRPr="00402AB0">
        <w:rPr>
          <w:lang w:val="ru-RU"/>
        </w:rPr>
        <w:t>В уведомлении о проведении общего собрания членов товарищества путем очно-заочного, заочного голосования с применением электронных или иных технических средств указываются дата и время начала и окончания заочного голосования по вопросам повестки общего собрания членов товарищества, сведения об используемых электронных или иных технических средствах, а также адрес электронной почты и (или) номер телефона для направления участниками общего собрания членов товарищества подтверждения факта участия в голосовании и решений по вопросам, включенным в повестку общего собрания членов товарищества, либо иной порядок подтверждения факта участия в голосовании и направления таких решений, установленный уставом товарищества.</w:t>
      </w:r>
    </w:p>
    <w:p w:rsidR="003F7FD4" w:rsidRPr="00402AB0" w:rsidRDefault="003F7FD4">
      <w:pPr>
        <w:numPr>
          <w:ilvl w:val="0"/>
          <w:numId w:val="42"/>
        </w:numPr>
        <w:ind w:right="0"/>
        <w:rPr>
          <w:lang w:val="ru-RU"/>
        </w:rPr>
      </w:pPr>
      <w:r w:rsidRPr="00402AB0">
        <w:rPr>
          <w:lang w:val="ru-RU"/>
        </w:rPr>
        <w:t>При проведении очного голосования, предусматривающего совместное дистанционное участие, в уведомлении о проведении общего собрания членов товарищества указываются перечень вопросов, подлежащих рассмотрению на общем собрании членов товарищества, дата, время и место проведения общего собрания членов товарищества (в случае проведения голосования, предусматривающего возможность присутствия), а также сведения об используемых электронных или иных технических средствах.</w:t>
      </w:r>
    </w:p>
    <w:p w:rsidR="003F7FD4" w:rsidRPr="00402AB0" w:rsidRDefault="003F7FD4">
      <w:pPr>
        <w:numPr>
          <w:ilvl w:val="0"/>
          <w:numId w:val="42"/>
        </w:numPr>
        <w:ind w:right="0"/>
        <w:rPr>
          <w:lang w:val="ru-RU"/>
        </w:rPr>
      </w:pPr>
      <w:r w:rsidRPr="00402AB0">
        <w:rPr>
          <w:lang w:val="ru-RU"/>
        </w:rPr>
        <w:t>Голосование на общем собрании членов товарищества путем передачи коротких текстовых сообщений осуществляется без использования сайтов либо информационной системы.</w:t>
      </w:r>
    </w:p>
    <w:p w:rsidR="003F7FD4" w:rsidRPr="00402AB0" w:rsidRDefault="003F7FD4">
      <w:pPr>
        <w:ind w:left="705" w:right="0" w:firstLine="0"/>
        <w:rPr>
          <w:lang w:val="ru-RU"/>
        </w:rPr>
      </w:pPr>
      <w:r w:rsidRPr="00402AB0">
        <w:rPr>
          <w:lang w:val="ru-RU"/>
        </w:rPr>
        <w:t>В таких сообщениях должны содержаться:</w:t>
      </w:r>
    </w:p>
    <w:p w:rsidR="003F7FD4" w:rsidRDefault="003F7FD4">
      <w:pPr>
        <w:numPr>
          <w:ilvl w:val="0"/>
          <w:numId w:val="43"/>
        </w:numPr>
        <w:ind w:right="0"/>
      </w:pPr>
      <w:r>
        <w:t>наименование товарищества, дата голосования;</w:t>
      </w:r>
    </w:p>
    <w:p w:rsidR="003F7FD4" w:rsidRPr="00402AB0" w:rsidRDefault="003F7FD4">
      <w:pPr>
        <w:numPr>
          <w:ilvl w:val="0"/>
          <w:numId w:val="43"/>
        </w:numPr>
        <w:ind w:right="0"/>
        <w:rPr>
          <w:lang w:val="ru-RU"/>
        </w:rPr>
      </w:pPr>
      <w:r w:rsidRPr="00402AB0">
        <w:rPr>
          <w:lang w:val="ru-RU"/>
        </w:rPr>
        <w:t>номер (или иной идентификатор) вопроса в повестке общего собрания членов товарищества и принятое решение по данному вопросу.</w:t>
      </w:r>
    </w:p>
    <w:p w:rsidR="003F7FD4" w:rsidRPr="00402AB0" w:rsidRDefault="003F7FD4">
      <w:pPr>
        <w:ind w:left="-15" w:right="0"/>
        <w:rPr>
          <w:lang w:val="ru-RU"/>
        </w:rPr>
      </w:pPr>
      <w:r w:rsidRPr="00402AB0">
        <w:rPr>
          <w:lang w:val="ru-RU"/>
        </w:rPr>
        <w:t>5. Продолжительность заочного голосования по вопросам повестки общего собрания членов товарищества составляет:</w:t>
      </w:r>
    </w:p>
    <w:p w:rsidR="003F7FD4" w:rsidRPr="00402AB0" w:rsidRDefault="003F7FD4">
      <w:pPr>
        <w:numPr>
          <w:ilvl w:val="0"/>
          <w:numId w:val="44"/>
        </w:numPr>
        <w:ind w:right="0"/>
        <w:rPr>
          <w:lang w:val="ru-RU"/>
        </w:rPr>
      </w:pPr>
      <w:r w:rsidRPr="00402AB0">
        <w:rPr>
          <w:lang w:val="ru-RU"/>
        </w:rPr>
        <w:t>с применением только электронных или иных технических средств - не менее семи и не более четырнадцати дней (без перерывов) с даты и времени начала проведения такого голосования;</w:t>
      </w:r>
    </w:p>
    <w:p w:rsidR="003F7FD4" w:rsidRPr="00402AB0" w:rsidRDefault="003F7FD4">
      <w:pPr>
        <w:numPr>
          <w:ilvl w:val="0"/>
          <w:numId w:val="44"/>
        </w:numPr>
        <w:ind w:right="0"/>
        <w:rPr>
          <w:lang w:val="ru-RU"/>
        </w:rPr>
      </w:pPr>
      <w:r w:rsidRPr="00402AB0">
        <w:rPr>
          <w:lang w:val="ru-RU"/>
        </w:rPr>
        <w:t>с применением электронных или иных технических средств с одновременным голосованием в письменной форме при помощи почты России или личным вбросом бюллетеней в урну для голосования в правлении товарищества – не позднее даты окончания приема решений, установленной правлением товарищества.</w:t>
      </w:r>
    </w:p>
    <w:p w:rsidR="003F7FD4" w:rsidRPr="00402AB0" w:rsidRDefault="003F7FD4">
      <w:pPr>
        <w:numPr>
          <w:ilvl w:val="0"/>
          <w:numId w:val="45"/>
        </w:numPr>
        <w:ind w:right="0"/>
        <w:rPr>
          <w:lang w:val="ru-RU"/>
        </w:rPr>
      </w:pPr>
      <w:r w:rsidRPr="00402AB0">
        <w:rPr>
          <w:lang w:val="ru-RU"/>
        </w:rPr>
        <w:t>При проведении голосования в очно-заочной форме заочное голосование с применением электронных или иных технических средств должно быть завершено до дня проведения очного обсуждения вопросов повестки общего собрания членов товарищества.</w:t>
      </w:r>
    </w:p>
    <w:p w:rsidR="003F7FD4" w:rsidRPr="00402AB0" w:rsidRDefault="003F7FD4">
      <w:pPr>
        <w:numPr>
          <w:ilvl w:val="0"/>
          <w:numId w:val="45"/>
        </w:numPr>
        <w:ind w:right="0"/>
        <w:rPr>
          <w:lang w:val="ru-RU"/>
        </w:rPr>
      </w:pPr>
      <w:r w:rsidRPr="00402AB0">
        <w:rPr>
          <w:lang w:val="ru-RU"/>
        </w:rPr>
        <w:t>Голосование с применением электронных или иных технических средств осуществляется в порядке, установленном уставом товарищества, при соблюдении следующих условий:</w:t>
      </w:r>
    </w:p>
    <w:p w:rsidR="003F7FD4" w:rsidRPr="00402AB0" w:rsidRDefault="003F7FD4">
      <w:pPr>
        <w:numPr>
          <w:ilvl w:val="0"/>
          <w:numId w:val="46"/>
        </w:numPr>
        <w:ind w:right="0"/>
        <w:rPr>
          <w:lang w:val="ru-RU"/>
        </w:rPr>
      </w:pPr>
      <w:r w:rsidRPr="00402AB0">
        <w:rPr>
          <w:lang w:val="ru-RU"/>
        </w:rPr>
        <w:t>проверка личности участников голосования, которая заключается в необходимости подтверждения факта участия в голосовании лица, сведения о котором содержатся в реестре членов товарищества и которое заявило о своем участии в общем собрании членов товарищества посредством отправления сообщения с адреса электронной почты и (или) номера телефона, содержащихся в указанном реестре. В случае проведения голосования с использованием единого портала государственных и муниципальных услуг проверка личности участников голосования осуществляется посредством единой системы идентификации и аутентификации;</w:t>
      </w:r>
    </w:p>
    <w:p w:rsidR="003F7FD4" w:rsidRPr="00402AB0" w:rsidRDefault="003F7FD4">
      <w:pPr>
        <w:numPr>
          <w:ilvl w:val="0"/>
          <w:numId w:val="46"/>
        </w:numPr>
        <w:ind w:right="0"/>
        <w:rPr>
          <w:lang w:val="ru-RU"/>
        </w:rPr>
      </w:pPr>
      <w:r w:rsidRPr="00402AB0">
        <w:rPr>
          <w:lang w:val="ru-RU"/>
        </w:rPr>
        <w:t>направление участниками голосования решений в электронной форме посредством отправления сообщения с адреса электронной почты и (или) номера телефона, содержащихся в реестре членов товарищества, либо с использованием сайта товарищества в информационно-телекоммуникационной сети «Интернет», иного сайта в информационно-телекоммуникационной сети «Интернет» либо другой информационной системы;</w:t>
      </w:r>
    </w:p>
    <w:p w:rsidR="003F7FD4" w:rsidRPr="00402AB0" w:rsidRDefault="003F7FD4">
      <w:pPr>
        <w:numPr>
          <w:ilvl w:val="0"/>
          <w:numId w:val="46"/>
        </w:numPr>
        <w:ind w:right="0"/>
        <w:rPr>
          <w:lang w:val="ru-RU"/>
        </w:rPr>
      </w:pPr>
      <w:r w:rsidRPr="00402AB0">
        <w:rPr>
          <w:lang w:val="ru-RU"/>
        </w:rPr>
        <w:t>уведомление участника голосования о получении его решения с указанием даты и времени поступления решения лицу, осуществляющему подведение итогов голосования; 4) обеспечение тайны голосования в случае избрания органов управления.</w:t>
      </w:r>
    </w:p>
    <w:p w:rsidR="003F7FD4" w:rsidRDefault="003F7FD4">
      <w:pPr>
        <w:numPr>
          <w:ilvl w:val="0"/>
          <w:numId w:val="47"/>
        </w:numPr>
        <w:ind w:right="0"/>
      </w:pPr>
      <w:r w:rsidRPr="00402AB0">
        <w:rPr>
          <w:lang w:val="ru-RU"/>
        </w:rPr>
        <w:t xml:space="preserve">При проведении очного голосования с применением электронных или иных технических средств, предусматривающего совместное дистанционное участие, может предусматриваться также возможность присутствия лиц, обладающих правом голосовать на общем собрании членов товарищества, в месте его проведения либо, если это предусмотрено уставом товарищества, место его проведения не определяется и возможность присутствия в таком месте не предусматривается. </w:t>
      </w:r>
      <w:r>
        <w:t>При проведении указанного голосования может осуществляться его видеозапись.</w:t>
      </w:r>
    </w:p>
    <w:p w:rsidR="003F7FD4" w:rsidRPr="00402AB0" w:rsidRDefault="003F7FD4">
      <w:pPr>
        <w:numPr>
          <w:ilvl w:val="0"/>
          <w:numId w:val="47"/>
        </w:numPr>
        <w:ind w:right="0"/>
        <w:rPr>
          <w:lang w:val="ru-RU"/>
        </w:rPr>
      </w:pPr>
      <w:r w:rsidRPr="00402AB0">
        <w:rPr>
          <w:lang w:val="ru-RU"/>
        </w:rPr>
        <w:t>При проведении очно-заочного, заочного голосования с применением электронных или иных технических средств допускается направление решений лиц, имеющих право голосовать на общем собрании членов товарищества, в письменной форме в порядке, предусмотренном статьей 9 устава.</w:t>
      </w:r>
    </w:p>
    <w:p w:rsidR="003F7FD4" w:rsidRPr="00402AB0" w:rsidRDefault="003F7FD4">
      <w:pPr>
        <w:numPr>
          <w:ilvl w:val="0"/>
          <w:numId w:val="47"/>
        </w:numPr>
        <w:ind w:right="0"/>
        <w:rPr>
          <w:lang w:val="ru-RU"/>
        </w:rPr>
      </w:pPr>
      <w:r>
        <w:rPr>
          <w:noProof/>
          <w:lang w:val="ru-RU" w:eastAsia="ru-RU"/>
        </w:rPr>
        <w:pict>
          <v:group id="Group 115049" o:spid="_x0000_s1271" style="position:absolute;left:0;text-align:left;margin-left:0;margin-top:-320.25pt;width:496pt;height:538.15pt;z-index:-251645952" coordsize="62993,68345">
            <v:shape id="Shape 135699" o:spid="_x0000_s1272" style="position:absolute;width:62929;height:1752" coordsize="6292975,175245" path="m,l6292975,r,175245l,175245,,e" fillcolor="yellow" stroked="f" strokeweight="0">
              <v:stroke opacity="0" miterlimit="10" joinstyle="miter"/>
            </v:shape>
            <v:shape id="Shape 135700" o:spid="_x0000_s1273" style="position:absolute;top:1752;width:62915;height:1752" coordsize="6291561,175245" path="m,l6291561,r,175245l,175245,,e" fillcolor="yellow" stroked="f" strokeweight="0">
              <v:stroke opacity="0" miterlimit="10" joinstyle="miter"/>
            </v:shape>
            <v:shape id="Shape 135701" o:spid="_x0000_s1274" style="position:absolute;top:3504;width:11067;height:1752" coordsize="1106760,175245" path="m,l1106760,r,175245l,175245,,e" fillcolor="yellow" stroked="f" strokeweight="0">
              <v:stroke opacity="0" miterlimit="10" joinstyle="miter"/>
            </v:shape>
            <v:shape id="Shape 135702" o:spid="_x0000_s1275" style="position:absolute;left:4476;top:5257;width:58467;height:1752" coordsize="5846714,175245" path="m,l5846714,r,175245l,175245,,e" fillcolor="yellow" stroked="f" strokeweight="0">
              <v:stroke opacity="0" miterlimit="10" joinstyle="miter"/>
            </v:shape>
            <v:shape id="Shape 135703" o:spid="_x0000_s1276" style="position:absolute;top:7009;width:62920;height:1752" coordsize="6292082,175245" path="m,l6292082,r,175245l,175245,,e" fillcolor="yellow" stroked="f" strokeweight="0">
              <v:stroke opacity="0" miterlimit="10" joinstyle="miter"/>
            </v:shape>
            <v:shape id="Shape 135704" o:spid="_x0000_s1277" style="position:absolute;top:8762;width:62908;height:1752" coordsize="6290817,175245" path="m,l6290817,r,175245l,175245,,e" fillcolor="yellow" stroked="f" strokeweight="0">
              <v:stroke opacity="0" miterlimit="10" joinstyle="miter"/>
            </v:shape>
            <v:shape id="Shape 135705" o:spid="_x0000_s1278" style="position:absolute;top:10514;width:62914;height:1752" coordsize="6291412,175245" path="m,l6291412,r,175245l,175245,,e" fillcolor="yellow" stroked="f" strokeweight="0">
              <v:stroke opacity="0" miterlimit="10" joinstyle="miter"/>
            </v:shape>
            <v:shape id="Shape 135706" o:spid="_x0000_s1279" style="position:absolute;top:12267;width:62955;height:1752" coordsize="6295505,175245" path="m,l6295505,r,175245l,175245,,e" fillcolor="yellow" stroked="f" strokeweight="0">
              <v:stroke opacity="0" miterlimit="10" joinstyle="miter"/>
            </v:shape>
            <v:shape id="Shape 135707" o:spid="_x0000_s1280" style="position:absolute;top:14019;width:5922;height:1752" coordsize="592262,175245" path="m,l592262,r,175245l,175245,,e" fillcolor="yellow" stroked="f" strokeweight="0">
              <v:stroke opacity="0" miterlimit="10" joinstyle="miter"/>
            </v:shape>
            <v:shape id="Shape 135708" o:spid="_x0000_s1281" style="position:absolute;left:4476;top:15772;width:58426;height:1752" coordsize="5842695,175245" path="m,l5842695,r,175245l,175245,,e" fillcolor="yellow" stroked="f" strokeweight="0">
              <v:stroke opacity="0" miterlimit="10" joinstyle="miter"/>
            </v:shape>
            <v:shape id="Shape 135709" o:spid="_x0000_s1282" style="position:absolute;top:17524;width:57895;height:1752" coordsize="5789564,175245" path="m,l5789564,r,175245l,175245,,e" fillcolor="yellow" stroked="f" strokeweight="0">
              <v:stroke opacity="0" miterlimit="10" joinstyle="miter"/>
            </v:shape>
            <v:shape id="Shape 135710" o:spid="_x0000_s1283" style="position:absolute;left:4476;top:19276;width:48471;height:1752" coordsize="4847183,175245" path="m,l4847183,r,175245l,175245,,e" fillcolor="yellow" stroked="f" strokeweight="0">
              <v:stroke opacity="0" miterlimit="10" joinstyle="miter"/>
            </v:shape>
            <v:shape id="Shape 135711" o:spid="_x0000_s1284" style="position:absolute;left:4476;top:21029;width:58429;height:1752" coordsize="5842918,175245" path="m,l5842918,r,175245l,175245,,e" fillcolor="yellow" stroked="f" strokeweight="0">
              <v:stroke opacity="0" miterlimit="10" joinstyle="miter"/>
            </v:shape>
            <v:shape id="Shape 135712" o:spid="_x0000_s1285" style="position:absolute;top:22781;width:62926;height:1752" coordsize="6292603,175245" path="m,l6292603,r,175245l,175245,,e" fillcolor="yellow" stroked="f" strokeweight="0">
              <v:stroke opacity="0" miterlimit="10" joinstyle="miter"/>
            </v:shape>
            <v:shape id="Shape 135713" o:spid="_x0000_s1286" style="position:absolute;top:24534;width:62936;height:1752" coordsize="6293644,175245" path="m,l6293644,r,175245l,175245,,e" fillcolor="yellow" stroked="f" strokeweight="0">
              <v:stroke opacity="0" miterlimit="10" joinstyle="miter"/>
            </v:shape>
            <v:shape id="Shape 135714" o:spid="_x0000_s1287" style="position:absolute;top:26286;width:62993;height:1752" coordsize="6299300,175245" path="m,l6299300,r,175245l,175245,,e" fillcolor="yellow" stroked="f" strokeweight="0">
              <v:stroke opacity="0" miterlimit="10" joinstyle="miter"/>
            </v:shape>
            <v:shape id="Shape 135715" o:spid="_x0000_s1288" style="position:absolute;top:28039;width:62982;height:1752" coordsize="6298258,175245" path="m,l6298258,r,175245l,175245,,e" fillcolor="yellow" stroked="f" strokeweight="0">
              <v:stroke opacity="0" miterlimit="10" joinstyle="miter"/>
            </v:shape>
            <v:shape id="Shape 135716" o:spid="_x0000_s1289" style="position:absolute;top:29791;width:62982;height:1752" coordsize="6298258,175245" path="m,l6298258,r,175245l,175245,,e" fillcolor="yellow" stroked="f" strokeweight="0">
              <v:stroke opacity="0" miterlimit="10" joinstyle="miter"/>
            </v:shape>
            <v:shape id="Shape 135717" o:spid="_x0000_s1290" style="position:absolute;top:31544;width:21526;height:1752" coordsize="2152650,175245" path="m,l2152650,r,175245l,175245,,e" fillcolor="yellow" stroked="f" strokeweight="0">
              <v:stroke opacity="0" miterlimit="10" joinstyle="miter"/>
            </v:shape>
            <v:shape id="Shape 135718" o:spid="_x0000_s1291" style="position:absolute;left:4476;top:33296;width:58510;height:1752" coordsize="5851030,175245" path="m,l5851030,r,175245l,175245,,e" fillcolor="yellow" stroked="f" strokeweight="0">
              <v:stroke opacity="0" miterlimit="10" joinstyle="miter"/>
            </v:shape>
            <v:shape id="Shape 135719" o:spid="_x0000_s1292" style="position:absolute;top:35049;width:62905;height:1752" coordsize="6290519,175245" path="m,l6290519,r,175245l,175245,,e" fillcolor="yellow" stroked="f" strokeweight="0">
              <v:stroke opacity="0" miterlimit="10" joinstyle="miter"/>
            </v:shape>
            <v:shape id="Shape 135720" o:spid="_x0000_s1293" style="position:absolute;top:36801;width:62966;height:1752" coordsize="6296621,175245" path="m,l6296621,r,175245l,175245,,e" fillcolor="yellow" stroked="f" strokeweight="0">
              <v:stroke opacity="0" miterlimit="10" joinstyle="miter"/>
            </v:shape>
            <v:shape id="Shape 135721" o:spid="_x0000_s1294" style="position:absolute;top:38553;width:10931;height:1752" coordsize="1093143,175245" path="m,l1093143,r,175245l,175245,,e" fillcolor="yellow" stroked="f" strokeweight="0">
              <v:stroke opacity="0" miterlimit="10" joinstyle="miter"/>
            </v:shape>
            <v:shape id="Shape 135722" o:spid="_x0000_s1295" style="position:absolute;left:4476;top:40306;width:58484;height:1752" coordsize="5848425,175245" path="m,l5848425,r,175245l,175245,,e" fillcolor="yellow" stroked="f" strokeweight="0">
              <v:stroke opacity="0" miterlimit="10" joinstyle="miter"/>
            </v:shape>
            <v:shape id="Shape 135723" o:spid="_x0000_s1296" style="position:absolute;top:42058;width:62930;height:1752" coordsize="6293049,175245" path="m,l6293049,r,175245l,175245,,e" fillcolor="yellow" stroked="f" strokeweight="0">
              <v:stroke opacity="0" miterlimit="10" joinstyle="miter"/>
            </v:shape>
            <v:shape id="Shape 135724" o:spid="_x0000_s1297" style="position:absolute;top:43811;width:62972;height:1752" coordsize="6297216,175245" path="m,l6297216,r,175245l,175245,,e" fillcolor="yellow" stroked="f" strokeweight="0">
              <v:stroke opacity="0" miterlimit="10" joinstyle="miter"/>
            </v:shape>
            <v:shape id="Shape 135725" o:spid="_x0000_s1298" style="position:absolute;top:45563;width:62909;height:1752" coordsize="6290965,175245" path="m,l6290965,r,175245l,175245,,e" fillcolor="yellow" stroked="f" strokeweight="0">
              <v:stroke opacity="0" miterlimit="10" joinstyle="miter"/>
            </v:shape>
            <v:shape id="Shape 135726" o:spid="_x0000_s1299" style="position:absolute;top:47316;width:62945;height:1752" coordsize="6294537,175245" path="m,l6294537,r,175245l,175245,,e" fillcolor="yellow" stroked="f" strokeweight="0">
              <v:stroke opacity="0" miterlimit="10" joinstyle="miter"/>
            </v:shape>
            <v:shape id="Shape 135727" o:spid="_x0000_s1300" style="position:absolute;top:49068;width:62947;height:1752" coordsize="6294761,175245" path="m,l6294761,r,175245l,175245,,e" fillcolor="yellow" stroked="f" strokeweight="0">
              <v:stroke opacity="0" miterlimit="10" joinstyle="miter"/>
            </v:shape>
            <v:shape id="Shape 135728" o:spid="_x0000_s1301" style="position:absolute;top:50821;width:62990;height:1752" coordsize="6299002,175245" path="m,l6299002,r,175245l,175245,,e" fillcolor="yellow" stroked="f" strokeweight="0">
              <v:stroke opacity="0" miterlimit="10" joinstyle="miter"/>
            </v:shape>
            <v:shape id="Shape 135729" o:spid="_x0000_s1302" style="position:absolute;top:52573;width:62942;height:1752" coordsize="6294240,175245" path="m,l6294240,r,175245l,175245,,e" fillcolor="yellow" stroked="f" strokeweight="0">
              <v:stroke opacity="0" miterlimit="10" joinstyle="miter"/>
            </v:shape>
            <v:shape id="Shape 135730" o:spid="_x0000_s1303" style="position:absolute;top:54325;width:8416;height:1752" coordsize="841697,175245" path="m,l841697,r,175245l,175245,,e" fillcolor="yellow" stroked="f" strokeweight="0">
              <v:stroke opacity="0" miterlimit="10" joinstyle="miter"/>
            </v:shape>
            <v:shape id="Shape 135731" o:spid="_x0000_s1304" style="position:absolute;left:4476;top:56078;width:58471;height:1752" coordsize="5847160,175245" path="m,l5847160,r,175245l,175245,,e" fillcolor="yellow" stroked="f" strokeweight="0">
              <v:stroke opacity="0" miterlimit="10" joinstyle="miter"/>
            </v:shape>
            <v:shape id="Shape 135732" o:spid="_x0000_s1305" style="position:absolute;top:57830;width:62929;height:1752" coordsize="6292900,175245" path="m,l6292900,r,175245l,175245,,e" fillcolor="yellow" stroked="f" strokeweight="0">
              <v:stroke opacity="0" miterlimit="10" joinstyle="miter"/>
            </v:shape>
            <v:shape id="Shape 135733" o:spid="_x0000_s1306" style="position:absolute;top:59583;width:62953;height:1752" coordsize="6295356,175245" path="m,l6295356,r,175245l,175245,,e" fillcolor="yellow" stroked="f" strokeweight="0">
              <v:stroke opacity="0" miterlimit="10" joinstyle="miter"/>
            </v:shape>
            <v:shape id="Shape 135734" o:spid="_x0000_s1307" style="position:absolute;top:61335;width:16515;height:1752" coordsize="1651546,175245" path="m,l1651546,r,175245l,175245,,e" fillcolor="yellow" stroked="f" strokeweight="0">
              <v:stroke opacity="0" miterlimit="10" joinstyle="miter"/>
            </v:shape>
            <v:shape id="Shape 135735" o:spid="_x0000_s1308" style="position:absolute;left:4476;top:63088;width:58452;height:1752" coordsize="5845225,175245" path="m,l5845225,r,175245l,175245,,e" fillcolor="yellow" stroked="f" strokeweight="0">
              <v:stroke opacity="0" miterlimit="10" joinstyle="miter"/>
            </v:shape>
            <v:shape id="Shape 135736" o:spid="_x0000_s1309" style="position:absolute;top:64840;width:62940;height:1752" coordsize="6294091,175245" path="m,l6294091,r,175245l,175245,,e" fillcolor="yellow" stroked="f" strokeweight="0">
              <v:stroke opacity="0" miterlimit="10" joinstyle="miter"/>
            </v:shape>
            <v:shape id="Shape 135737" o:spid="_x0000_s1310" style="position:absolute;top:66593;width:31073;height:1752" coordsize="3107308,175245" path="m,l3107308,r,175245l,175245,,e" fillcolor="yellow" stroked="f" strokeweight="0">
              <v:stroke opacity="0" miterlimit="10" joinstyle="miter"/>
            </v:shape>
          </v:group>
        </w:pict>
      </w:r>
      <w:r w:rsidRPr="00402AB0">
        <w:rPr>
          <w:lang w:val="ru-RU"/>
        </w:rPr>
        <w:t>Решения общего собрания членов товарищества, принятые с применением электронных или иных технических средств, оформляются протоколом с указанием результатов голосования и приложением информации о решении каждого участника голосования по пунктам повестки такого собрания, сведений об участнике голосования (фамилия, имя, отчество, адрес электронной почты, номер телефона (в случае, если решение было направлено с номера телефона, указанного в реестре членов товарищества), иных сведений, предусмотренных уставом товарищества, а также с указанием даты и времени поступления лицу, осуществляющему подведение итогов такого голосования, решения участника голосования.</w:t>
      </w:r>
    </w:p>
    <w:p w:rsidR="003F7FD4" w:rsidRPr="00402AB0" w:rsidRDefault="003F7FD4">
      <w:pPr>
        <w:numPr>
          <w:ilvl w:val="0"/>
          <w:numId w:val="47"/>
        </w:numPr>
        <w:ind w:right="0"/>
        <w:rPr>
          <w:lang w:val="ru-RU"/>
        </w:rPr>
      </w:pPr>
      <w:r w:rsidRPr="00402AB0">
        <w:rPr>
          <w:lang w:val="ru-RU"/>
        </w:rPr>
        <w:t>В случае проведения очного голосования, предусматривающего совместное дистанционное участие, без определения места его проведения и возможности присутствия в таком месте в протоколе общего собрания членов товарищества место проведения такого собрания не указывается.</w:t>
      </w:r>
    </w:p>
    <w:p w:rsidR="003F7FD4" w:rsidRPr="00402AB0" w:rsidRDefault="003F7FD4">
      <w:pPr>
        <w:numPr>
          <w:ilvl w:val="0"/>
          <w:numId w:val="47"/>
        </w:numPr>
        <w:ind w:right="0"/>
        <w:rPr>
          <w:lang w:val="ru-RU"/>
        </w:rPr>
      </w:pPr>
      <w:r w:rsidRPr="00402AB0">
        <w:rPr>
          <w:lang w:val="ru-RU"/>
        </w:rPr>
        <w:t>Видеозапись проведения очного голосования, предусматривающего совместное дистанционное участие (в случае ее осуществления), прилагается к протоколу общего собрания членов товарищества на электронном носителе.</w:t>
      </w:r>
    </w:p>
    <w:p w:rsidR="003F7FD4" w:rsidRPr="00402AB0" w:rsidRDefault="003F7FD4">
      <w:pPr>
        <w:ind w:left="705" w:right="0" w:firstLine="0"/>
        <w:rPr>
          <w:lang w:val="ru-RU"/>
        </w:rPr>
      </w:pPr>
      <w:r w:rsidRPr="00402AB0">
        <w:rPr>
          <w:lang w:val="ru-RU"/>
        </w:rPr>
        <w:t>9.22. Проведение заочного голосования не допускается по вопросам:</w:t>
      </w:r>
    </w:p>
    <w:p w:rsidR="003F7FD4" w:rsidRDefault="003F7FD4">
      <w:pPr>
        <w:numPr>
          <w:ilvl w:val="0"/>
          <w:numId w:val="48"/>
        </w:numPr>
        <w:ind w:right="0"/>
      </w:pPr>
      <w:r>
        <w:t>изменения устава товарищества;</w:t>
      </w:r>
    </w:p>
    <w:p w:rsidR="003F7FD4" w:rsidRPr="00402AB0" w:rsidRDefault="003F7FD4">
      <w:pPr>
        <w:numPr>
          <w:ilvl w:val="0"/>
          <w:numId w:val="48"/>
        </w:numPr>
        <w:ind w:right="0"/>
        <w:rPr>
          <w:lang w:val="ru-RU"/>
        </w:rPr>
      </w:pPr>
      <w:r w:rsidRPr="00402AB0">
        <w:rPr>
          <w:lang w:val="ru-RU"/>
        </w:rPr>
        <w:t>избрания органов товарищества (председателя товарищества, членов правления товарищества), ревизионной комиссии (ревизора), досрочное прекращение их полномочий;</w:t>
      </w:r>
    </w:p>
    <w:p w:rsidR="003F7FD4" w:rsidRPr="00402AB0" w:rsidRDefault="003F7FD4">
      <w:pPr>
        <w:numPr>
          <w:ilvl w:val="0"/>
          <w:numId w:val="48"/>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48"/>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48"/>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48"/>
        </w:numPr>
        <w:ind w:right="0"/>
        <w:rPr>
          <w:lang w:val="ru-RU"/>
        </w:rPr>
      </w:pPr>
      <w:r>
        <w:rPr>
          <w:noProof/>
          <w:lang w:val="ru-RU" w:eastAsia="ru-RU"/>
        </w:rPr>
        <w:pict>
          <v:group id="Group 129059" o:spid="_x0000_s1311" style="position:absolute;left:0;text-align:left;margin-left:0;margin-top:-2.9pt;width:495.95pt;height:124.2pt;z-index:-251666432" coordsize="62987,15772">
            <v:shape id="Shape 135749" o:spid="_x0000_s1312" style="position:absolute;left:4476;width:58427;height:1752" coordsize="5842770,175245" path="m,l5842770,r,175245l,175245,,e" fillcolor="yellow" stroked="f" strokeweight="0">
              <v:stroke opacity="0" miterlimit="10" joinstyle="miter"/>
            </v:shape>
            <v:shape id="Shape 135750" o:spid="_x0000_s1313" style="position:absolute;top:1752;width:62955;height:1752" coordsize="6295579,175245" path="m,l6295579,r,175245l,175245,,e" fillcolor="yellow" stroked="f" strokeweight="0">
              <v:stroke opacity="0" miterlimit="10" joinstyle="miter"/>
            </v:shape>
            <v:shape id="Shape 135751" o:spid="_x0000_s1314" style="position:absolute;top:3504;width:62976;height:1752" coordsize="6297663,175245" path="m,l6297663,r,175245l,175245,,e" fillcolor="yellow" stroked="f" strokeweight="0">
              <v:stroke opacity="0" miterlimit="10" joinstyle="miter"/>
            </v:shape>
            <v:shape id="Shape 135752" o:spid="_x0000_s1315" style="position:absolute;top:5257;width:62987;height:1752" coordsize="6298705,175245" path="m,l6298705,r,175245l,175245,,e" fillcolor="yellow" stroked="f" strokeweight="0">
              <v:stroke opacity="0" miterlimit="10" joinstyle="miter"/>
            </v:shape>
            <v:shape id="Shape 135753" o:spid="_x0000_s1316" style="position:absolute;top:7009;width:9996;height:1752" coordsize="999678,175245" path="m,l999678,r,175245l,175245,,e" fillcolor="yellow" stroked="f" strokeweight="0">
              <v:stroke opacity="0" miterlimit="10" joinstyle="miter"/>
            </v:shape>
            <v:shape id="Shape 135754" o:spid="_x0000_s1317" style="position:absolute;left:4476;top:8762;width:58496;height:1752" coordsize="5849690,175245" path="m,l5849690,r,175245l,175245,,e" fillcolor="yellow" stroked="f" strokeweight="0">
              <v:stroke opacity="0" miterlimit="10" joinstyle="miter"/>
            </v:shape>
            <v:shape id="Shape 135755" o:spid="_x0000_s1318" style="position:absolute;top:10514;width:62943;height:1752" coordsize="6294389,175245" path="m,l6294389,r,175245l,175245,,e" fillcolor="yellow" stroked="f" strokeweight="0">
              <v:stroke opacity="0" miterlimit="10" joinstyle="miter"/>
            </v:shape>
            <v:shape id="Shape 135756" o:spid="_x0000_s1319" style="position:absolute;top:12267;width:62952;height:1752" coordsize="6295207,175245" path="m,l6295207,r,175245l,175245,,e" fillcolor="yellow" stroked="f" strokeweight="0">
              <v:stroke opacity="0" miterlimit="10" joinstyle="miter"/>
            </v:shape>
            <v:shape id="Shape 135757" o:spid="_x0000_s1320" style="position:absolute;top:14019;width:39573;height:1752" coordsize="3957340,175245" path="m,l3957340,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0"/>
          <w:numId w:val="48"/>
        </w:numPr>
        <w:ind w:right="0"/>
        <w:rPr>
          <w:lang w:val="ru-RU"/>
        </w:rPr>
      </w:pPr>
      <w:r w:rsidRPr="00402AB0">
        <w:rPr>
          <w:lang w:val="ru-RU"/>
        </w:rPr>
        <w:t>распределение образованных на основании утвержденного проекта межевания территории садовых или огородных земельных участков между членами товарищества с указанием условных номеров земельных участков для их последующего предоставления в соответствии с Земельным кодексом Российской Федерации;</w:t>
      </w:r>
    </w:p>
    <w:p w:rsidR="003F7FD4" w:rsidRPr="00402AB0" w:rsidRDefault="003F7FD4">
      <w:pPr>
        <w:numPr>
          <w:ilvl w:val="0"/>
          <w:numId w:val="48"/>
        </w:numPr>
        <w:ind w:right="0"/>
        <w:rPr>
          <w:lang w:val="ru-RU"/>
        </w:rPr>
      </w:pPr>
      <w:r w:rsidRPr="00402AB0">
        <w:rPr>
          <w:lang w:val="ru-RU"/>
        </w:rPr>
        <w:t>утверждения приходно-расходной сметы товарищества и принятие решения о ее исполнении;</w:t>
      </w:r>
    </w:p>
    <w:p w:rsidR="003F7FD4" w:rsidRPr="00402AB0" w:rsidRDefault="003F7FD4">
      <w:pPr>
        <w:numPr>
          <w:ilvl w:val="0"/>
          <w:numId w:val="48"/>
        </w:numPr>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48"/>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48"/>
        </w:numPr>
        <w:ind w:right="0"/>
        <w:rPr>
          <w:lang w:val="ru-RU"/>
        </w:rPr>
      </w:pPr>
      <w:r w:rsidRPr="00402AB0">
        <w:rPr>
          <w:lang w:val="ru-RU"/>
        </w:rPr>
        <w:t>принятия решений о реорганизации и ликвидации товарищества, о назначении ликвидационной комиссии (ликвидатора) и об утверждении промежуточного ликвидационного баланса и ликвидационного баланса.</w:t>
      </w:r>
    </w:p>
    <w:p w:rsidR="003F7FD4" w:rsidRPr="00402AB0" w:rsidRDefault="003F7FD4">
      <w:pPr>
        <w:numPr>
          <w:ilvl w:val="0"/>
          <w:numId w:val="48"/>
        </w:numPr>
        <w:ind w:right="0"/>
        <w:rPr>
          <w:lang w:val="ru-RU"/>
        </w:rPr>
      </w:pPr>
      <w:r>
        <w:rPr>
          <w:noProof/>
          <w:lang w:val="ru-RU" w:eastAsia="ru-RU"/>
        </w:rPr>
        <w:pict>
          <v:group id="Group 129061" o:spid="_x0000_s1321" style="position:absolute;left:0;text-align:left;margin-left:0;margin-top:-2.9pt;width:496pt;height:289.8pt;z-index:-251644928" coordsize="62993,36801">
            <v:shape id="Shape 135779" o:spid="_x0000_s1322" style="position:absolute;left:4476;width:58485;height:1752" coordsize="5848574,175245" path="m,l5848574,r,175245l,175245,,e" fillcolor="yellow" stroked="f" strokeweight="0">
              <v:stroke opacity="0" miterlimit="10" joinstyle="miter"/>
            </v:shape>
            <v:shape id="Shape 135780" o:spid="_x0000_s1323" style="position:absolute;top:1752;width:62944;height:1752" coordsize="6294463,175245" path="m,l6294463,r,175245l,175245,,e" fillcolor="yellow" stroked="f" strokeweight="0">
              <v:stroke opacity="0" miterlimit="10" joinstyle="miter"/>
            </v:shape>
            <v:shape id="Shape 135781" o:spid="_x0000_s1324" style="position:absolute;top:3504;width:62955;height:1752" coordsize="6295579,175245" path="m,l6295579,r,175245l,175245,,e" fillcolor="yellow" stroked="f" strokeweight="0">
              <v:stroke opacity="0" miterlimit="10" joinstyle="miter"/>
            </v:shape>
            <v:shape id="Shape 135782" o:spid="_x0000_s1325" style="position:absolute;top:5257;width:62938;height:1752" coordsize="6293868,175245" path="m,l6293868,r,175245l,175245,,e" fillcolor="yellow" stroked="f" strokeweight="0">
              <v:stroke opacity="0" miterlimit="10" joinstyle="miter"/>
            </v:shape>
            <v:shape id="Shape 135783" o:spid="_x0000_s1326" style="position:absolute;top:7009;width:62934;height:1752" coordsize="6293421,175245" path="m,l6293421,r,175245l,175245,,e" fillcolor="yellow" stroked="f" strokeweight="0">
              <v:stroke opacity="0" miterlimit="10" joinstyle="miter"/>
            </v:shape>
            <v:shape id="Shape 135784" o:spid="_x0000_s1327" style="position:absolute;top:8762;width:62984;height:1752" coordsize="6298407,175245" path="m,l6298407,r,175245l,175245,,e" fillcolor="yellow" stroked="f" strokeweight="0">
              <v:stroke opacity="0" miterlimit="10" joinstyle="miter"/>
            </v:shape>
            <v:shape id="Shape 135785" o:spid="_x0000_s1328" style="position:absolute;top:10514;width:62916;height:1752" coordsize="6291635,175245" path="m,l6291635,r,175245l,175245,,e" fillcolor="yellow" stroked="f" strokeweight="0">
              <v:stroke opacity="0" miterlimit="10" joinstyle="miter"/>
            </v:shape>
            <v:shape id="Shape 135786" o:spid="_x0000_s1329" style="position:absolute;top:12267;width:62921;height:1752" coordsize="6292156,175245" path="m,l6292156,r,175245l,175245,,e" fillcolor="yellow" stroked="f" strokeweight="0">
              <v:stroke opacity="0" miterlimit="10" joinstyle="miter"/>
            </v:shape>
            <v:shape id="Shape 135787" o:spid="_x0000_s1330" style="position:absolute;top:14019;width:59066;height:1752" coordsize="5906617,175245" path="m,l5906617,r,175245l,175245,,e" fillcolor="yellow" stroked="f" strokeweight="0">
              <v:stroke opacity="0" miterlimit="10" joinstyle="miter"/>
            </v:shape>
            <v:shape id="Shape 135788" o:spid="_x0000_s1331" style="position:absolute;left:4476;top:15772;width:58504;height:1752" coordsize="5850434,175245" path="m,l5850434,r,175245l,175245,,e" fillcolor="yellow" stroked="f" strokeweight="0">
              <v:stroke opacity="0" miterlimit="10" joinstyle="miter"/>
            </v:shape>
            <v:shape id="Shape 135789" o:spid="_x0000_s1332" style="position:absolute;top:17524;width:62986;height:1752" coordsize="6298630,175245" path="m,l6298630,r,175245l,175245,,e" fillcolor="yellow" stroked="f" strokeweight="0">
              <v:stroke opacity="0" miterlimit="10" joinstyle="miter"/>
            </v:shape>
            <v:shape id="Shape 135790" o:spid="_x0000_s1333" style="position:absolute;top:19276;width:62927;height:1752" coordsize="6292751,175245" path="m,l6292751,r,175245l,175245,,e" fillcolor="yellow" stroked="f" strokeweight="0">
              <v:stroke opacity="0" miterlimit="10" joinstyle="miter"/>
            </v:shape>
            <v:shape id="Shape 135791" o:spid="_x0000_s1334" style="position:absolute;top:21029;width:62911;height:1752" coordsize="6291189,175245" path="m,l6291189,r,175245l,175245,,e" fillcolor="yellow" stroked="f" strokeweight="0">
              <v:stroke opacity="0" miterlimit="10" joinstyle="miter"/>
            </v:shape>
            <v:shape id="Shape 135792" o:spid="_x0000_s1335" style="position:absolute;top:22781;width:62985;height:1752" coordsize="6298556,175245" path="m,l6298556,r,175245l,175245,,e" fillcolor="yellow" stroked="f" strokeweight="0">
              <v:stroke opacity="0" miterlimit="10" joinstyle="miter"/>
            </v:shape>
            <v:shape id="Shape 135793" o:spid="_x0000_s1336" style="position:absolute;top:24534;width:7960;height:1752" coordsize="796082,175245" path="m,l796082,r,175245l,175245,,e" fillcolor="yellow" stroked="f" strokeweight="0">
              <v:stroke opacity="0" miterlimit="10" joinstyle="miter"/>
            </v:shape>
            <v:shape id="Shape 135794" o:spid="_x0000_s1337" style="position:absolute;left:4476;top:26286;width:58454;height:1752" coordsize="5845448,175245" path="m,l5845448,r,175245l,175245,,e" fillcolor="yellow" stroked="f" strokeweight="0">
              <v:stroke opacity="0" miterlimit="10" joinstyle="miter"/>
            </v:shape>
            <v:shape id="Shape 135795" o:spid="_x0000_s1338" style="position:absolute;top:28039;width:62974;height:1752" coordsize="6297440,175245" path="m,l6297440,r,175245l,175245,,e" fillcolor="yellow" stroked="f" strokeweight="0">
              <v:stroke opacity="0" miterlimit="10" joinstyle="miter"/>
            </v:shape>
            <v:shape id="Shape 135796" o:spid="_x0000_s1339" style="position:absolute;top:29791;width:62946;height:1752" coordsize="6294686,175245" path="m,l6294686,r,175245l,175245,,e" fillcolor="yellow" stroked="f" strokeweight="0">
              <v:stroke opacity="0" miterlimit="10" joinstyle="miter"/>
            </v:shape>
            <v:shape id="Shape 135797" o:spid="_x0000_s1340" style="position:absolute;top:31544;width:62993;height:1752" coordsize="6299374,175245" path="m,l6299374,r,175245l,175245,,e" fillcolor="yellow" stroked="f" strokeweight="0">
              <v:stroke opacity="0" miterlimit="10" joinstyle="miter"/>
            </v:shape>
            <v:shape id="Shape 135798" o:spid="_x0000_s1341" style="position:absolute;top:33296;width:62958;height:1752" coordsize="6295877,175245" path="m,l6295877,r,175245l,175245,,e" fillcolor="yellow" stroked="f" strokeweight="0">
              <v:stroke opacity="0" miterlimit="10" joinstyle="miter"/>
            </v:shape>
            <v:shape id="Shape 135799" o:spid="_x0000_s1342" style="position:absolute;top:35049;width:42634;height:1752" coordsize="4263405,175245" path="m,l4263405,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19"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20" w:anchor="dst442">
        <w:r w:rsidRPr="00402AB0">
          <w:rPr>
            <w:color w:val="0000FF"/>
            <w:u w:val="single" w:color="0000FF"/>
            <w:lang w:val="ru-RU"/>
          </w:rPr>
          <w:t>статьей</w:t>
        </w:r>
      </w:hyperlink>
    </w:p>
    <w:p w:rsidR="003F7FD4" w:rsidRPr="00402AB0" w:rsidRDefault="003F7FD4">
      <w:pPr>
        <w:ind w:left="-15" w:right="0" w:firstLine="0"/>
        <w:rPr>
          <w:lang w:val="ru-RU"/>
        </w:rPr>
      </w:pPr>
      <w:hyperlink r:id="rId21"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3F7FD4" w:rsidRPr="00402AB0" w:rsidRDefault="003F7FD4">
      <w:pPr>
        <w:numPr>
          <w:ilvl w:val="0"/>
          <w:numId w:val="48"/>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3F7FD4" w:rsidRPr="00402AB0" w:rsidRDefault="003F7FD4">
      <w:pPr>
        <w:ind w:left="-15" w:right="0"/>
        <w:rPr>
          <w:lang w:val="ru-RU"/>
        </w:rPr>
      </w:pPr>
      <w:r w:rsidRPr="00402AB0">
        <w:rPr>
          <w:lang w:val="ru-RU"/>
        </w:rPr>
        <w:t>При введении режима повышенной готовности или чрезвычайной ситуации на всей территории Российской Федерации либо на ее части решения общего собрания членов товарищества могут быть приняты путем проведения заочного голосования по вопросам, относящимся к исключительной компетенции общего собрания членов садоводческого некоммерческого товарищества, предусмотренным пунктом 9.1. настоящей статьи, независимо от наличия в уставе товарищества порядка заочного голосования.</w:t>
      </w:r>
    </w:p>
    <w:p w:rsidR="003F7FD4" w:rsidRPr="00402AB0" w:rsidRDefault="003F7FD4">
      <w:pPr>
        <w:numPr>
          <w:ilvl w:val="1"/>
          <w:numId w:val="49"/>
        </w:numPr>
        <w:ind w:right="0"/>
        <w:rPr>
          <w:lang w:val="ru-RU"/>
        </w:rPr>
      </w:pPr>
      <w:r w:rsidRPr="00402AB0">
        <w:rPr>
          <w:lang w:val="ru-RU"/>
        </w:rPr>
        <w:t>В случае, если при проведении общего собрания членов товарищества по вопросам, указанным в пункте 9.1. устава, такое общее собрание членов товарищества не имело указанного в пункте 9.19. устава кворума, в дальнейшем решение такого общего собрания членов товарищества по тем же вопросам повестки такого общего собрания членов товарищества может быть принято путем проведения очно-заочного голосования.</w:t>
      </w:r>
    </w:p>
    <w:p w:rsidR="003F7FD4" w:rsidRPr="00402AB0" w:rsidRDefault="003F7FD4">
      <w:pPr>
        <w:numPr>
          <w:ilvl w:val="1"/>
          <w:numId w:val="49"/>
        </w:numPr>
        <w:ind w:right="0"/>
        <w:rPr>
          <w:lang w:val="ru-RU"/>
        </w:rPr>
      </w:pPr>
      <w:r w:rsidRPr="00402AB0">
        <w:rPr>
          <w:lang w:val="ru-RU"/>
        </w:rPr>
        <w:t>Результаты очно-заочного голосования при принятии решений общим собранием членов товарищества определяются совокупностью:</w:t>
      </w:r>
    </w:p>
    <w:p w:rsidR="003F7FD4" w:rsidRPr="00402AB0" w:rsidRDefault="003F7FD4">
      <w:pPr>
        <w:numPr>
          <w:ilvl w:val="0"/>
          <w:numId w:val="50"/>
        </w:numPr>
        <w:ind w:right="0"/>
        <w:rPr>
          <w:lang w:val="ru-RU"/>
        </w:rPr>
      </w:pPr>
      <w:r w:rsidRPr="00402AB0">
        <w:rPr>
          <w:lang w:val="ru-RU"/>
        </w:rPr>
        <w:t>результатов голосования при очном обсуждении вопросов повестки общего собрания членов товарищества;</w:t>
      </w:r>
    </w:p>
    <w:p w:rsidR="003F7FD4" w:rsidRPr="00402AB0" w:rsidRDefault="003F7FD4">
      <w:pPr>
        <w:numPr>
          <w:ilvl w:val="0"/>
          <w:numId w:val="50"/>
        </w:numPr>
        <w:ind w:right="0"/>
        <w:rPr>
          <w:lang w:val="ru-RU"/>
        </w:rPr>
      </w:pPr>
      <w:r w:rsidRPr="00402AB0">
        <w:rPr>
          <w:lang w:val="ru-RU"/>
        </w:rPr>
        <w:t>результатов голосования членов товарищества, направивших до проведения общего собрания членов товарищества свои решения в письменной форме по вопросам повестки общего собрания членов товарищества в его правление.</w:t>
      </w:r>
    </w:p>
    <w:p w:rsidR="003F7FD4" w:rsidRPr="00402AB0" w:rsidRDefault="003F7FD4">
      <w:pPr>
        <w:numPr>
          <w:ilvl w:val="1"/>
          <w:numId w:val="51"/>
        </w:numPr>
        <w:ind w:right="0"/>
        <w:rPr>
          <w:lang w:val="ru-RU"/>
        </w:rPr>
      </w:pPr>
      <w:r w:rsidRPr="00402AB0">
        <w:rPr>
          <w:lang w:val="ru-RU"/>
        </w:rPr>
        <w:t>Решения общего собрания членов товарищества оформляются протоколом с указанием результатов голосования и приложением к нему списка с подписью каждого члена товарищества либо каждого представителя члена товарищества, принявших участие в общем собрании членов товарищества. Протокол общего собрания членов товарищества подписывается председательствующим на общем собрании членов товарищества. В случае принятия общим собранием членов товарищества решения путем очно-заочного голосования к такому решению также прилагаются результаты голосования при очном обсуждении вопросов повестки общего собрания членов товарищества. В случае участия в общем собрании индивидуальных владельцев участков результаты голосования таких лиц по вопросам повестки общего собрания членов товарищества оформляются по правилам, предусмотренным настоящей частью для оформления результатов голосования членов товарищества.</w:t>
      </w:r>
    </w:p>
    <w:p w:rsidR="003F7FD4" w:rsidRPr="00402AB0" w:rsidRDefault="003F7FD4">
      <w:pPr>
        <w:numPr>
          <w:ilvl w:val="1"/>
          <w:numId w:val="51"/>
        </w:numPr>
        <w:ind w:right="0"/>
        <w:rPr>
          <w:lang w:val="ru-RU"/>
        </w:rPr>
      </w:pPr>
      <w:r w:rsidRPr="00402AB0">
        <w:rPr>
          <w:lang w:val="ru-RU"/>
        </w:rPr>
        <w:t>Принятие решения общего собрания членов товарищества путем заочного голосования не предполагает очного обсуждения вопросов повестки такого собрания и осуществляется путем подведения итогов голосования членов товарищества, направивших до дня проведения такого общего собрания свои решения в письменной форме по вопросам повестки общего собрания членов товарищества в его правление.</w:t>
      </w:r>
    </w:p>
    <w:p w:rsidR="003F7FD4" w:rsidRPr="00402AB0" w:rsidRDefault="003F7FD4">
      <w:pPr>
        <w:numPr>
          <w:ilvl w:val="1"/>
          <w:numId w:val="51"/>
        </w:numPr>
        <w:ind w:right="0"/>
        <w:rPr>
          <w:lang w:val="ru-RU"/>
        </w:rPr>
      </w:pPr>
      <w:r w:rsidRPr="00402AB0">
        <w:rPr>
          <w:lang w:val="ru-RU"/>
        </w:rPr>
        <w:t>Порядок проведения заочного собрания и его регламент определяются положением о проведении заочного собрания, утвержденным общим собранием членов товарищества.</w:t>
      </w:r>
    </w:p>
    <w:p w:rsidR="003F7FD4" w:rsidRPr="00402AB0" w:rsidRDefault="003F7FD4">
      <w:pPr>
        <w:numPr>
          <w:ilvl w:val="1"/>
          <w:numId w:val="51"/>
        </w:numPr>
        <w:ind w:right="0"/>
        <w:rPr>
          <w:lang w:val="ru-RU"/>
        </w:rPr>
      </w:pPr>
      <w:r w:rsidRPr="00402AB0">
        <w:rPr>
          <w:lang w:val="ru-RU"/>
        </w:rPr>
        <w:t>Решения общего собрания членов товарищества являются обязательными для исполнения органами товарищества, членами товарищества, а также индивидуальными владельцами участков в случае, если такие решения принимаются по вопросам:</w:t>
      </w:r>
    </w:p>
    <w:p w:rsidR="003F7FD4" w:rsidRPr="00402AB0" w:rsidRDefault="003F7FD4">
      <w:pPr>
        <w:numPr>
          <w:ilvl w:val="0"/>
          <w:numId w:val="52"/>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52"/>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52"/>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52"/>
        </w:numPr>
        <w:ind w:right="0"/>
        <w:rPr>
          <w:lang w:val="ru-RU"/>
        </w:rPr>
      </w:pPr>
      <w:r>
        <w:rPr>
          <w:noProof/>
          <w:lang w:val="ru-RU" w:eastAsia="ru-RU"/>
        </w:rPr>
        <w:pict>
          <v:group id="Group 125852" o:spid="_x0000_s1343" style="position:absolute;left:0;text-align:left;margin-left:0;margin-top:-2.9pt;width:495.95pt;height:69pt;z-index:-251670528" coordsize="62987,8762">
            <v:shape id="Shape 135805" o:spid="_x0000_s1344" style="position:absolute;left:4476;width:58427;height:1752" coordsize="5842770,175245" path="m,l5842770,r,175245l,175245,,e" fillcolor="yellow" stroked="f" strokeweight="0">
              <v:stroke opacity="0" miterlimit="10" joinstyle="miter"/>
            </v:shape>
            <v:shape id="Shape 135806" o:spid="_x0000_s1345" style="position:absolute;top:1752;width:62955;height:1752" coordsize="6295579,175245" path="m,l6295579,r,175245l,175245,,e" fillcolor="yellow" stroked="f" strokeweight="0">
              <v:stroke opacity="0" miterlimit="10" joinstyle="miter"/>
            </v:shape>
            <v:shape id="Shape 135807" o:spid="_x0000_s1346" style="position:absolute;top:3504;width:62976;height:1752" coordsize="6297663,175245" path="m,l6297663,r,175245l,175245,,e" fillcolor="yellow" stroked="f" strokeweight="0">
              <v:stroke opacity="0" miterlimit="10" joinstyle="miter"/>
            </v:shape>
            <v:shape id="Shape 135808" o:spid="_x0000_s1347" style="position:absolute;top:5257;width:62987;height:1752" coordsize="6298705,175245" path="m,l6298705,r,175245l,175245,,e" fillcolor="yellow" stroked="f" strokeweight="0">
              <v:stroke opacity="0" miterlimit="10" joinstyle="miter"/>
            </v:shape>
            <v:shape id="Shape 135809" o:spid="_x0000_s1348" style="position:absolute;top:7009;width:9996;height:1752" coordsize="999678,175245" path="m,l999678,r,175245l,175245,,e" fillcolor="yellow" stroked="f" strokeweight="0">
              <v:stroke opacity="0" miterlimit="10" joinstyle="miter"/>
            </v:shape>
          </v:group>
        </w:pict>
      </w:r>
      <w:r w:rsidRPr="00402AB0">
        <w:rPr>
          <w:lang w:val="ru-RU"/>
        </w:rPr>
        <w:t>принятие решения 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или огородничества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numPr>
          <w:ilvl w:val="0"/>
          <w:numId w:val="52"/>
        </w:numPr>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52"/>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52"/>
        </w:numPr>
        <w:ind w:right="0"/>
        <w:rPr>
          <w:lang w:val="ru-RU"/>
        </w:rPr>
      </w:pPr>
      <w:r>
        <w:rPr>
          <w:noProof/>
          <w:lang w:val="ru-RU" w:eastAsia="ru-RU"/>
        </w:rPr>
        <w:pict>
          <v:group id="Group 127838" o:spid="_x0000_s1349" style="position:absolute;left:0;text-align:left;margin-left:0;margin-top:-2.9pt;width:495.95pt;height:207pt;z-index:-251659264" coordsize="62986,26286">
            <v:shape id="Shape 135825" o:spid="_x0000_s1350" style="position:absolute;left:4476;width:58485;height:1752" coordsize="5848574,175245" path="m,l5848574,r,175245l,175245,,e" fillcolor="yellow" stroked="f" strokeweight="0">
              <v:stroke opacity="0" miterlimit="10" joinstyle="miter"/>
            </v:shape>
            <v:shape id="Shape 135826" o:spid="_x0000_s1351" style="position:absolute;top:1752;width:62944;height:1752" coordsize="6294463,175245" path="m,l6294463,r,175245l,175245,,e" fillcolor="yellow" stroked="f" strokeweight="0">
              <v:stroke opacity="0" miterlimit="10" joinstyle="miter"/>
            </v:shape>
            <v:shape id="Shape 135827" o:spid="_x0000_s1352" style="position:absolute;top:3504;width:62955;height:1752" coordsize="6295579,175245" path="m,l6295579,r,175245l,175245,,e" fillcolor="yellow" stroked="f" strokeweight="0">
              <v:stroke opacity="0" miterlimit="10" joinstyle="miter"/>
            </v:shape>
            <v:shape id="Shape 135828" o:spid="_x0000_s1353" style="position:absolute;top:5257;width:62938;height:1752" coordsize="6293868,175245" path="m,l6293868,r,175245l,175245,,e" fillcolor="yellow" stroked="f" strokeweight="0">
              <v:stroke opacity="0" miterlimit="10" joinstyle="miter"/>
            </v:shape>
            <v:shape id="Shape 135829" o:spid="_x0000_s1354" style="position:absolute;top:7009;width:62934;height:1752" coordsize="6293421,175245" path="m,l6293421,r,175245l,175245,,e" fillcolor="yellow" stroked="f" strokeweight="0">
              <v:stroke opacity="0" miterlimit="10" joinstyle="miter"/>
            </v:shape>
            <v:shape id="Shape 135830" o:spid="_x0000_s1355" style="position:absolute;top:8762;width:62984;height:1752" coordsize="6298407,175245" path="m,l6298407,r,175245l,175245,,e" fillcolor="yellow" stroked="f" strokeweight="0">
              <v:stroke opacity="0" miterlimit="10" joinstyle="miter"/>
            </v:shape>
            <v:shape id="Shape 135831" o:spid="_x0000_s1356" style="position:absolute;top:10514;width:62916;height:1752" coordsize="6291635,175245" path="m,l6291635,r,175245l,175245,,e" fillcolor="yellow" stroked="f" strokeweight="0">
              <v:stroke opacity="0" miterlimit="10" joinstyle="miter"/>
            </v:shape>
            <v:shape id="Shape 135832" o:spid="_x0000_s1357" style="position:absolute;top:12267;width:62921;height:1752" coordsize="6292156,175245" path="m,l6292156,r,175245l,175245,,e" fillcolor="yellow" stroked="f" strokeweight="0">
              <v:stroke opacity="0" miterlimit="10" joinstyle="miter"/>
            </v:shape>
            <v:shape id="Shape 135833" o:spid="_x0000_s1358" style="position:absolute;top:14019;width:59066;height:1752" coordsize="5906617,175245" path="m,l5906617,r,175245l,175245,,e" fillcolor="yellow" stroked="f" strokeweight="0">
              <v:stroke opacity="0" miterlimit="10" joinstyle="miter"/>
            </v:shape>
            <v:shape id="Shape 135834" o:spid="_x0000_s1359" style="position:absolute;left:4476;top:15772;width:58504;height:1752" coordsize="5850434,175245" path="m,l5850434,r,175245l,175245,,e" fillcolor="yellow" stroked="f" strokeweight="0">
              <v:stroke opacity="0" miterlimit="10" joinstyle="miter"/>
            </v:shape>
            <v:shape id="Shape 135835" o:spid="_x0000_s1360" style="position:absolute;top:17524;width:62986;height:1752" coordsize="6298630,175245" path="m,l6298630,r,175245l,175245,,e" fillcolor="yellow" stroked="f" strokeweight="0">
              <v:stroke opacity="0" miterlimit="10" joinstyle="miter"/>
            </v:shape>
            <v:shape id="Shape 135836" o:spid="_x0000_s1361" style="position:absolute;top:19276;width:62927;height:1752" coordsize="6292751,175245" path="m,l6292751,r,175245l,175245,,e" fillcolor="yellow" stroked="f" strokeweight="0">
              <v:stroke opacity="0" miterlimit="10" joinstyle="miter"/>
            </v:shape>
            <v:shape id="Shape 135837" o:spid="_x0000_s1362" style="position:absolute;top:21029;width:62911;height:1752" coordsize="6291189,175245" path="m,l6291189,r,175245l,175245,,e" fillcolor="yellow" stroked="f" strokeweight="0">
              <v:stroke opacity="0" miterlimit="10" joinstyle="miter"/>
            </v:shape>
            <v:shape id="Shape 135838" o:spid="_x0000_s1363" style="position:absolute;top:22781;width:62985;height:1752" coordsize="6298556,175245" path="m,l6298556,r,175245l,175245,,e" fillcolor="yellow" stroked="f" strokeweight="0">
              <v:stroke opacity="0" miterlimit="10" joinstyle="miter"/>
            </v:shape>
            <v:shape id="Shape 135839" o:spid="_x0000_s1364" style="position:absolute;top:24534;width:7960;height:1752" coordsize="796082,175245" path="m,l796082,r,175245l,175245,,e" fillcolor="yellow" stroked="f" strokeweight="0">
              <v:stroke opacity="0" miterlimit="10" joinstyle="miter"/>
            </v:shape>
          </v:group>
        </w:pict>
      </w:r>
      <w:r w:rsidRPr="00402AB0">
        <w:rPr>
          <w:lang w:val="ru-RU"/>
        </w:rPr>
        <w:t xml:space="preserve">принятие решения о выполнении в границах территории садоводства комплексных кадастровых работ, финансируемых за счет внебюджетных средств, о лице, уполномоченном без доверенности действовать от имени членов товарищества и (или) индивидуальных владельцев участков, при заключении договора подряда на выполнение таких работ и в иных предусмотренных Федеральным </w:t>
      </w:r>
      <w:hyperlink r:id="rId22" w:anchor="dst1090">
        <w:r w:rsidRPr="00402AB0">
          <w:rPr>
            <w:color w:val="0000FF"/>
            <w:u w:val="single" w:color="0000FF"/>
            <w:lang w:val="ru-RU"/>
          </w:rPr>
          <w:t>законом</w:t>
        </w:r>
      </w:hyperlink>
      <w:r w:rsidRPr="00402AB0">
        <w:rPr>
          <w:lang w:val="ru-RU"/>
        </w:rPr>
        <w:t xml:space="preserve"> от 24 июля 2007 года </w:t>
      </w:r>
      <w:r>
        <w:t>N</w:t>
      </w:r>
      <w:r w:rsidRPr="00402AB0">
        <w:rPr>
          <w:lang w:val="ru-RU"/>
        </w:rPr>
        <w:t xml:space="preserve"> 221-ФЗ «О кадастровой деятельности» случаях в целях организации выполнения таких работ в качестве их заказчика, в том числе представлять интересы членов товарищества и (или) индивидуальных владельцев участков в составе согласительной комиссии, созданной в соответствии со </w:t>
      </w:r>
      <w:hyperlink r:id="rId23" w:anchor="dst442">
        <w:r w:rsidRPr="00402AB0">
          <w:rPr>
            <w:color w:val="0000FF"/>
            <w:u w:val="single" w:color="0000FF"/>
            <w:lang w:val="ru-RU"/>
          </w:rPr>
          <w:t>статьей</w:t>
        </w:r>
      </w:hyperlink>
    </w:p>
    <w:p w:rsidR="003F7FD4" w:rsidRPr="00402AB0" w:rsidRDefault="003F7FD4">
      <w:pPr>
        <w:ind w:left="-15" w:right="0" w:firstLine="0"/>
        <w:rPr>
          <w:lang w:val="ru-RU"/>
        </w:rPr>
      </w:pPr>
      <w:hyperlink r:id="rId24" w:anchor="dst442">
        <w:r w:rsidRPr="00402AB0">
          <w:rPr>
            <w:color w:val="0000FF"/>
            <w:u w:val="single" w:color="0000FF"/>
            <w:lang w:val="ru-RU"/>
          </w:rPr>
          <w:t>42.10</w:t>
        </w:r>
      </w:hyperlink>
      <w:r w:rsidRPr="00402AB0">
        <w:rPr>
          <w:lang w:val="ru-RU"/>
        </w:rPr>
        <w:t xml:space="preserve"> Федерального закона от 24 июля 2007 года </w:t>
      </w:r>
      <w:r>
        <w:t>N</w:t>
      </w:r>
      <w:r w:rsidRPr="00402AB0">
        <w:rPr>
          <w:lang w:val="ru-RU"/>
        </w:rPr>
        <w:t xml:space="preserve"> 221-ФЗ «О кадастровой деятельности».</w:t>
      </w:r>
    </w:p>
    <w:p w:rsidR="003F7FD4" w:rsidRPr="00402AB0" w:rsidRDefault="003F7FD4">
      <w:pPr>
        <w:numPr>
          <w:ilvl w:val="0"/>
          <w:numId w:val="52"/>
        </w:numPr>
        <w:ind w:right="0"/>
        <w:rPr>
          <w:lang w:val="ru-RU"/>
        </w:rPr>
      </w:pPr>
      <w:r w:rsidRPr="00402AB0">
        <w:rPr>
          <w:lang w:val="ru-RU"/>
        </w:rPr>
        <w:t>принятие решения об использовании земельного участка общего назначения для реализации гражданами, являющимися правообладателями садовых земельных участков, расположенных в границах территории садоводства, выращенной на таких земельных участках сельскохозяйственной продукции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3F7FD4" w:rsidRPr="00402AB0" w:rsidRDefault="003F7FD4">
      <w:pPr>
        <w:ind w:left="-15" w:right="0"/>
        <w:rPr>
          <w:lang w:val="ru-RU"/>
        </w:rPr>
      </w:pPr>
      <w:r w:rsidRPr="00402AB0">
        <w:rPr>
          <w:lang w:val="ru-RU"/>
        </w:rPr>
        <w:t>9.29. В решении общего собрания членов товарищества о передаче недвижимого имущества общего пользования в общую долевую собственность собственников садовых земельных участков, расположенных в границах территории садоводства, указываются:</w:t>
      </w:r>
    </w:p>
    <w:p w:rsidR="003F7FD4" w:rsidRPr="00402AB0" w:rsidRDefault="003F7FD4">
      <w:pPr>
        <w:numPr>
          <w:ilvl w:val="0"/>
          <w:numId w:val="53"/>
        </w:numPr>
        <w:ind w:right="0"/>
        <w:rPr>
          <w:lang w:val="ru-RU"/>
        </w:rPr>
      </w:pPr>
      <w:r w:rsidRPr="00402AB0">
        <w:rPr>
          <w:lang w:val="ru-RU"/>
        </w:rPr>
        <w:t>фамилия, имя, отчество (последнее - при наличии), реквизиты документов, удостоверяющих личность собственников земельных участков, расположенных в границах территории садоводства, в общую долевую собственность которых передается имущество общего пользования;</w:t>
      </w:r>
    </w:p>
    <w:p w:rsidR="003F7FD4" w:rsidRPr="00402AB0" w:rsidRDefault="003F7FD4">
      <w:pPr>
        <w:numPr>
          <w:ilvl w:val="0"/>
          <w:numId w:val="53"/>
        </w:numPr>
        <w:ind w:right="0"/>
        <w:rPr>
          <w:lang w:val="ru-RU"/>
        </w:rPr>
      </w:pPr>
      <w:r w:rsidRPr="00402AB0">
        <w:rPr>
          <w:lang w:val="ru-RU"/>
        </w:rPr>
        <w:t>описание и кадастровые номера объектов, относящихся к имуществу общего пользования и передаваемых в общую долевую собственность собственников земельных участков, расположенных в границах территории садоводства;</w:t>
      </w:r>
    </w:p>
    <w:p w:rsidR="003F7FD4" w:rsidRPr="00402AB0" w:rsidRDefault="003F7FD4">
      <w:pPr>
        <w:numPr>
          <w:ilvl w:val="0"/>
          <w:numId w:val="53"/>
        </w:numPr>
        <w:ind w:right="0"/>
        <w:rPr>
          <w:lang w:val="ru-RU"/>
        </w:rPr>
      </w:pPr>
      <w:r w:rsidRPr="00402AB0">
        <w:rPr>
          <w:lang w:val="ru-RU"/>
        </w:rPr>
        <w:t>размер доли в праве общей долевой собственности на имущество общего пользования, возникающей в связи с передачей этого имущества в общую долевую собственность собственников земельных участков, расположенных в границах территории садоводства, реквизиты документов, подтверждающих право собственности товарищества на передаваемое имущество общего пользования.</w:t>
      </w:r>
    </w:p>
    <w:p w:rsidR="003F7FD4" w:rsidRPr="00402AB0" w:rsidRDefault="003F7FD4">
      <w:pPr>
        <w:ind w:left="-15" w:right="0"/>
        <w:rPr>
          <w:lang w:val="ru-RU"/>
        </w:rPr>
      </w:pPr>
      <w:r w:rsidRPr="00402AB0">
        <w:rPr>
          <w:lang w:val="ru-RU"/>
        </w:rPr>
        <w:t>9.30. При принятии общим собранием членов товарищества нижеперечисленных решений одновременно избирается представитель указанных лиц, уполномоченный на подачу соответствующего заявления в орган, осуществляющий государственный кадастровый учет и государственную регистрацию прав:</w:t>
      </w:r>
    </w:p>
    <w:p w:rsidR="003F7FD4" w:rsidRPr="00402AB0" w:rsidRDefault="003F7FD4">
      <w:pPr>
        <w:numPr>
          <w:ilvl w:val="0"/>
          <w:numId w:val="54"/>
        </w:numPr>
        <w:ind w:right="0"/>
        <w:rPr>
          <w:lang w:val="ru-RU"/>
        </w:rPr>
      </w:pPr>
      <w:r w:rsidRPr="00402AB0">
        <w:rPr>
          <w:lang w:val="ru-RU"/>
        </w:rPr>
        <w:t>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54"/>
        </w:numPr>
        <w:ind w:right="0"/>
        <w:rPr>
          <w:lang w:val="ru-RU"/>
        </w:rPr>
      </w:pPr>
      <w:r w:rsidRPr="00402AB0">
        <w:rPr>
          <w:lang w:val="ru-RU"/>
        </w:rPr>
        <w:t>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54"/>
        </w:numPr>
        <w:ind w:right="0"/>
        <w:rPr>
          <w:lang w:val="ru-RU"/>
        </w:rPr>
      </w:pPr>
      <w:r>
        <w:rPr>
          <w:noProof/>
          <w:lang w:val="ru-RU" w:eastAsia="ru-RU"/>
        </w:rPr>
        <w:pict>
          <v:group id="Group 127840" o:spid="_x0000_s1365" style="position:absolute;left:0;text-align:left;margin-left:0;margin-top:-140.85pt;width:495.95pt;height:276pt;z-index:-251639808" coordsize="62984,35049">
            <v:shape id="Shape 135860" o:spid="_x0000_s1366" style="position:absolute;left:4476;width:58448;height:1752" coordsize="5844853,175245" path="m,l5844853,r,175245l,175245,,e" fillcolor="yellow" stroked="f" strokeweight="0">
              <v:stroke opacity="0" miterlimit="10" joinstyle="miter"/>
            </v:shape>
            <v:shape id="Shape 135861" o:spid="_x0000_s1367" style="position:absolute;top:1752;width:62933;height:1752" coordsize="6293347,175245" path="m,l6293347,r,175245l,175245,,e" fillcolor="yellow" stroked="f" strokeweight="0">
              <v:stroke opacity="0" miterlimit="10" joinstyle="miter"/>
            </v:shape>
            <v:shape id="Shape 135862" o:spid="_x0000_s1368" style="position:absolute;top:3504;width:62917;height:1752" coordsize="6291784,175245" path="m,l6291784,r,175245l,175245,,e" fillcolor="yellow" stroked="f" strokeweight="0">
              <v:stroke opacity="0" miterlimit="10" joinstyle="miter"/>
            </v:shape>
            <v:shape id="Shape 135863" o:spid="_x0000_s1369" style="position:absolute;top:5257;width:23791;height:1752" coordsize="2379167,175245" path="m,l2379167,r,175245l,175245,,e" fillcolor="yellow" stroked="f" strokeweight="0">
              <v:stroke opacity="0" miterlimit="10" joinstyle="miter"/>
            </v:shape>
            <v:shape id="Shape 135864" o:spid="_x0000_s1370" style="position:absolute;left:4476;top:7009;width:58484;height:1752" coordsize="5848425,175245" path="m,l5848425,r,175245l,175245,,e" fillcolor="yellow" stroked="f" strokeweight="0">
              <v:stroke opacity="0" miterlimit="10" joinstyle="miter"/>
            </v:shape>
            <v:shape id="Shape 135865" o:spid="_x0000_s1371" style="position:absolute;top:8762;width:62984;height:1752" coordsize="6298481,175245" path="m,l6298481,r,175245l,175245,,e" fillcolor="yellow" stroked="f" strokeweight="0">
              <v:stroke opacity="0" miterlimit="10" joinstyle="miter"/>
            </v:shape>
            <v:shape id="Shape 135866" o:spid="_x0000_s1372" style="position:absolute;top:10514;width:20704;height:1752" coordsize="2070497,175245" path="m,l2070497,r,175245l,175245,,e" fillcolor="yellow" stroked="f" strokeweight="0">
              <v:stroke opacity="0" miterlimit="10" joinstyle="miter"/>
            </v:shape>
            <v:shape id="Shape 135867" o:spid="_x0000_s1373" style="position:absolute;left:4476;top:12267;width:58495;height:1752" coordsize="5849541,175245" path="m,l5849541,r,175245l,175245,,e" fillcolor="yellow" stroked="f" strokeweight="0">
              <v:stroke opacity="0" miterlimit="10" joinstyle="miter"/>
            </v:shape>
            <v:shape id="Shape 135868" o:spid="_x0000_s1374" style="position:absolute;top:14019;width:62910;height:1752" coordsize="6291040,175245" path="m,l6291040,r,175245l,175245,,e" fillcolor="yellow" stroked="f" strokeweight="0">
              <v:stroke opacity="0" miterlimit="10" joinstyle="miter"/>
            </v:shape>
            <v:shape id="Shape 135869" o:spid="_x0000_s1375" style="position:absolute;top:15772;width:9991;height:1752" coordsize="999158,175245" path="m,l999158,r,175245l,175245,,e" fillcolor="yellow" stroked="f" strokeweight="0">
              <v:stroke opacity="0" miterlimit="10" joinstyle="miter"/>
            </v:shape>
            <v:shape id="Shape 135870" o:spid="_x0000_s1376" style="position:absolute;left:4476;top:17524;width:58460;height:1752" coordsize="5846044,175245" path="m,l5846044,r,175245l,175245,,e" fillcolor="yellow" stroked="f" strokeweight="0">
              <v:stroke opacity="0" miterlimit="10" joinstyle="miter"/>
            </v:shape>
            <v:shape id="Shape 135871" o:spid="_x0000_s1377" style="position:absolute;top:19276;width:62907;height:1752" coordsize="6290742,175245" path="m,l6290742,r,175245l,175245,,e" fillcolor="yellow" stroked="f" strokeweight="0">
              <v:stroke opacity="0" miterlimit="10" joinstyle="miter"/>
            </v:shape>
            <v:shape id="Shape 135872" o:spid="_x0000_s1378" style="position:absolute;top:21029;width:62902;height:1752" coordsize="6290296,175245" path="m,l6290296,r,175245l,175245,,e" fillcolor="yellow" stroked="f" strokeweight="0">
              <v:stroke opacity="0" miterlimit="10" joinstyle="miter"/>
            </v:shape>
            <v:shape id="Shape 135873" o:spid="_x0000_s1379" style="position:absolute;top:22781;width:62978;height:1752" coordsize="6297886,175245" path="m,l6297886,r,175245l,175245,,e" fillcolor="yellow" stroked="f" strokeweight="0">
              <v:stroke opacity="0" miterlimit="10" joinstyle="miter"/>
            </v:shape>
            <v:shape id="Shape 135874" o:spid="_x0000_s1380" style="position:absolute;top:24534;width:62928;height:1752" coordsize="6292826,175245" path="m,l6292826,r,175245l,175245,,e" fillcolor="yellow" stroked="f" strokeweight="0">
              <v:stroke opacity="0" miterlimit="10" joinstyle="miter"/>
            </v:shape>
            <v:shape id="Shape 135875" o:spid="_x0000_s1381" style="position:absolute;top:26286;width:16002;height:1752" coordsize="1600274,175245" path="m,l1600274,r,175245l,175245,,e" fillcolor="yellow" stroked="f" strokeweight="0">
              <v:stroke opacity="0" miterlimit="10" joinstyle="miter"/>
            </v:shape>
            <v:shape id="Shape 135876" o:spid="_x0000_s1382" style="position:absolute;left:4476;top:28039;width:58495;height:1752" coordsize="5849541,175245" path="m,l5849541,r,175245l,175245,,e" fillcolor="yellow" stroked="f" strokeweight="0">
              <v:stroke opacity="0" miterlimit="10" joinstyle="miter"/>
            </v:shape>
            <v:shape id="Shape 135877" o:spid="_x0000_s1383" style="position:absolute;top:29791;width:62981;height:1752" coordsize="6298109,175245" path="m,l6298109,r,175245l,175245,,e" fillcolor="yellow" stroked="f" strokeweight="0">
              <v:stroke opacity="0" miterlimit="10" joinstyle="miter"/>
            </v:shape>
            <v:shape id="Shape 135878" o:spid="_x0000_s1384" style="position:absolute;top:31544;width:62960;height:1752" coordsize="6296026,175245" path="m,l6296026,r,175245l,175245,,e" fillcolor="yellow" stroked="f" strokeweight="0">
              <v:stroke opacity="0" miterlimit="10" joinstyle="miter"/>
            </v:shape>
            <v:shape id="Shape 135879" o:spid="_x0000_s1385" style="position:absolute;top:33296;width:44015;height:1752" coordsize="4401592,175245" path="m,l4401592,r,175245l,175245,,e" fillcolor="yellow" stroked="f" strokeweight="0">
              <v:stroke opacity="0" miterlimit="10" joinstyle="miter"/>
            </v:shape>
          </v:group>
        </w:pict>
      </w:r>
      <w:r w:rsidRPr="00402AB0">
        <w:rPr>
          <w:lang w:val="ru-RU"/>
        </w:rPr>
        <w:t>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собственность организаций, осуществляющих газо-, водо-, тепло- и электроснабжение, водоотведение, либо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54"/>
        </w:numPr>
        <w:ind w:right="0"/>
        <w:rPr>
          <w:lang w:val="ru-RU"/>
        </w:rPr>
      </w:pPr>
      <w:r w:rsidRPr="00402AB0">
        <w:rPr>
          <w:lang w:val="ru-RU"/>
        </w:rPr>
        <w:t>об обращении с заявлением о государственной регистрации прав на объекты недвижимости, расположенные в границах территории ведения гражданами садоводства для собственных нужд и являющиеся имуществом общего пользования, и (или) заявлением о государственном кадастровом учете таких объектов недвижимости.</w:t>
      </w:r>
    </w:p>
    <w:p w:rsidR="003F7FD4" w:rsidRPr="00402AB0" w:rsidRDefault="003F7FD4">
      <w:pPr>
        <w:ind w:left="-15" w:right="0"/>
        <w:rPr>
          <w:lang w:val="ru-RU"/>
        </w:rPr>
      </w:pPr>
      <w:r>
        <w:rPr>
          <w:noProof/>
          <w:lang w:val="ru-RU" w:eastAsia="ru-RU"/>
        </w:rPr>
        <w:pict>
          <v:group id="Group 97961" o:spid="_x0000_s1386" style="position:absolute;left:0;text-align:left;margin-left:0;margin-top:-2.9pt;width:495.85pt;height:96.6pt;z-index:-251667456" coordsize="62971,12267">
            <v:shape id="Shape 135887" o:spid="_x0000_s1387" style="position:absolute;left:4476;width:58444;height:1752" coordsize="5844481,175245" path="m,l5844481,r,175245l,175245,,e" fillcolor="yellow" stroked="f" strokeweight="0">
              <v:stroke opacity="0" miterlimit="10" joinstyle="miter"/>
            </v:shape>
            <v:shape id="Shape 135888" o:spid="_x0000_s1388" style="position:absolute;top:1752;width:62966;height:1752" coordsize="6296695,175245" path="m,l6296695,r,175245l,175245,,e" fillcolor="yellow" stroked="f" strokeweight="0">
              <v:stroke opacity="0" miterlimit="10" joinstyle="miter"/>
            </v:shape>
            <v:shape id="Shape 135889" o:spid="_x0000_s1389" style="position:absolute;top:3504;width:62971;height:1752" coordsize="6297142,175245" path="m,l6297142,r,175245l,175245,,e" fillcolor="yellow" stroked="f" strokeweight="0">
              <v:stroke opacity="0" miterlimit="10" joinstyle="miter"/>
            </v:shape>
            <v:shape id="Shape 135890" o:spid="_x0000_s1390" style="position:absolute;top:5257;width:62955;height:1752" coordsize="6295579,175245" path="m,l6295579,r,175245l,175245,,e" fillcolor="yellow" stroked="f" strokeweight="0">
              <v:stroke opacity="0" miterlimit="10" joinstyle="miter"/>
            </v:shape>
            <v:shape id="Shape 135891" o:spid="_x0000_s1391" style="position:absolute;top:7009;width:33509;height:1752" coordsize="3350940,175245" path="m,l3350940,r,175245l,175245,,e" fillcolor="yellow" stroked="f" strokeweight="0">
              <v:stroke opacity="0" miterlimit="10" joinstyle="miter"/>
            </v:shape>
            <v:shape id="Shape 135892" o:spid="_x0000_s1392" style="position:absolute;left:4476;top:8762;width:56161;height:1752" coordsize="5616104,175245" path="m,l5616104,r,175245l,175245,,e" fillcolor="yellow" stroked="f" strokeweight="0">
              <v:stroke opacity="0" miterlimit="10" joinstyle="miter"/>
            </v:shape>
            <v:shape id="Shape 135893" o:spid="_x0000_s1393" style="position:absolute;left:4476;top:10514;width:53550;height:1752" coordsize="5355060,175245" path="m,l5355060,r,175245l,175245,,e" fillcolor="yellow" stroked="f" strokeweight="0">
              <v:stroke opacity="0" miterlimit="10" joinstyle="miter"/>
            </v:shape>
          </v:group>
        </w:pict>
      </w:r>
      <w:r w:rsidRPr="00402AB0">
        <w:rPr>
          <w:lang w:val="ru-RU"/>
        </w:rPr>
        <w:t>9.31. Информация о принятых решениях общего собрания членов товарищества доводится до сведения членов товарищества, а также граждан, ведущих садоводство на земельных участках, расположенных в границах территории садоводства, без участия в товариществе, не позднее чем через десять дней после принятия таких решений путем размещения соответствующего сообщения об этом:</w:t>
      </w:r>
    </w:p>
    <w:p w:rsidR="003F7FD4" w:rsidRPr="00402AB0" w:rsidRDefault="003F7FD4">
      <w:pPr>
        <w:ind w:left="705" w:right="171" w:firstLine="0"/>
        <w:rPr>
          <w:lang w:val="ru-RU"/>
        </w:rPr>
      </w:pPr>
      <w:r w:rsidRPr="00402AB0">
        <w:rPr>
          <w:lang w:val="ru-RU"/>
        </w:rPr>
        <w:t>1) на сайте товарищества в информационно-телекоммуникационной сети «Интернет»; 2) на информационном щите, расположенном в границах территории садоводства.</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593" w:right="233" w:hanging="360"/>
      </w:pPr>
      <w:r>
        <w:t>Правление товарищества</w:t>
      </w:r>
    </w:p>
    <w:p w:rsidR="003F7FD4" w:rsidRDefault="003F7FD4">
      <w:pPr>
        <w:spacing w:after="0" w:line="259" w:lineRule="auto"/>
        <w:ind w:right="0" w:firstLine="0"/>
        <w:jc w:val="left"/>
      </w:pPr>
      <w:r>
        <w:t xml:space="preserve"> </w:t>
      </w:r>
    </w:p>
    <w:p w:rsidR="003F7FD4" w:rsidRPr="00402AB0" w:rsidRDefault="003F7FD4">
      <w:pPr>
        <w:ind w:left="705" w:right="0" w:firstLine="0"/>
        <w:rPr>
          <w:lang w:val="ru-RU"/>
        </w:rPr>
      </w:pPr>
      <w:r w:rsidRPr="00402AB0">
        <w:rPr>
          <w:lang w:val="ru-RU"/>
        </w:rPr>
        <w:t>10.1. Правление товарищества подотчетно общему собранию членов товарищества.</w:t>
      </w:r>
    </w:p>
    <w:p w:rsidR="003F7FD4" w:rsidRPr="00402AB0" w:rsidRDefault="003F7FD4">
      <w:pPr>
        <w:ind w:left="-15" w:right="0"/>
        <w:rPr>
          <w:lang w:val="ru-RU"/>
        </w:rPr>
      </w:pPr>
      <w:r w:rsidRPr="00402AB0">
        <w:rPr>
          <w:lang w:val="ru-RU"/>
        </w:rPr>
        <w:t>10.2. Председатель товарищества является членом правления товарищества и его председателем.</w:t>
      </w:r>
    </w:p>
    <w:p w:rsidR="003F7FD4" w:rsidRPr="00402AB0" w:rsidRDefault="003F7FD4">
      <w:pPr>
        <w:ind w:left="-15" w:right="0"/>
        <w:rPr>
          <w:lang w:val="ru-RU"/>
        </w:rPr>
      </w:pPr>
      <w:r>
        <w:rPr>
          <w:noProof/>
          <w:lang w:val="ru-RU" w:eastAsia="ru-RU"/>
        </w:rPr>
        <w:pict>
          <v:group id="Group 97962" o:spid="_x0000_s1394" style="position:absolute;left:0;text-align:left;margin-left:0;margin-top:10.9pt;width:496pt;height:41.4pt;z-index:-251654144" coordsize="62990,5257">
            <v:shape id="Shape 135899" o:spid="_x0000_s1395" style="position:absolute;left:56624;width:6287;height:1752" coordsize="628724,175245" path="m,l628724,r,175245l,175245,,e" fillcolor="yellow" stroked="f" strokeweight="0">
              <v:stroke opacity="0" miterlimit="10" joinstyle="miter"/>
            </v:shape>
            <v:shape id="Shape 135900" o:spid="_x0000_s1396" style="position:absolute;top:1752;width:62990;height:1752" coordsize="6299002,175245" path="m,l6299002,r,175245l,175245,,e" fillcolor="yellow" stroked="f" strokeweight="0">
              <v:stroke opacity="0" miterlimit="10" joinstyle="miter"/>
            </v:shape>
            <v:shape id="Shape 135901" o:spid="_x0000_s1397" style="position:absolute;top:3504;width:37928;height:1752" coordsize="3792885,175245" path="m,l3792885,r,175245l,175245,,e" fillcolor="yellow" stroked="f" strokeweight="0">
              <v:stroke opacity="0" miterlimit="10" joinstyle="miter"/>
            </v:shape>
          </v:group>
        </w:pict>
      </w:r>
      <w:r w:rsidRPr="00402AB0">
        <w:rPr>
          <w:lang w:val="ru-RU"/>
        </w:rPr>
        <w:t>10.3. Количество членов правления товарищества не может быть менее трех человек и должно составлять не более пяти процентов от общего числа членов товарищества. В случае, если количество членов товарищества не превышает шестидесяти человек, количество членов правления товарищества должно составлять три человека.</w:t>
      </w:r>
    </w:p>
    <w:p w:rsidR="003F7FD4" w:rsidRPr="00402AB0" w:rsidRDefault="003F7FD4">
      <w:pPr>
        <w:ind w:left="-15" w:right="0"/>
        <w:rPr>
          <w:lang w:val="ru-RU"/>
        </w:rPr>
      </w:pPr>
      <w:r w:rsidRPr="00402AB0">
        <w:rPr>
          <w:lang w:val="ru-RU"/>
        </w:rPr>
        <w:t>10.4. Заседания правления товарищества созываются председателем товарищества по мере необходимости в сроки, установленные уставом товарищества.</w:t>
      </w:r>
    </w:p>
    <w:p w:rsidR="003F7FD4" w:rsidRPr="00402AB0" w:rsidRDefault="003F7FD4">
      <w:pPr>
        <w:ind w:left="-15" w:right="0"/>
        <w:rPr>
          <w:lang w:val="ru-RU"/>
        </w:rPr>
      </w:pPr>
      <w:r w:rsidRPr="00402AB0">
        <w:rPr>
          <w:lang w:val="ru-RU"/>
        </w:rPr>
        <w:t>10.5. Заседание правления товарищества правомочно, если на нем присутствует не менее половины его членов.</w:t>
      </w:r>
    </w:p>
    <w:p w:rsidR="003F7FD4" w:rsidRPr="00402AB0" w:rsidRDefault="003F7FD4">
      <w:pPr>
        <w:ind w:left="-15" w:right="0"/>
        <w:rPr>
          <w:lang w:val="ru-RU"/>
        </w:rPr>
      </w:pPr>
      <w:r w:rsidRPr="00402AB0">
        <w:rPr>
          <w:lang w:val="ru-RU"/>
        </w:rPr>
        <w:t>10.6. Решения правления товарищества принимаются открытым голосованием простым большинством голосов присутствующих членов правления. При равенстве голосов голос председателя товарищества является решающим.</w:t>
      </w:r>
    </w:p>
    <w:p w:rsidR="003F7FD4" w:rsidRPr="00402AB0" w:rsidRDefault="003F7FD4">
      <w:pPr>
        <w:ind w:left="705" w:right="0" w:firstLine="0"/>
        <w:rPr>
          <w:lang w:val="ru-RU"/>
        </w:rPr>
      </w:pPr>
      <w:r w:rsidRPr="00402AB0">
        <w:rPr>
          <w:lang w:val="ru-RU"/>
        </w:rPr>
        <w:t>10.7. К полномочиям правления товарищества относятся:</w:t>
      </w:r>
    </w:p>
    <w:p w:rsidR="003F7FD4" w:rsidRPr="00402AB0" w:rsidRDefault="003F7FD4">
      <w:pPr>
        <w:numPr>
          <w:ilvl w:val="0"/>
          <w:numId w:val="55"/>
        </w:numPr>
        <w:ind w:right="0"/>
        <w:rPr>
          <w:lang w:val="ru-RU"/>
        </w:rPr>
      </w:pPr>
      <w:r w:rsidRPr="00402AB0">
        <w:rPr>
          <w:lang w:val="ru-RU"/>
        </w:rPr>
        <w:t>выполнение решений общего собрания членов товарищества;</w:t>
      </w:r>
    </w:p>
    <w:p w:rsidR="003F7FD4" w:rsidRPr="00402AB0" w:rsidRDefault="003F7FD4">
      <w:pPr>
        <w:numPr>
          <w:ilvl w:val="0"/>
          <w:numId w:val="55"/>
        </w:numPr>
        <w:ind w:right="0"/>
        <w:rPr>
          <w:lang w:val="ru-RU"/>
        </w:rPr>
      </w:pPr>
      <w:r w:rsidRPr="00402AB0">
        <w:rPr>
          <w:lang w:val="ru-RU"/>
        </w:rPr>
        <w:t>принятие решения о проведении общего собрания членов товарищества или обеспечение принятия решения общего собрания членов товарищества в форме очно-заочного или заочного голосования;</w:t>
      </w:r>
    </w:p>
    <w:p w:rsidR="003F7FD4" w:rsidRPr="00402AB0" w:rsidRDefault="003F7FD4">
      <w:pPr>
        <w:numPr>
          <w:ilvl w:val="0"/>
          <w:numId w:val="55"/>
        </w:numPr>
        <w:spacing w:after="13" w:line="247" w:lineRule="auto"/>
        <w:ind w:right="0"/>
        <w:rPr>
          <w:lang w:val="ru-RU"/>
        </w:rPr>
      </w:pPr>
      <w:r w:rsidRPr="00402AB0">
        <w:rPr>
          <w:lang w:val="ru-RU"/>
        </w:rPr>
        <w:t>принятие решения о проведении внеочередного общего собрания членов товарищества или о необходимости проведения внеочередного общего собрания членов товарищества в форме очно-заочного или заочного голосования;</w:t>
      </w:r>
    </w:p>
    <w:p w:rsidR="003F7FD4" w:rsidRDefault="003F7FD4">
      <w:pPr>
        <w:numPr>
          <w:ilvl w:val="0"/>
          <w:numId w:val="55"/>
        </w:numPr>
        <w:ind w:right="0"/>
      </w:pPr>
      <w:r>
        <w:t>руководство текущей деятельностью товарищества;</w:t>
      </w:r>
    </w:p>
    <w:p w:rsidR="003F7FD4" w:rsidRPr="00402AB0" w:rsidRDefault="003F7FD4">
      <w:pPr>
        <w:numPr>
          <w:ilvl w:val="0"/>
          <w:numId w:val="55"/>
        </w:numPr>
        <w:ind w:right="0"/>
        <w:rPr>
          <w:lang w:val="ru-RU"/>
        </w:rPr>
      </w:pPr>
      <w:r w:rsidRPr="00402AB0">
        <w:rPr>
          <w:lang w:val="ru-RU"/>
        </w:rPr>
        <w:t>принятие решений о заключении договоров с организациями, осуществляющими снабжение тепловой и электрической энергией, водой, газом, водоотведение, благоустройство и охрану территории садоводства, обеспечение пожарной безопасности и иную деятельность, направленную на достижение целей товарищества;</w:t>
      </w:r>
    </w:p>
    <w:p w:rsidR="003F7FD4" w:rsidRPr="00402AB0" w:rsidRDefault="003F7FD4">
      <w:pPr>
        <w:numPr>
          <w:ilvl w:val="0"/>
          <w:numId w:val="55"/>
        </w:numPr>
        <w:ind w:right="0"/>
        <w:rPr>
          <w:lang w:val="ru-RU"/>
        </w:rPr>
      </w:pPr>
      <w:r w:rsidRPr="00402AB0">
        <w:rPr>
          <w:lang w:val="ru-RU"/>
        </w:rPr>
        <w:t>принятие решений о заключении договоров с оператором по обращению с твердыми коммунальными отходами, региональным оператором по обращению с твердыми коммунальными отходами;</w:t>
      </w:r>
    </w:p>
    <w:p w:rsidR="003F7FD4" w:rsidRPr="00402AB0" w:rsidRDefault="003F7FD4">
      <w:pPr>
        <w:numPr>
          <w:ilvl w:val="0"/>
          <w:numId w:val="55"/>
        </w:numPr>
        <w:ind w:right="0"/>
        <w:rPr>
          <w:lang w:val="ru-RU"/>
        </w:rPr>
      </w:pPr>
      <w:r w:rsidRPr="00402AB0">
        <w:rPr>
          <w:lang w:val="ru-RU"/>
        </w:rPr>
        <w:t>обеспечение исполнения обязательств по договорам, заключенным товариществом;</w:t>
      </w:r>
    </w:p>
    <w:p w:rsidR="003F7FD4" w:rsidRPr="00402AB0" w:rsidRDefault="003F7FD4">
      <w:pPr>
        <w:numPr>
          <w:ilvl w:val="0"/>
          <w:numId w:val="55"/>
        </w:numPr>
        <w:ind w:right="0"/>
        <w:rPr>
          <w:lang w:val="ru-RU"/>
        </w:rPr>
      </w:pPr>
      <w:r w:rsidRPr="00402AB0">
        <w:rPr>
          <w:lang w:val="ru-RU"/>
        </w:rPr>
        <w:t>обеспечение создания и использования имущества общего пользования товарищества, а также создание необходимых условий для совместного владения, пользования и распоряжения гражданами таким имуществом;</w:t>
      </w:r>
    </w:p>
    <w:p w:rsidR="003F7FD4" w:rsidRPr="00402AB0" w:rsidRDefault="003F7FD4">
      <w:pPr>
        <w:numPr>
          <w:ilvl w:val="0"/>
          <w:numId w:val="55"/>
        </w:numPr>
        <w:ind w:right="0"/>
        <w:rPr>
          <w:lang w:val="ru-RU"/>
        </w:rPr>
      </w:pPr>
      <w:r w:rsidRPr="00402AB0">
        <w:rPr>
          <w:lang w:val="ru-RU"/>
        </w:rPr>
        <w:t>составление</w:t>
      </w:r>
      <w:r w:rsidRPr="00402AB0">
        <w:rPr>
          <w:lang w:val="ru-RU"/>
        </w:rPr>
        <w:tab/>
        <w:t>приходно-расходных</w:t>
      </w:r>
      <w:r w:rsidRPr="00402AB0">
        <w:rPr>
          <w:lang w:val="ru-RU"/>
        </w:rPr>
        <w:tab/>
        <w:t>смет</w:t>
      </w:r>
      <w:r w:rsidRPr="00402AB0">
        <w:rPr>
          <w:lang w:val="ru-RU"/>
        </w:rPr>
        <w:tab/>
        <w:t>и</w:t>
      </w:r>
      <w:r w:rsidRPr="00402AB0">
        <w:rPr>
          <w:lang w:val="ru-RU"/>
        </w:rPr>
        <w:tab/>
        <w:t>отчетов</w:t>
      </w:r>
      <w:r w:rsidRPr="00402AB0">
        <w:rPr>
          <w:lang w:val="ru-RU"/>
        </w:rPr>
        <w:tab/>
        <w:t>правления</w:t>
      </w:r>
      <w:r w:rsidRPr="00402AB0">
        <w:rPr>
          <w:lang w:val="ru-RU"/>
        </w:rPr>
        <w:tab/>
        <w:t>товарищества</w:t>
      </w:r>
      <w:r w:rsidRPr="00402AB0">
        <w:rPr>
          <w:lang w:val="ru-RU"/>
        </w:rPr>
        <w:tab/>
        <w:t>и</w:t>
      </w:r>
    </w:p>
    <w:p w:rsidR="003F7FD4" w:rsidRPr="00402AB0" w:rsidRDefault="003F7FD4">
      <w:pPr>
        <w:ind w:left="-15" w:right="0" w:firstLine="0"/>
        <w:rPr>
          <w:lang w:val="ru-RU"/>
        </w:rPr>
      </w:pPr>
      <w:r w:rsidRPr="00402AB0">
        <w:rPr>
          <w:lang w:val="ru-RU"/>
        </w:rPr>
        <w:t>представление их на утверждение общему собранию членов товарищества;</w:t>
      </w:r>
    </w:p>
    <w:p w:rsidR="003F7FD4" w:rsidRPr="00402AB0" w:rsidRDefault="003F7FD4">
      <w:pPr>
        <w:numPr>
          <w:ilvl w:val="0"/>
          <w:numId w:val="55"/>
        </w:numPr>
        <w:ind w:right="0"/>
        <w:rPr>
          <w:lang w:val="ru-RU"/>
        </w:rPr>
      </w:pPr>
      <w:r w:rsidRPr="00402AB0">
        <w:rPr>
          <w:lang w:val="ru-RU"/>
        </w:rPr>
        <w:t>ведение</w:t>
      </w:r>
      <w:r w:rsidRPr="00402AB0">
        <w:rPr>
          <w:lang w:val="ru-RU"/>
        </w:rPr>
        <w:tab/>
        <w:t>учета</w:t>
      </w:r>
      <w:r w:rsidRPr="00402AB0">
        <w:rPr>
          <w:lang w:val="ru-RU"/>
        </w:rPr>
        <w:tab/>
        <w:t>и</w:t>
      </w:r>
      <w:r w:rsidRPr="00402AB0">
        <w:rPr>
          <w:lang w:val="ru-RU"/>
        </w:rPr>
        <w:tab/>
        <w:t>отчетности</w:t>
      </w:r>
      <w:r w:rsidRPr="00402AB0">
        <w:rPr>
          <w:lang w:val="ru-RU"/>
        </w:rPr>
        <w:tab/>
        <w:t>товарищества,</w:t>
      </w:r>
      <w:r w:rsidRPr="00402AB0">
        <w:rPr>
          <w:lang w:val="ru-RU"/>
        </w:rPr>
        <w:tab/>
        <w:t>подготовка</w:t>
      </w:r>
      <w:r w:rsidRPr="00402AB0">
        <w:rPr>
          <w:lang w:val="ru-RU"/>
        </w:rPr>
        <w:tab/>
        <w:t>годового</w:t>
      </w:r>
      <w:r w:rsidRPr="00402AB0">
        <w:rPr>
          <w:lang w:val="ru-RU"/>
        </w:rPr>
        <w:tab/>
        <w:t>отчета</w:t>
      </w:r>
      <w:r w:rsidRPr="00402AB0">
        <w:rPr>
          <w:lang w:val="ru-RU"/>
        </w:rPr>
        <w:tab/>
        <w:t>и</w:t>
      </w:r>
    </w:p>
    <w:p w:rsidR="003F7FD4" w:rsidRPr="00402AB0" w:rsidRDefault="003F7FD4">
      <w:pPr>
        <w:ind w:left="-15" w:right="0" w:firstLine="0"/>
        <w:rPr>
          <w:lang w:val="ru-RU"/>
        </w:rPr>
      </w:pPr>
      <w:r w:rsidRPr="00402AB0">
        <w:rPr>
          <w:lang w:val="ru-RU"/>
        </w:rPr>
        <w:t>представление его на утверждение общему собранию членов товарищества;</w:t>
      </w:r>
    </w:p>
    <w:p w:rsidR="003F7FD4" w:rsidRPr="00402AB0" w:rsidRDefault="003F7FD4">
      <w:pPr>
        <w:numPr>
          <w:ilvl w:val="0"/>
          <w:numId w:val="55"/>
        </w:numPr>
        <w:ind w:right="0"/>
        <w:rPr>
          <w:lang w:val="ru-RU"/>
        </w:rPr>
      </w:pPr>
      <w:r w:rsidRPr="00402AB0">
        <w:rPr>
          <w:lang w:val="ru-RU"/>
        </w:rPr>
        <w:t>обеспечение ведения делопроизводства в товариществе и содержание архива в товариществе;</w:t>
      </w:r>
    </w:p>
    <w:p w:rsidR="003F7FD4" w:rsidRPr="00402AB0" w:rsidRDefault="003F7FD4">
      <w:pPr>
        <w:numPr>
          <w:ilvl w:val="0"/>
          <w:numId w:val="55"/>
        </w:numPr>
        <w:ind w:right="0"/>
        <w:rPr>
          <w:lang w:val="ru-RU"/>
        </w:rPr>
      </w:pPr>
      <w:r w:rsidRPr="00402AB0">
        <w:rPr>
          <w:lang w:val="ru-RU"/>
        </w:rPr>
        <w:t>контроль за своевременным внесением взносов, обращение в суд за взысканием задолженности по уплате взносов или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действующим федеральным законом о ведении гражданами садоводства для уплаты взносов членами товарищества, в судебном порядке.</w:t>
      </w:r>
    </w:p>
    <w:p w:rsidR="003F7FD4" w:rsidRDefault="003F7FD4">
      <w:pPr>
        <w:numPr>
          <w:ilvl w:val="0"/>
          <w:numId w:val="55"/>
        </w:numPr>
        <w:ind w:right="0"/>
      </w:pPr>
      <w:r>
        <w:t>рассмотрение заявлений членов товарищества;</w:t>
      </w:r>
    </w:p>
    <w:p w:rsidR="003F7FD4" w:rsidRPr="00402AB0" w:rsidRDefault="003F7FD4">
      <w:pPr>
        <w:numPr>
          <w:ilvl w:val="0"/>
          <w:numId w:val="55"/>
        </w:numPr>
        <w:ind w:right="0"/>
        <w:rPr>
          <w:lang w:val="ru-RU"/>
        </w:rPr>
      </w:pPr>
      <w:r w:rsidRPr="00402AB0">
        <w:rPr>
          <w:lang w:val="ru-RU"/>
        </w:rPr>
        <w:t>разработка и представление на утверждение общего собрания членов товарищества порядка ведения общего собрания членов товарищества и иных внутренних распорядков товарищества, положений об оплате труда работников и членов органов товарищества, заключивших трудовые договоры с товариществом;</w:t>
      </w:r>
    </w:p>
    <w:p w:rsidR="003F7FD4" w:rsidRPr="00402AB0" w:rsidRDefault="003F7FD4">
      <w:pPr>
        <w:numPr>
          <w:ilvl w:val="0"/>
          <w:numId w:val="55"/>
        </w:numPr>
        <w:ind w:right="0"/>
        <w:rPr>
          <w:lang w:val="ru-RU"/>
        </w:rPr>
      </w:pPr>
      <w:r w:rsidRPr="00402AB0">
        <w:rPr>
          <w:lang w:val="ru-RU"/>
        </w:rPr>
        <w:t>подготовка финансово-экономического обоснования размера взносов, вносимых членами товарищества, и размера платы индивидуальными владельцами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w:t>
      </w:r>
    </w:p>
    <w:p w:rsidR="003F7FD4" w:rsidRPr="00402AB0" w:rsidRDefault="003F7FD4">
      <w:pPr>
        <w:numPr>
          <w:ilvl w:val="0"/>
          <w:numId w:val="55"/>
        </w:numPr>
        <w:spacing w:after="5" w:line="259" w:lineRule="auto"/>
        <w:ind w:right="0"/>
        <w:rPr>
          <w:lang w:val="ru-RU"/>
        </w:rPr>
      </w:pPr>
      <w:r w:rsidRPr="00402AB0">
        <w:rPr>
          <w:shd w:val="clear" w:color="auto" w:fill="FFFF00"/>
          <w:lang w:val="ru-RU"/>
        </w:rPr>
        <w:t>прием граждан в члены товарищества.</w:t>
      </w:r>
    </w:p>
    <w:p w:rsidR="003F7FD4" w:rsidRPr="00402AB0" w:rsidRDefault="003F7FD4">
      <w:pPr>
        <w:numPr>
          <w:ilvl w:val="1"/>
          <w:numId w:val="56"/>
        </w:numPr>
        <w:ind w:right="0"/>
        <w:rPr>
          <w:lang w:val="ru-RU"/>
        </w:rPr>
      </w:pPr>
      <w:r w:rsidRPr="00402AB0">
        <w:rPr>
          <w:lang w:val="ru-RU"/>
        </w:rPr>
        <w:t>Правление товарищества в соответствии с его уставом имеет право принимать решения, необходимые для достижения целей деятельности товарищества, за исключением решений, отнесенных действующим федеральным законом о ведении гражданами садоводства к полномочиям иных органов товарищества.</w:t>
      </w:r>
    </w:p>
    <w:p w:rsidR="003F7FD4" w:rsidRPr="00402AB0" w:rsidRDefault="003F7FD4">
      <w:pPr>
        <w:numPr>
          <w:ilvl w:val="1"/>
          <w:numId w:val="56"/>
        </w:numPr>
        <w:ind w:right="0"/>
        <w:rPr>
          <w:lang w:val="ru-RU"/>
        </w:rPr>
      </w:pPr>
      <w:r w:rsidRPr="00402AB0">
        <w:rPr>
          <w:lang w:val="ru-RU"/>
        </w:rPr>
        <w:t>Приходно-расходная смета товарищества, составляемая правлением товарищества, должна содержать указание на размер предполагаемых доходов и расходов товарищества, перечень предполагаемых мероприятий и ответственных за их обеспечение должностных лиц товарищества.</w:t>
      </w:r>
    </w:p>
    <w:p w:rsidR="003F7FD4" w:rsidRPr="00402AB0" w:rsidRDefault="003F7FD4">
      <w:pPr>
        <w:numPr>
          <w:ilvl w:val="1"/>
          <w:numId w:val="56"/>
        </w:numPr>
        <w:ind w:right="0"/>
        <w:rPr>
          <w:lang w:val="ru-RU"/>
        </w:rPr>
      </w:pPr>
      <w:r w:rsidRPr="00402AB0">
        <w:rPr>
          <w:lang w:val="ru-RU"/>
        </w:rPr>
        <w:t>Приходно-расходная смета может составляться на календарный год или на иной срок, во время которого предполагается осуществление мероприятий, требующих расходов товарищества.</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2"/>
        <w:ind w:left="243" w:right="233"/>
      </w:pPr>
      <w:r>
        <w:t>Особенности принятия решений общего собрания членов товарищества с применением электронных или иных технических средств</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Pr="00402AB0" w:rsidRDefault="003F7FD4">
      <w:pPr>
        <w:ind w:left="705" w:right="0" w:firstLine="0"/>
        <w:rPr>
          <w:lang w:val="ru-RU"/>
        </w:rPr>
      </w:pPr>
      <w:r w:rsidRPr="00402AB0">
        <w:rPr>
          <w:lang w:val="ru-RU"/>
        </w:rPr>
        <w:t>10.1.1. Уведомление о проведении общего собрания членов товарищества:</w:t>
      </w:r>
    </w:p>
    <w:p w:rsidR="003F7FD4" w:rsidRPr="00402AB0" w:rsidRDefault="003F7FD4">
      <w:pPr>
        <w:numPr>
          <w:ilvl w:val="0"/>
          <w:numId w:val="57"/>
        </w:numPr>
        <w:ind w:right="0"/>
        <w:rPr>
          <w:lang w:val="ru-RU"/>
        </w:rPr>
      </w:pPr>
      <w:r w:rsidRPr="00402AB0">
        <w:rPr>
          <w:lang w:val="ru-RU"/>
        </w:rPr>
        <w:t>Направляется в форме электронного сообщения (посредством электронной почты либо передачи коротких текстовых сообщений в соответствии со сведениями, представленными правообладателями садовых земельных участков для внесения в реестр членов товарищества);</w:t>
      </w:r>
    </w:p>
    <w:p w:rsidR="003F7FD4" w:rsidRPr="00402AB0" w:rsidRDefault="003F7FD4">
      <w:pPr>
        <w:numPr>
          <w:ilvl w:val="0"/>
          <w:numId w:val="57"/>
        </w:numPr>
        <w:ind w:right="0"/>
        <w:rPr>
          <w:lang w:val="ru-RU"/>
        </w:rPr>
      </w:pPr>
      <w:r w:rsidRPr="00402AB0">
        <w:rPr>
          <w:lang w:val="ru-RU"/>
        </w:rPr>
        <w:t>Размещается на сайте товарищества в информационно-телекоммуникационной сети «Интернет», ином сайте в информационно-телекоммуникационной сети «Интернет» либо в информационной системе, которые указаны в уставе товарищества;</w:t>
      </w:r>
    </w:p>
    <w:p w:rsidR="003F7FD4" w:rsidRPr="00402AB0" w:rsidRDefault="003F7FD4">
      <w:pPr>
        <w:numPr>
          <w:ilvl w:val="0"/>
          <w:numId w:val="57"/>
        </w:numPr>
        <w:ind w:right="0"/>
        <w:rPr>
          <w:lang w:val="ru-RU"/>
        </w:rPr>
      </w:pPr>
      <w:r w:rsidRPr="00402AB0">
        <w:rPr>
          <w:lang w:val="ru-RU"/>
        </w:rPr>
        <w:t>Размещается на информационном щите, расположенном в границах территории садоводства.</w:t>
      </w:r>
    </w:p>
    <w:p w:rsidR="003F7FD4" w:rsidRPr="00402AB0" w:rsidRDefault="003F7FD4">
      <w:pPr>
        <w:ind w:left="-15" w:right="0"/>
        <w:rPr>
          <w:lang w:val="ru-RU"/>
        </w:rPr>
      </w:pPr>
      <w:r w:rsidRPr="00402AB0">
        <w:rPr>
          <w:lang w:val="ru-RU"/>
        </w:rPr>
        <w:t>10.1.2. В уведомлении о проведении общего собрания членов товарищества путем очно-заочного, заочного голосования с применением электронных или иных технических средств указываются:</w:t>
      </w:r>
    </w:p>
    <w:p w:rsidR="003F7FD4" w:rsidRPr="00402AB0" w:rsidRDefault="003F7FD4">
      <w:pPr>
        <w:numPr>
          <w:ilvl w:val="0"/>
          <w:numId w:val="58"/>
        </w:numPr>
        <w:ind w:right="0"/>
        <w:rPr>
          <w:lang w:val="ru-RU"/>
        </w:rPr>
      </w:pPr>
      <w:r w:rsidRPr="00402AB0">
        <w:rPr>
          <w:lang w:val="ru-RU"/>
        </w:rPr>
        <w:t>перечень</w:t>
      </w:r>
      <w:r w:rsidRPr="00402AB0">
        <w:rPr>
          <w:lang w:val="ru-RU"/>
        </w:rPr>
        <w:tab/>
        <w:t>вопросов,</w:t>
      </w:r>
      <w:r w:rsidRPr="00402AB0">
        <w:rPr>
          <w:lang w:val="ru-RU"/>
        </w:rPr>
        <w:tab/>
        <w:t>подлежащих</w:t>
      </w:r>
      <w:r w:rsidRPr="00402AB0">
        <w:rPr>
          <w:lang w:val="ru-RU"/>
        </w:rPr>
        <w:tab/>
        <w:t>рассмотрению</w:t>
      </w:r>
      <w:r w:rsidRPr="00402AB0">
        <w:rPr>
          <w:lang w:val="ru-RU"/>
        </w:rPr>
        <w:tab/>
        <w:t>на</w:t>
      </w:r>
      <w:r w:rsidRPr="00402AB0">
        <w:rPr>
          <w:lang w:val="ru-RU"/>
        </w:rPr>
        <w:tab/>
        <w:t>общем</w:t>
      </w:r>
      <w:r w:rsidRPr="00402AB0">
        <w:rPr>
          <w:lang w:val="ru-RU"/>
        </w:rPr>
        <w:tab/>
        <w:t>собрании</w:t>
      </w:r>
      <w:r w:rsidRPr="00402AB0">
        <w:rPr>
          <w:lang w:val="ru-RU"/>
        </w:rPr>
        <w:tab/>
        <w:t>членов</w:t>
      </w:r>
    </w:p>
    <w:p w:rsidR="003F7FD4" w:rsidRDefault="003F7FD4">
      <w:pPr>
        <w:ind w:left="-15" w:right="0" w:firstLine="0"/>
      </w:pPr>
      <w:r>
        <w:t>товарищества;</w:t>
      </w:r>
    </w:p>
    <w:p w:rsidR="003F7FD4" w:rsidRPr="00402AB0" w:rsidRDefault="003F7FD4">
      <w:pPr>
        <w:numPr>
          <w:ilvl w:val="0"/>
          <w:numId w:val="58"/>
        </w:numPr>
        <w:ind w:right="0"/>
        <w:rPr>
          <w:lang w:val="ru-RU"/>
        </w:rPr>
      </w:pPr>
      <w:r w:rsidRPr="00402AB0">
        <w:rPr>
          <w:lang w:val="ru-RU"/>
        </w:rPr>
        <w:t>дата, время и место проведения общего собрания членов товарищества;</w:t>
      </w:r>
    </w:p>
    <w:p w:rsidR="003F7FD4" w:rsidRPr="00402AB0" w:rsidRDefault="003F7FD4">
      <w:pPr>
        <w:numPr>
          <w:ilvl w:val="0"/>
          <w:numId w:val="58"/>
        </w:numPr>
        <w:ind w:right="0"/>
        <w:rPr>
          <w:lang w:val="ru-RU"/>
        </w:rPr>
      </w:pPr>
      <w:r w:rsidRPr="00402AB0">
        <w:rPr>
          <w:lang w:val="ru-RU"/>
        </w:rPr>
        <w:t>способ ознакомления с проектами документов и иными материалами, планируемыми к рассмотрению на общем собрании членов товарищества;</w:t>
      </w:r>
    </w:p>
    <w:p w:rsidR="003F7FD4" w:rsidRPr="00402AB0" w:rsidRDefault="003F7FD4">
      <w:pPr>
        <w:numPr>
          <w:ilvl w:val="0"/>
          <w:numId w:val="58"/>
        </w:numPr>
        <w:ind w:right="0"/>
        <w:rPr>
          <w:lang w:val="ru-RU"/>
        </w:rPr>
      </w:pPr>
      <w:r w:rsidRPr="00402AB0">
        <w:rPr>
          <w:lang w:val="ru-RU"/>
        </w:rPr>
        <w:t>дата и время начала и окончания заочного голосования по вопросам повестки общего собрания членов товарищества;</w:t>
      </w:r>
    </w:p>
    <w:p w:rsidR="003F7FD4" w:rsidRPr="00402AB0" w:rsidRDefault="003F7FD4">
      <w:pPr>
        <w:numPr>
          <w:ilvl w:val="0"/>
          <w:numId w:val="58"/>
        </w:numPr>
        <w:ind w:right="0"/>
        <w:rPr>
          <w:lang w:val="ru-RU"/>
        </w:rPr>
      </w:pPr>
      <w:r w:rsidRPr="00402AB0">
        <w:rPr>
          <w:lang w:val="ru-RU"/>
        </w:rPr>
        <w:t>сведения об используемых электронных или иных технических средствах;</w:t>
      </w:r>
    </w:p>
    <w:p w:rsidR="003F7FD4" w:rsidRPr="00402AB0" w:rsidRDefault="003F7FD4">
      <w:pPr>
        <w:numPr>
          <w:ilvl w:val="0"/>
          <w:numId w:val="58"/>
        </w:numPr>
        <w:spacing w:after="37"/>
        <w:ind w:right="0"/>
        <w:rPr>
          <w:lang w:val="ru-RU"/>
        </w:rPr>
      </w:pPr>
      <w:r>
        <w:rPr>
          <w:noProof/>
          <w:lang w:val="ru-RU" w:eastAsia="ru-RU"/>
        </w:rPr>
        <w:pict>
          <v:group id="Group 125764" o:spid="_x0000_s1398" style="position:absolute;left:0;text-align:left;margin-left:0;margin-top:-320.25pt;width:496pt;height:358.75pt;z-index:-251652096" coordsize="62994,45563">
            <v:shape id="Shape 135944" o:spid="_x0000_s1399" style="position:absolute;left:4307;width:54379;height:1752" coordsize="5437957,175245" path="m,l5437957,r,175245l,175245,,e" fillcolor="yellow" stroked="f" strokeweight="0">
              <v:stroke opacity="0" miterlimit="10" joinstyle="miter"/>
            </v:shape>
            <v:shape id="Shape 135945" o:spid="_x0000_s1400" style="position:absolute;left:11220;top:1752;width:40554;height:1752" coordsize="4055418,175245" path="m,l4055418,r,175245l,175245,,e" fillcolor="yellow" stroked="f" strokeweight="0">
              <v:stroke opacity="0" miterlimit="10" joinstyle="miter"/>
            </v:shape>
            <v:shape id="Shape 135946" o:spid="_x0000_s1401" style="position:absolute;left:4476;top:3504;width:381;height:1752" coordsize="38100,175245" path="m,l38100,r,175245l,175245,,e" fillcolor="yellow" stroked="f" strokeweight="0">
              <v:stroke opacity="0" miterlimit="10" joinstyle="miter"/>
            </v:shape>
            <v:shape id="Shape 135947" o:spid="_x0000_s1402" style="position:absolute;left:4476;top:5257;width:48328;height:1752" coordsize="4832896,175245" path="m,l4832896,r,175245l,175245,,e" fillcolor="yellow" stroked="f" strokeweight="0">
              <v:stroke opacity="0" miterlimit="10" joinstyle="miter"/>
            </v:shape>
            <v:shape id="Shape 135948" o:spid="_x0000_s1403" style="position:absolute;left:4476;top:7009;width:58465;height:1752" coordsize="5846565,175245" path="m,l5846565,r,175245l,175245,,e" fillcolor="yellow" stroked="f" strokeweight="0">
              <v:stroke opacity="0" miterlimit="10" joinstyle="miter"/>
            </v:shape>
            <v:shape id="Shape 135949" o:spid="_x0000_s1404" style="position:absolute;top:8762;width:62937;height:1752" coordsize="6293719,175245" path="m,l6293719,r,175245l,175245,,e" fillcolor="yellow" stroked="f" strokeweight="0">
              <v:stroke opacity="0" miterlimit="10" joinstyle="miter"/>
            </v:shape>
            <v:shape id="Shape 135950" o:spid="_x0000_s1405" style="position:absolute;top:10514;width:61754;height:1752" coordsize="6175400,175245" path="m,l6175400,r,175245l,175245,,e" fillcolor="yellow" stroked="f" strokeweight="0">
              <v:stroke opacity="0" miterlimit="10" joinstyle="miter"/>
            </v:shape>
            <v:shape id="Shape 135951" o:spid="_x0000_s1406" style="position:absolute;left:4476;top:12267;width:58432;height:1752" coordsize="5843290,175245" path="m,l5843290,r,175245l,175245,,e" fillcolor="yellow" stroked="f" strokeweight="0">
              <v:stroke opacity="0" miterlimit="10" joinstyle="miter"/>
            </v:shape>
            <v:shape id="Shape 135952" o:spid="_x0000_s1407" style="position:absolute;top:14019;width:62968;height:1752" coordsize="6296844,175245" path="m,l6296844,r,175245l,175245,,e" fillcolor="yellow" stroked="f" strokeweight="0">
              <v:stroke opacity="0" miterlimit="10" joinstyle="miter"/>
            </v:shape>
            <v:shape id="Shape 135953" o:spid="_x0000_s1408" style="position:absolute;top:15772;width:44016;height:1752" coordsize="4401666,175245" path="m,l4401666,r,175245l,175245,,e" fillcolor="yellow" stroked="f" strokeweight="0">
              <v:stroke opacity="0" miterlimit="10" joinstyle="miter"/>
            </v:shape>
            <v:shape id="Shape 135954" o:spid="_x0000_s1409" style="position:absolute;left:4476;top:17524;width:58499;height:1752" coordsize="5849988,175245" path="m,l5849988,r,175245l,175245,,e" fillcolor="yellow" stroked="f" strokeweight="0">
              <v:stroke opacity="0" miterlimit="10" joinstyle="miter"/>
            </v:shape>
            <v:shape id="Shape 135955" o:spid="_x0000_s1410" style="position:absolute;top:19276;width:8210;height:1752" coordsize="821085,175245" path="m,l821085,r,175245l,175245,,e" fillcolor="yellow" stroked="f" strokeweight="0">
              <v:stroke opacity="0" miterlimit="10" joinstyle="miter"/>
            </v:shape>
            <v:shape id="Shape 135956" o:spid="_x0000_s1411" style="position:absolute;left:4476;top:21029;width:58515;height:1752" coordsize="5851550,175245" path="m,l5851550,r,175245l,175245,,e" fillcolor="yellow" stroked="f" strokeweight="0">
              <v:stroke opacity="0" miterlimit="10" joinstyle="miter"/>
            </v:shape>
            <v:shape id="Shape 135957" o:spid="_x0000_s1412" style="position:absolute;top:22781;width:62978;height:1752" coordsize="6297812,175245" path="m,l6297812,r,175245l,175245,,e" fillcolor="yellow" stroked="f" strokeweight="0">
              <v:stroke opacity="0" miterlimit="10" joinstyle="miter"/>
            </v:shape>
            <v:shape id="Shape 135958" o:spid="_x0000_s1413" style="position:absolute;top:24534;width:14074;height:1752" coordsize="1407468,175245" path="m,l1407468,r,175245l,175245,,e" fillcolor="yellow" stroked="f" strokeweight="0">
              <v:stroke opacity="0" miterlimit="10" joinstyle="miter"/>
            </v:shape>
            <v:shape id="Shape 135959" o:spid="_x0000_s1414" style="position:absolute;left:4476;top:26286;width:58516;height:1752" coordsize="5851699,175245" path="m,l5851699,r,175245l,175245,,e" fillcolor="yellow" stroked="f" strokeweight="0">
              <v:stroke opacity="0" miterlimit="10" joinstyle="miter"/>
            </v:shape>
            <v:shape id="Shape 135960" o:spid="_x0000_s1415" style="position:absolute;top:28039;width:9391;height:1752" coordsize="939105,175245" path="m,l939105,r,175245l,175245,,e" fillcolor="yellow" stroked="f" strokeweight="0">
              <v:stroke opacity="0" miterlimit="10" joinstyle="miter"/>
            </v:shape>
            <v:shape id="Shape 135961" o:spid="_x0000_s1416" style="position:absolute;left:4476;top:29791;width:48357;height:1752" coordsize="4835798,175245" path="m,l4835798,r,175245l,175245,,e" fillcolor="yellow" stroked="f" strokeweight="0">
              <v:stroke opacity="0" miterlimit="10" joinstyle="miter"/>
            </v:shape>
            <v:shape id="Shape 135962" o:spid="_x0000_s1417" style="position:absolute;left:4476;top:31544;width:58517;height:1752" coordsize="5851774,175245" path="m,l5851774,r,175245l,175245,,e" fillcolor="yellow" stroked="f" strokeweight="0">
              <v:stroke opacity="0" miterlimit="10" joinstyle="miter"/>
            </v:shape>
            <v:shape id="Shape 135963" o:spid="_x0000_s1418" style="position:absolute;top:33296;width:37129;height:1752" coordsize="3712964,175245" path="m,l3712964,r,175245l,175245,,e" fillcolor="yellow" stroked="f" strokeweight="0">
              <v:stroke opacity="0" miterlimit="10" joinstyle="miter"/>
            </v:shape>
            <v:shape id="Shape 135964" o:spid="_x0000_s1419" style="position:absolute;left:4476;top:35049;width:58444;height:1752" coordsize="5844407,175245" path="m,l5844407,r,175245l,175245,,e" fillcolor="yellow" stroked="f" strokeweight="0">
              <v:stroke opacity="0" miterlimit="10" joinstyle="miter"/>
            </v:shape>
            <v:shape id="Shape 135965" o:spid="_x0000_s1420" style="position:absolute;top:36801;width:20638;height:1752" coordsize="2063800,175245" path="m,l2063800,r,175245l,175245,,e" fillcolor="yellow" stroked="f" strokeweight="0">
              <v:stroke opacity="0" miterlimit="10" joinstyle="miter"/>
            </v:shape>
            <v:shape id="Shape 135966" o:spid="_x0000_s1421" style="position:absolute;left:4476;top:38553;width:50108;height:1752" coordsize="5010894,175245" path="m,l5010894,r,175245l,175245,,e" fillcolor="yellow" stroked="f" strokeweight="0">
              <v:stroke opacity="0" miterlimit="10" joinstyle="miter"/>
            </v:shape>
            <v:shape id="Shape 135967" o:spid="_x0000_s1422" style="position:absolute;left:4476;top:40306;width:58448;height:1752" coordsize="5844853,175245" path="m,l5844853,r,175245l,175245,,e" fillcolor="yellow" stroked="f" strokeweight="0">
              <v:stroke opacity="0" miterlimit="10" joinstyle="miter"/>
            </v:shape>
            <v:shape id="Shape 135968" o:spid="_x0000_s1423" style="position:absolute;top:42058;width:62952;height:1752" coordsize="6295207,175245" path="m,l6295207,r,175245l,175245,,e" fillcolor="yellow" stroked="f" strokeweight="0">
              <v:stroke opacity="0" miterlimit="10" joinstyle="miter"/>
            </v:shape>
            <v:shape id="Shape 135969" o:spid="_x0000_s1424" style="position:absolute;top:43811;width:62993;height:1752" coordsize="6299300,175245" path="m,l6299300,r,175245l,175245,,e" fillcolor="yellow" stroked="f" strokeweight="0">
              <v:stroke opacity="0" miterlimit="10" joinstyle="miter"/>
            </v:shape>
          </v:group>
        </w:pict>
      </w:r>
      <w:r w:rsidRPr="00402AB0">
        <w:rPr>
          <w:lang w:val="ru-RU"/>
        </w:rPr>
        <w:t>адрес электронной почты и (или) номер телефона для направления участниками общего собрания членов товарищества подтверждения факта участия в голосовании и решений по вопросам, включенным в повестку общего собрания членов товарищества, либо иной порядок подтверждения факта участия в голосовании и направления таких решений, установленный уставом товарищества.</w:t>
      </w:r>
    </w:p>
    <w:p w:rsidR="003F7FD4" w:rsidRPr="00402AB0" w:rsidRDefault="003F7FD4">
      <w:pPr>
        <w:ind w:left="-15" w:right="0"/>
        <w:rPr>
          <w:lang w:val="ru-RU"/>
        </w:rPr>
      </w:pPr>
      <w:r w:rsidRPr="00402AB0">
        <w:rPr>
          <w:lang w:val="ru-RU"/>
        </w:rPr>
        <w:t>Включение в указанный перечень дополнительных вопросов непосредственно при проведении такого собрания не допускается.</w:t>
      </w:r>
    </w:p>
    <w:p w:rsidR="003F7FD4" w:rsidRPr="00402AB0" w:rsidRDefault="003F7FD4">
      <w:pPr>
        <w:ind w:left="-15" w:right="0"/>
        <w:rPr>
          <w:lang w:val="ru-RU"/>
        </w:rPr>
      </w:pPr>
      <w:r w:rsidRPr="00402AB0">
        <w:rPr>
          <w:lang w:val="ru-RU"/>
        </w:rPr>
        <w:t>10.1.3. При проведении очного голосования, предусматривающего совместное дистанционное участие, в уведомлении о проведении общего собрания членов товарищества указываются перечень вопросов, подлежащих рассмотрению на общем собрании членов товарищества, дата, время и место проведения общего собрания членов товарищества (в случае проведения голосования, предусматривающего возможность присутствия), а также сведения об используемых электронных или иных технических средствах.</w:t>
      </w:r>
    </w:p>
    <w:p w:rsidR="003F7FD4" w:rsidRPr="00402AB0" w:rsidRDefault="003F7FD4">
      <w:pPr>
        <w:ind w:left="-15" w:right="0"/>
        <w:rPr>
          <w:lang w:val="ru-RU"/>
        </w:rPr>
      </w:pPr>
      <w:r>
        <w:rPr>
          <w:noProof/>
          <w:lang w:val="ru-RU" w:eastAsia="ru-RU"/>
        </w:rPr>
        <w:pict>
          <v:group id="Group 133481" o:spid="_x0000_s1425" style="position:absolute;left:0;text-align:left;margin-left:0;margin-top:-140.85pt;width:496pt;height:745.15pt;z-index:-251637760" coordsize="62993,94632">
            <v:shape id="Shape 136024" o:spid="_x0000_s1426" style="position:absolute;width:62908;height:1752" coordsize="6290817,175245" path="m,l6290817,r,175245l,175245,,e" fillcolor="yellow" stroked="f" strokeweight="0">
              <v:stroke opacity="0" miterlimit="10" joinstyle="miter"/>
            </v:shape>
            <v:shape id="Shape 136025" o:spid="_x0000_s1427" style="position:absolute;top:1752;width:25300;height:1752" coordsize="2530078,175245" path="m,l2530078,r,175245l,175245,,e" fillcolor="yellow" stroked="f" strokeweight="0">
              <v:stroke opacity="0" miterlimit="10" joinstyle="miter"/>
            </v:shape>
            <v:shape id="Shape 136026" o:spid="_x0000_s1428" style="position:absolute;left:4476;top:3504;width:58444;height:1752" coordsize="5844407,175245" path="m,l5844407,r,175245l,175245,,e" fillcolor="yellow" stroked="f" strokeweight="0">
              <v:stroke opacity="0" miterlimit="10" joinstyle="miter"/>
            </v:shape>
            <v:shape id="Shape 136027" o:spid="_x0000_s1429" style="position:absolute;top:5257;width:29045;height:1752" coordsize="2904530,175245" path="m,l2904530,r,175245l,175245,,e" fillcolor="yellow" stroked="f" strokeweight="0">
              <v:stroke opacity="0" miterlimit="10" joinstyle="miter"/>
            </v:shape>
            <v:shape id="Shape 136028" o:spid="_x0000_s1430" style="position:absolute;left:4476;top:7009;width:58462;height:1752" coordsize="5846267,175245" path="m,l5846267,r,175245l,175245,,e" fillcolor="yellow" stroked="f" strokeweight="0">
              <v:stroke opacity="0" miterlimit="10" joinstyle="miter"/>
            </v:shape>
            <v:shape id="Shape 136029" o:spid="_x0000_s1431" style="position:absolute;top:8762;width:62917;height:1752" coordsize="6291710,175245" path="m,l6291710,r,175245l,175245,,e" fillcolor="yellow" stroked="f" strokeweight="0">
              <v:stroke opacity="0" miterlimit="10" joinstyle="miter"/>
            </v:shape>
            <v:shape id="Shape 136030" o:spid="_x0000_s1432" style="position:absolute;top:10514;width:62918;height:1752" coordsize="6291858,175245" path="m,l6291858,r,175245l,175245,,e" fillcolor="yellow" stroked="f" strokeweight="0">
              <v:stroke opacity="0" miterlimit="10" joinstyle="miter"/>
            </v:shape>
            <v:shape id="Shape 136031" o:spid="_x0000_s1433" style="position:absolute;top:12267;width:62987;height:1752" coordsize="6298779,175245" path="m,l6298779,r,175245l,175245,,e" fillcolor="yellow" stroked="f" strokeweight="0">
              <v:stroke opacity="0" miterlimit="10" joinstyle="miter"/>
            </v:shape>
            <v:shape id="Shape 136032" o:spid="_x0000_s1434" style="position:absolute;top:14019;width:62993;height:1752" coordsize="6299300,175245" path="m,l6299300,r,175245l,175245,,e" fillcolor="yellow" stroked="f" strokeweight="0">
              <v:stroke opacity="0" miterlimit="10" joinstyle="miter"/>
            </v:shape>
            <v:shape id="Shape 136033" o:spid="_x0000_s1435" style="position:absolute;top:15772;width:40289;height:1752" coordsize="4028926,175245" path="m,l4028926,r,175245l,175245,,e" fillcolor="yellow" stroked="f" strokeweight="0">
              <v:stroke opacity="0" miterlimit="10" joinstyle="miter"/>
            </v:shape>
            <v:shape id="Shape 136034" o:spid="_x0000_s1436" style="position:absolute;left:4476;top:17524;width:58502;height:1752" coordsize="5850211,175245" path="m,l5850211,r,175245l,175245,,e" fillcolor="yellow" stroked="f" strokeweight="0">
              <v:stroke opacity="0" miterlimit="10" joinstyle="miter"/>
            </v:shape>
            <v:shape id="Shape 136035" o:spid="_x0000_s1437" style="position:absolute;top:19276;width:62922;height:1752" coordsize="6292231,175245" path="m,l6292231,r,175245l,175245,,e" fillcolor="yellow" stroked="f" strokeweight="0">
              <v:stroke opacity="0" miterlimit="10" joinstyle="miter"/>
            </v:shape>
            <v:shape id="Shape 136036" o:spid="_x0000_s1438" style="position:absolute;top:21029;width:62940;height:1752" coordsize="6294091,175245" path="m,l6294091,r,175245l,175245,,e" fillcolor="yellow" stroked="f" strokeweight="0">
              <v:stroke opacity="0" miterlimit="10" joinstyle="miter"/>
            </v:shape>
            <v:shape id="Shape 136037" o:spid="_x0000_s1439" style="position:absolute;top:22781;width:62923;height:1752" coordsize="6292379,175245" path="m,l6292379,r,175245l,175245,,e" fillcolor="yellow" stroked="f" strokeweight="0">
              <v:stroke opacity="0" miterlimit="10" joinstyle="miter"/>
            </v:shape>
            <v:shape id="Shape 136038" o:spid="_x0000_s1440" style="position:absolute;top:24534;width:62902;height:1752" coordsize="6290221,175245" path="m,l6290221,r,175245l,175245,,e" fillcolor="yellow" stroked="f" strokeweight="0">
              <v:stroke opacity="0" miterlimit="10" joinstyle="miter"/>
            </v:shape>
            <v:shape id="Shape 136039" o:spid="_x0000_s1441" style="position:absolute;top:26286;width:62949;height:1752" coordsize="6294909,175245" path="m,l6294909,r,175245l,175245,,e" fillcolor="yellow" stroked="f" strokeweight="0">
              <v:stroke opacity="0" miterlimit="10" joinstyle="miter"/>
            </v:shape>
            <v:shape id="Shape 136040" o:spid="_x0000_s1442" style="position:absolute;top:28039;width:62910;height:1752" coordsize="6291040,175245" path="m,l6291040,r,175245l,175245,,e" fillcolor="yellow" stroked="f" strokeweight="0">
              <v:stroke opacity="0" miterlimit="10" joinstyle="miter"/>
            </v:shape>
            <v:shape id="Shape 136041" o:spid="_x0000_s1443" style="position:absolute;top:29791;width:62902;height:1752" coordsize="6290221,175245" path="m,l6290221,r,175245l,175245,,e" fillcolor="yellow" stroked="f" strokeweight="0">
              <v:stroke opacity="0" miterlimit="10" joinstyle="miter"/>
            </v:shape>
            <v:shape id="Shape 136042" o:spid="_x0000_s1444" style="position:absolute;top:31544;width:62975;height:1752" coordsize="6297588,175245" path="m,l6297588,r,175245l,175245,,e" fillcolor="yellow" stroked="f" strokeweight="0">
              <v:stroke opacity="0" miterlimit="10" joinstyle="miter"/>
            </v:shape>
            <v:shape id="Shape 136043" o:spid="_x0000_s1445" style="position:absolute;top:33296;width:33894;height:1752" coordsize="3389412,175245" path="m,l3389412,r,175245l,175245,,e" fillcolor="yellow" stroked="f" strokeweight="0">
              <v:stroke opacity="0" miterlimit="10" joinstyle="miter"/>
            </v:shape>
            <v:shape id="Shape 136044" o:spid="_x0000_s1446" style="position:absolute;left:4476;top:35049;width:27769;height:1752" coordsize="2776984,175245" path="m,l2776984,r,175245l,175245,,e" fillcolor="yellow" stroked="f" strokeweight="0">
              <v:stroke opacity="0" miterlimit="10" joinstyle="miter"/>
            </v:shape>
            <v:shape id="Shape 136045" o:spid="_x0000_s1447" style="position:absolute;left:4476;top:36801;width:32584;height:1752" coordsize="3258443,175245" path="m,l3258443,r,175245l,175245,,e" fillcolor="yellow" stroked="f" strokeweight="0">
              <v:stroke opacity="0" miterlimit="10" joinstyle="miter"/>
            </v:shape>
            <v:shape id="Shape 136046" o:spid="_x0000_s1448" style="position:absolute;left:4476;top:38553;width:58423;height:1752" coordsize="5842398,175245" path="m,l5842398,r,175245l,175245,,e" fillcolor="yellow" stroked="f" strokeweight="0">
              <v:stroke opacity="0" miterlimit="10" joinstyle="miter"/>
            </v:shape>
            <v:shape id="Shape 136047" o:spid="_x0000_s1449" style="position:absolute;top:40306;width:36293;height:1752" coordsize="3629323,175245" path="m,l3629323,r,175245l,175245,,e" fillcolor="yellow" stroked="f" strokeweight="0">
              <v:stroke opacity="0" miterlimit="10" joinstyle="miter"/>
            </v:shape>
            <v:shape id="Shape 136048" o:spid="_x0000_s1450" style="position:absolute;left:4476;top:42058;width:58452;height:1752" coordsize="5845225,175245" path="m,l5845225,r,175245l,175245,,e" fillcolor="yellow" stroked="f" strokeweight="0">
              <v:stroke opacity="0" miterlimit="10" joinstyle="miter"/>
            </v:shape>
            <v:shape id="Shape 136049" o:spid="_x0000_s1451" style="position:absolute;top:43811;width:28036;height:1752" coordsize="2803624,175245" path="m,l2803624,r,175245l,175245,,e" fillcolor="yellow" stroked="f" strokeweight="0">
              <v:stroke opacity="0" miterlimit="10" joinstyle="miter"/>
            </v:shape>
            <v:shape id="Shape 136050" o:spid="_x0000_s1452" style="position:absolute;left:4476;top:45563;width:58511;height:1752" coordsize="5851104,175245" path="m,l5851104,r,175245l,175245,,e" fillcolor="yellow" stroked="f" strokeweight="0">
              <v:stroke opacity="0" miterlimit="10" joinstyle="miter"/>
            </v:shape>
            <v:shape id="Shape 136051" o:spid="_x0000_s1453" style="position:absolute;top:47316;width:62966;height:1752" coordsize="6296621,175245" path="m,l6296621,r,175245l,175245,,e" fillcolor="yellow" stroked="f" strokeweight="0">
              <v:stroke opacity="0" miterlimit="10" joinstyle="miter"/>
            </v:shape>
            <v:shape id="Shape 136052" o:spid="_x0000_s1454" style="position:absolute;top:49068;width:8459;height:1752" coordsize="845939,175245" path="m,l845939,r,175245l,175245,,e" fillcolor="yellow" stroked="f" strokeweight="0">
              <v:stroke opacity="0" miterlimit="10" joinstyle="miter"/>
            </v:shape>
            <v:shape id="Shape 136053" o:spid="_x0000_s1455" style="position:absolute;left:4476;top:50821;width:58490;height:1752" coordsize="5849020,175245" path="m,l5849020,r,175245l,175245,,e" fillcolor="yellow" stroked="f" strokeweight="0">
              <v:stroke opacity="0" miterlimit="10" joinstyle="miter"/>
            </v:shape>
            <v:shape id="Shape 136054" o:spid="_x0000_s1456" style="position:absolute;top:52573;width:62975;height:1752" coordsize="6297588,175245" path="m,l6297588,r,175245l,175245,,e" fillcolor="yellow" stroked="f" strokeweight="0">
              <v:stroke opacity="0" miterlimit="10" joinstyle="miter"/>
            </v:shape>
            <v:shape id="Shape 136055" o:spid="_x0000_s1457" style="position:absolute;top:54325;width:62930;height:1752" coordsize="6293049,175245" path="m,l6293049,r,175245l,175245,,e" fillcolor="yellow" stroked="f" strokeweight="0">
              <v:stroke opacity="0" miterlimit="10" joinstyle="miter"/>
            </v:shape>
            <v:shape id="Shape 136056" o:spid="_x0000_s1458" style="position:absolute;top:56078;width:33992;height:1752" coordsize="3399235,175245" path="m,l3399235,r,175245l,175245,,e" fillcolor="yellow" stroked="f" strokeweight="0">
              <v:stroke opacity="0" miterlimit="10" joinstyle="miter"/>
            </v:shape>
            <v:shape id="Shape 136057" o:spid="_x0000_s1459" style="position:absolute;left:4476;top:57830;width:381;height:1752" coordsize="38100,175245" path="m,l38100,r,175245l,175245,,e" fillcolor="yellow" stroked="f" strokeweight="0">
              <v:stroke opacity="0" miterlimit="10" joinstyle="miter"/>
            </v:shape>
            <v:shape id="Shape 136058" o:spid="_x0000_s1460" style="position:absolute;left:4476;top:59583;width:58489;height:1752" coordsize="5848946,175245" path="m,l5848946,r,175245l,175245,,e" fillcolor="yellow" stroked="f" strokeweight="0">
              <v:stroke opacity="0" miterlimit="10" joinstyle="miter"/>
            </v:shape>
            <v:shape id="Shape 136059" o:spid="_x0000_s1461" style="position:absolute;top:61335;width:62988;height:1752" coordsize="6298853,175245" path="m,l6298853,r,175245l,175245,,e" fillcolor="yellow" stroked="f" strokeweight="0">
              <v:stroke opacity="0" miterlimit="10" joinstyle="miter"/>
            </v:shape>
            <v:shape id="Shape 136060" o:spid="_x0000_s1462" style="position:absolute;top:63088;width:59204;height:1752" coordsize="5920458,175245" path="m,l5920458,r,175245l,175245,,e" fillcolor="yellow" stroked="f" strokeweight="0">
              <v:stroke opacity="0" miterlimit="10" joinstyle="miter"/>
            </v:shape>
            <v:shape id="Shape 136061" o:spid="_x0000_s1463" style="position:absolute;left:4476;top:64840;width:58512;height:1752" coordsize="5851253,175245" path="m,l5851253,r,175245l,175245,,e" fillcolor="yellow" stroked="f" strokeweight="0">
              <v:stroke opacity="0" miterlimit="10" joinstyle="miter"/>
            </v:shape>
            <v:shape id="Shape 136062" o:spid="_x0000_s1464" style="position:absolute;top:66593;width:62945;height:1752" coordsize="6294537,175245" path="m,l6294537,r,175245l,175245,,e" fillcolor="yellow" stroked="f" strokeweight="0">
              <v:stroke opacity="0" miterlimit="10" joinstyle="miter"/>
            </v:shape>
            <v:shape id="Shape 136063" o:spid="_x0000_s1465" style="position:absolute;top:68345;width:5735;height:1752" coordsize="573509,175245" path="m,l573509,r,175245l,175245,,e" fillcolor="yellow" stroked="f" strokeweight="0">
              <v:stroke opacity="0" miterlimit="10" joinstyle="miter"/>
            </v:shape>
            <v:shape id="Shape 136064" o:spid="_x0000_s1466" style="position:absolute;left:4476;top:70098;width:58438;height:1752" coordsize="5843811,175245" path="m,l5843811,r,175245l,175245,,e" fillcolor="yellow" stroked="f" strokeweight="0">
              <v:stroke opacity="0" miterlimit="10" joinstyle="miter"/>
            </v:shape>
            <v:shape id="Shape 136065" o:spid="_x0000_s1467" style="position:absolute;top:71850;width:62936;height:1752" coordsize="6293644,175245" path="m,l6293644,r,175245l,175245,,e" fillcolor="yellow" stroked="f" strokeweight="0">
              <v:stroke opacity="0" miterlimit="10" joinstyle="miter"/>
            </v:shape>
            <v:shape id="Shape 136066" o:spid="_x0000_s1468" style="position:absolute;top:73602;width:62915;height:1752" coordsize="6291561,175245" path="m,l6291561,r,175245l,175245,,e" fillcolor="yellow" stroked="f" strokeweight="0">
              <v:stroke opacity="0" miterlimit="10" joinstyle="miter"/>
            </v:shape>
            <v:shape id="Shape 136067" o:spid="_x0000_s1469" style="position:absolute;top:75355;width:62989;height:1752" coordsize="6298928,175245" path="m,l6298928,r,175245l,175245,,e" fillcolor="yellow" stroked="f" strokeweight="0">
              <v:stroke opacity="0" miterlimit="10" joinstyle="miter"/>
            </v:shape>
            <v:shape id="Shape 136068" o:spid="_x0000_s1470" style="position:absolute;top:77107;width:62959;height:1752" coordsize="6295951,175245" path="m,l6295951,r,175245l,175245,,e" fillcolor="yellow" stroked="f" strokeweight="0">
              <v:stroke opacity="0" miterlimit="10" joinstyle="miter"/>
            </v:shape>
            <v:shape id="Shape 136069" o:spid="_x0000_s1471" style="position:absolute;top:78860;width:62929;height:1752" coordsize="6292975,175245" path="m,l6292975,r,175245l,175245,,e" fillcolor="yellow" stroked="f" strokeweight="0">
              <v:stroke opacity="0" miterlimit="10" joinstyle="miter"/>
            </v:shape>
            <v:shape id="Shape 136070" o:spid="_x0000_s1472" style="position:absolute;top:80612;width:62915;height:1752" coordsize="6291561,175245" path="m,l6291561,r,175245l,175245,,e" fillcolor="yellow" stroked="f" strokeweight="0">
              <v:stroke opacity="0" miterlimit="10" joinstyle="miter"/>
            </v:shape>
            <v:shape id="Shape 136071" o:spid="_x0000_s1473" style="position:absolute;top:82365;width:11067;height:1752" coordsize="1106760,175245" path="m,l1106760,r,175245l,175245,,e" fillcolor="yellow" stroked="f" strokeweight="0">
              <v:stroke opacity="0" miterlimit="10" joinstyle="miter"/>
            </v:shape>
            <v:shape id="Shape 136072" o:spid="_x0000_s1474" style="position:absolute;left:4476;top:84117;width:58467;height:1752" coordsize="5846714,175245" path="m,l5846714,r,175245l,175245,,e" fillcolor="yellow" stroked="f" strokeweight="0">
              <v:stroke opacity="0" miterlimit="10" joinstyle="miter"/>
            </v:shape>
            <v:shape id="Shape 136073" o:spid="_x0000_s1475" style="position:absolute;top:85870;width:62920;height:1752" coordsize="6292082,175245" path="m,l6292082,r,175245l,175245,,e" fillcolor="yellow" stroked="f" strokeweight="0">
              <v:stroke opacity="0" miterlimit="10" joinstyle="miter"/>
            </v:shape>
            <v:shape id="Shape 136074" o:spid="_x0000_s1476" style="position:absolute;top:87622;width:62908;height:1752" coordsize="6290817,175245" path="m,l6290817,r,175245l,175245,,e" fillcolor="yellow" stroked="f" strokeweight="0">
              <v:stroke opacity="0" miterlimit="10" joinstyle="miter"/>
            </v:shape>
            <v:shape id="Shape 136075" o:spid="_x0000_s1477" style="position:absolute;top:89375;width:62914;height:1752" coordsize="6291412,175245" path="m,l6291412,r,175245l,175245,,e" fillcolor="yellow" stroked="f" strokeweight="0">
              <v:stroke opacity="0" miterlimit="10" joinstyle="miter"/>
            </v:shape>
            <v:shape id="Shape 136076" o:spid="_x0000_s1478" style="position:absolute;top:91127;width:62962;height:1752" coordsize="6296249,175245" path="m,l6296249,r,175245l,175245,,e" fillcolor="yellow" stroked="f" strokeweight="0">
              <v:stroke opacity="0" miterlimit="10" joinstyle="miter"/>
            </v:shape>
            <v:shape id="Shape 136077" o:spid="_x0000_s1479" style="position:absolute;top:92879;width:22291;height:1752" coordsize="2229148,175245" path="m,l2229148,r,175245l,175245,,e" fillcolor="yellow" stroked="f" strokeweight="0">
              <v:stroke opacity="0" miterlimit="10" joinstyle="miter"/>
            </v:shape>
          </v:group>
        </w:pict>
      </w:r>
      <w:r w:rsidRPr="00402AB0">
        <w:rPr>
          <w:lang w:val="ru-RU"/>
        </w:rPr>
        <w:t>10.1.4. Голосование на общем собрании членов товарищества путем передачи коротких текстовых сообщений осуществляется без использования сайта товарищества в информационно-телекоммуникационной сети «Интернет», в том числе с использованием которого осуществляются голосование при принятии общим собранием членов товарищества решений путем очно-заочного голосования или заочного голосования с применением электронных или иных технических средств (за исключением голосования посредством передачи коротких текстовых сообщений) и (или) размещение информации о проведении общего собрания членов товарищества и его результатах, иной сайт в информационно-телекоммуникационной сети «Интернет» либо информационная система, используемые товариществом для указанных целей.</w:t>
      </w:r>
    </w:p>
    <w:p w:rsidR="003F7FD4" w:rsidRPr="00402AB0" w:rsidRDefault="003F7FD4">
      <w:pPr>
        <w:ind w:left="705" w:right="0" w:firstLine="0"/>
        <w:rPr>
          <w:lang w:val="ru-RU"/>
        </w:rPr>
      </w:pPr>
      <w:r w:rsidRPr="00402AB0">
        <w:rPr>
          <w:lang w:val="ru-RU"/>
        </w:rPr>
        <w:t>В таких сообщениях должны содержаться:</w:t>
      </w:r>
    </w:p>
    <w:p w:rsidR="003F7FD4" w:rsidRDefault="003F7FD4">
      <w:pPr>
        <w:numPr>
          <w:ilvl w:val="0"/>
          <w:numId w:val="59"/>
        </w:numPr>
        <w:ind w:right="0"/>
      </w:pPr>
      <w:r>
        <w:t>наименование товарищества, дата голосования;</w:t>
      </w:r>
    </w:p>
    <w:p w:rsidR="003F7FD4" w:rsidRPr="00402AB0" w:rsidRDefault="003F7FD4">
      <w:pPr>
        <w:numPr>
          <w:ilvl w:val="0"/>
          <w:numId w:val="59"/>
        </w:numPr>
        <w:ind w:right="0"/>
        <w:rPr>
          <w:lang w:val="ru-RU"/>
        </w:rPr>
      </w:pPr>
      <w:r w:rsidRPr="00402AB0">
        <w:rPr>
          <w:lang w:val="ru-RU"/>
        </w:rPr>
        <w:t>номер (или иной идентификатор) вопроса в повестке общего собрания членов товарищества и принятое решение по данному вопросу.</w:t>
      </w:r>
    </w:p>
    <w:p w:rsidR="003F7FD4" w:rsidRPr="00402AB0" w:rsidRDefault="003F7FD4">
      <w:pPr>
        <w:ind w:left="-15" w:right="0"/>
        <w:rPr>
          <w:lang w:val="ru-RU"/>
        </w:rPr>
      </w:pPr>
      <w:r w:rsidRPr="00402AB0">
        <w:rPr>
          <w:lang w:val="ru-RU"/>
        </w:rPr>
        <w:t>10.1.5. Продолжительность заочного голосования по вопросам повестки общего собрания членов товарищества составляет:</w:t>
      </w:r>
    </w:p>
    <w:p w:rsidR="003F7FD4" w:rsidRPr="00402AB0" w:rsidRDefault="003F7FD4">
      <w:pPr>
        <w:numPr>
          <w:ilvl w:val="0"/>
          <w:numId w:val="60"/>
        </w:numPr>
        <w:ind w:right="0"/>
        <w:rPr>
          <w:lang w:val="ru-RU"/>
        </w:rPr>
      </w:pPr>
      <w:r w:rsidRPr="00402AB0">
        <w:rPr>
          <w:lang w:val="ru-RU"/>
        </w:rPr>
        <w:t>с применением только электронных или иных технических средств - не менее семи и не более четырнадцати дней (без перерывов) с даты и времени начала проведения такого голосования;</w:t>
      </w:r>
    </w:p>
    <w:p w:rsidR="003F7FD4" w:rsidRPr="00402AB0" w:rsidRDefault="003F7FD4">
      <w:pPr>
        <w:numPr>
          <w:ilvl w:val="0"/>
          <w:numId w:val="60"/>
        </w:numPr>
        <w:ind w:right="0"/>
        <w:rPr>
          <w:lang w:val="ru-RU"/>
        </w:rPr>
      </w:pPr>
      <w:r w:rsidRPr="00402AB0">
        <w:rPr>
          <w:lang w:val="ru-RU"/>
        </w:rPr>
        <w:t>с применением электронных или иных технических средств с одновременным голосованием в письменной форме при помощи почты России или личным вбросом бюллетеней в урну для голосования в правлении товарищества – не позднее даты окончания приема решений, установленной правлением товарищества.</w:t>
      </w:r>
    </w:p>
    <w:p w:rsidR="003F7FD4" w:rsidRPr="00402AB0" w:rsidRDefault="003F7FD4">
      <w:pPr>
        <w:spacing w:after="5" w:line="259" w:lineRule="auto"/>
        <w:ind w:left="705" w:right="0" w:firstLine="0"/>
        <w:jc w:val="left"/>
        <w:rPr>
          <w:lang w:val="ru-RU"/>
        </w:rPr>
      </w:pPr>
      <w:r w:rsidRPr="00402AB0">
        <w:rPr>
          <w:lang w:val="ru-RU"/>
        </w:rPr>
        <w:t xml:space="preserve"> </w:t>
      </w:r>
    </w:p>
    <w:p w:rsidR="003F7FD4" w:rsidRPr="00402AB0" w:rsidRDefault="003F7FD4">
      <w:pPr>
        <w:ind w:left="-15" w:right="0"/>
        <w:rPr>
          <w:lang w:val="ru-RU"/>
        </w:rPr>
      </w:pPr>
      <w:r w:rsidRPr="00402AB0">
        <w:rPr>
          <w:lang w:val="ru-RU"/>
        </w:rPr>
        <w:t>10.1.6. При проведении голосования в очно-заочной форме заочное голосование с применением электронных или иных технических средств должно быть завершено до дня проведения очного обсуждения вопросов повестки общего собрания членов товарищества.</w:t>
      </w:r>
    </w:p>
    <w:p w:rsidR="003F7FD4" w:rsidRPr="00402AB0" w:rsidRDefault="003F7FD4">
      <w:pPr>
        <w:ind w:left="-15" w:right="0"/>
        <w:rPr>
          <w:lang w:val="ru-RU"/>
        </w:rPr>
      </w:pPr>
      <w:r w:rsidRPr="00402AB0">
        <w:rPr>
          <w:lang w:val="ru-RU"/>
        </w:rPr>
        <w:t>10.1.7. Голосование с применением электронных или иных технических средств осуществляется в порядке, установленном уставом товарищества, при соблюдении следующих условий:</w:t>
      </w:r>
    </w:p>
    <w:p w:rsidR="003F7FD4" w:rsidRPr="00402AB0" w:rsidRDefault="003F7FD4">
      <w:pPr>
        <w:numPr>
          <w:ilvl w:val="0"/>
          <w:numId w:val="61"/>
        </w:numPr>
        <w:ind w:right="0"/>
        <w:rPr>
          <w:lang w:val="ru-RU"/>
        </w:rPr>
      </w:pPr>
      <w:r w:rsidRPr="00402AB0">
        <w:rPr>
          <w:lang w:val="ru-RU"/>
        </w:rPr>
        <w:t>проверка личности участников голосования, которая заключается в необходимости подтверждения факта участия в голосовании лица, сведения о котором содержатся в реестре членов товарищества и которое заявило о своем участии в общем собрании членов товарищества посредством отправления сообщения с адреса электронной почты и (или) номера телефона, содержащихся в указанном реестре. В случае проведения голосования с использованием единого портала государственных и муниципальных услуг проверка личности участников голосования осуществляется посредством единой системы идентификации и аутентификации;</w:t>
      </w:r>
    </w:p>
    <w:p w:rsidR="003F7FD4" w:rsidRPr="00402AB0" w:rsidRDefault="003F7FD4">
      <w:pPr>
        <w:numPr>
          <w:ilvl w:val="0"/>
          <w:numId w:val="61"/>
        </w:numPr>
        <w:ind w:right="0"/>
        <w:rPr>
          <w:lang w:val="ru-RU"/>
        </w:rPr>
      </w:pPr>
      <w:r w:rsidRPr="00402AB0">
        <w:rPr>
          <w:lang w:val="ru-RU"/>
        </w:rPr>
        <w:t>направление участниками голосования решений в электронной форме посредством отправления сообщения с адреса электронной почты и (или) номера телефона, содержащихся в реестре членов товарищества, либо с использованием сайта товарищества в информационно-телекоммуникационной сети «Интернет», иного сайта в информационно-телекоммуникационной сети «Интернет» либо информационной системы, указанных в уставе товарищества;</w:t>
      </w:r>
    </w:p>
    <w:p w:rsidR="003F7FD4" w:rsidRPr="00402AB0" w:rsidRDefault="003F7FD4">
      <w:pPr>
        <w:numPr>
          <w:ilvl w:val="0"/>
          <w:numId w:val="61"/>
        </w:numPr>
        <w:ind w:right="0"/>
        <w:rPr>
          <w:lang w:val="ru-RU"/>
        </w:rPr>
      </w:pPr>
      <w:r w:rsidRPr="00402AB0">
        <w:rPr>
          <w:lang w:val="ru-RU"/>
        </w:rPr>
        <w:t>уведомление участника голосования о получении его решения с указанием даты и времени поступления решения лицу, осуществляющему подведение итогов голосования; 4) обеспечение тайны голосования в случае избрания органов управления.</w:t>
      </w:r>
    </w:p>
    <w:p w:rsidR="003F7FD4" w:rsidRPr="00402AB0" w:rsidRDefault="003F7FD4">
      <w:pPr>
        <w:ind w:left="-15" w:right="0"/>
        <w:rPr>
          <w:lang w:val="ru-RU"/>
        </w:rPr>
      </w:pPr>
      <w:r w:rsidRPr="00402AB0">
        <w:rPr>
          <w:lang w:val="ru-RU"/>
        </w:rPr>
        <w:t>10.1.8. При проведении очного голосования с применением электронных или иных технических средств, предусматривающего совместное дистанционное участие, может предусматриваться также возможность присутствия лиц, обладающих правом голосовать на общем собрании членов товарищества, в месте его проведения либо, если это предусмотрено уставом товарищества, место его проведения не определяется и возможность присутствия в таком месте не предусматривается. При проведении указанного голосования может осуществляться его видеозапись.</w:t>
      </w:r>
    </w:p>
    <w:p w:rsidR="003F7FD4" w:rsidRPr="00402AB0" w:rsidRDefault="003F7FD4">
      <w:pPr>
        <w:ind w:left="-15" w:right="0"/>
        <w:rPr>
          <w:lang w:val="ru-RU"/>
        </w:rPr>
      </w:pPr>
      <w:r w:rsidRPr="00402AB0">
        <w:rPr>
          <w:lang w:val="ru-RU"/>
        </w:rPr>
        <w:t>10.1.9. При проведении очно-заочного, заочного голосования с применением электронных или иных технических средств допускается направление решений лиц, имеющих право голосовать на общем собрании членов товарищества, в письменной форме в порядке, предусмотренном статьей 9 устава.</w:t>
      </w:r>
    </w:p>
    <w:p w:rsidR="003F7FD4" w:rsidRPr="00402AB0" w:rsidRDefault="003F7FD4">
      <w:pPr>
        <w:ind w:left="-15" w:right="0"/>
        <w:rPr>
          <w:lang w:val="ru-RU"/>
        </w:rPr>
      </w:pPr>
      <w:r>
        <w:rPr>
          <w:noProof/>
          <w:lang w:val="ru-RU" w:eastAsia="ru-RU"/>
        </w:rPr>
        <w:pict>
          <v:group id="Group 112727" o:spid="_x0000_s1480" style="position:absolute;left:0;text-align:left;margin-left:0;margin-top:-196.05pt;width:496pt;height:413.95pt;z-index:-251650048" coordsize="62993,52573">
            <v:shape id="Shape 136110" o:spid="_x0000_s1481" style="position:absolute;left:4476;width:58426;height:1752" coordsize="5842695,175245" path="m,l5842695,r,175245l,175245,,e" fillcolor="yellow" stroked="f" strokeweight="0">
              <v:stroke opacity="0" miterlimit="10" joinstyle="miter"/>
            </v:shape>
            <v:shape id="Shape 136111" o:spid="_x0000_s1482" style="position:absolute;top:1752;width:57895;height:1752" coordsize="5789564,175245" path="m,l5789564,r,175245l,175245,,e" fillcolor="yellow" stroked="f" strokeweight="0">
              <v:stroke opacity="0" miterlimit="10" joinstyle="miter"/>
            </v:shape>
            <v:shape id="Shape 136112" o:spid="_x0000_s1483" style="position:absolute;left:4476;top:3504;width:48471;height:1752" coordsize="4847183,175245" path="m,l4847183,r,175245l,175245,,e" fillcolor="yellow" stroked="f" strokeweight="0">
              <v:stroke opacity="0" miterlimit="10" joinstyle="miter"/>
            </v:shape>
            <v:shape id="Shape 136113" o:spid="_x0000_s1484" style="position:absolute;left:4476;top:5257;width:58429;height:1752" coordsize="5842918,175245" path="m,l5842918,r,175245l,175245,,e" fillcolor="yellow" stroked="f" strokeweight="0">
              <v:stroke opacity="0" miterlimit="10" joinstyle="miter"/>
            </v:shape>
            <v:shape id="Shape 136114" o:spid="_x0000_s1485" style="position:absolute;top:7009;width:62926;height:1752" coordsize="6292603,175245" path="m,l6292603,r,175245l,175245,,e" fillcolor="yellow" stroked="f" strokeweight="0">
              <v:stroke opacity="0" miterlimit="10" joinstyle="miter"/>
            </v:shape>
            <v:shape id="Shape 136115" o:spid="_x0000_s1486" style="position:absolute;top:8762;width:62936;height:1752" coordsize="6293644,175245" path="m,l6293644,r,175245l,175245,,e" fillcolor="yellow" stroked="f" strokeweight="0">
              <v:stroke opacity="0" miterlimit="10" joinstyle="miter"/>
            </v:shape>
            <v:shape id="Shape 136116" o:spid="_x0000_s1487" style="position:absolute;top:10514;width:62993;height:1752" coordsize="6299300,175245" path="m,l6299300,r,175245l,175245,,e" fillcolor="yellow" stroked="f" strokeweight="0">
              <v:stroke opacity="0" miterlimit="10" joinstyle="miter"/>
            </v:shape>
            <v:shape id="Shape 136117" o:spid="_x0000_s1488" style="position:absolute;top:12267;width:62982;height:1752" coordsize="6298258,175245" path="m,l6298258,r,175245l,175245,,e" fillcolor="yellow" stroked="f" strokeweight="0">
              <v:stroke opacity="0" miterlimit="10" joinstyle="miter"/>
            </v:shape>
            <v:shape id="Shape 136118" o:spid="_x0000_s1489" style="position:absolute;top:14019;width:62982;height:1752" coordsize="6298258,175245" path="m,l6298258,r,175245l,175245,,e" fillcolor="yellow" stroked="f" strokeweight="0">
              <v:stroke opacity="0" miterlimit="10" joinstyle="miter"/>
            </v:shape>
            <v:shape id="Shape 136119" o:spid="_x0000_s1490" style="position:absolute;top:15772;width:21526;height:1752" coordsize="2152650,175245" path="m,l2152650,r,175245l,175245,,e" fillcolor="yellow" stroked="f" strokeweight="0">
              <v:stroke opacity="0" miterlimit="10" joinstyle="miter"/>
            </v:shape>
            <v:shape id="Shape 136120" o:spid="_x0000_s1491" style="position:absolute;left:4476;top:17524;width:58472;height:1752" coordsize="5847234,175245" path="m,l5847234,r,175245l,175245,,e" fillcolor="yellow" stroked="f" strokeweight="0">
              <v:stroke opacity="0" miterlimit="10" joinstyle="miter"/>
            </v:shape>
            <v:shape id="Shape 136121" o:spid="_x0000_s1492" style="position:absolute;top:19276;width:62955;height:1752" coordsize="6295579,175245" path="m,l6295579,r,175245l,175245,,e" fillcolor="yellow" stroked="f" strokeweight="0">
              <v:stroke opacity="0" miterlimit="10" joinstyle="miter"/>
            </v:shape>
            <v:shape id="Shape 136122" o:spid="_x0000_s1493" style="position:absolute;top:21029;width:62968;height:1752" coordsize="6296844,175245" path="m,l6296844,r,175245l,175245,,e" fillcolor="yellow" stroked="f" strokeweight="0">
              <v:stroke opacity="0" miterlimit="10" joinstyle="miter"/>
            </v:shape>
            <v:shape id="Shape 136123" o:spid="_x0000_s1494" style="position:absolute;top:22781;width:22918;height:1752" coordsize="2291804,175245" path="m,l2291804,r,175245l,175245,,e" fillcolor="yellow" stroked="f" strokeweight="0">
              <v:stroke opacity="0" miterlimit="10" joinstyle="miter"/>
            </v:shape>
            <v:shape id="Shape 136124" o:spid="_x0000_s1495" style="position:absolute;left:4476;top:24534;width:58484;height:1752" coordsize="5848425,175245" path="m,l5848425,r,175245l,175245,,e" fillcolor="yellow" stroked="f" strokeweight="0">
              <v:stroke opacity="0" miterlimit="10" joinstyle="miter"/>
            </v:shape>
            <v:shape id="Shape 136125" o:spid="_x0000_s1496" style="position:absolute;top:26286;width:62930;height:1752" coordsize="6293049,175245" path="m,l6293049,r,175245l,175245,,e" fillcolor="yellow" stroked="f" strokeweight="0">
              <v:stroke opacity="0" miterlimit="10" joinstyle="miter"/>
            </v:shape>
            <v:shape id="Shape 136126" o:spid="_x0000_s1497" style="position:absolute;top:28039;width:62972;height:1752" coordsize="6297216,175245" path="m,l6297216,r,175245l,175245,,e" fillcolor="yellow" stroked="f" strokeweight="0">
              <v:stroke opacity="0" miterlimit="10" joinstyle="miter"/>
            </v:shape>
            <v:shape id="Shape 136127" o:spid="_x0000_s1498" style="position:absolute;top:29791;width:62909;height:1752" coordsize="6290965,175245" path="m,l6290965,r,175245l,175245,,e" fillcolor="yellow" stroked="f" strokeweight="0">
              <v:stroke opacity="0" miterlimit="10" joinstyle="miter"/>
            </v:shape>
            <v:shape id="Shape 136128" o:spid="_x0000_s1499" style="position:absolute;top:31544;width:62945;height:1752" coordsize="6294537,175245" path="m,l6294537,r,175245l,175245,,e" fillcolor="yellow" stroked="f" strokeweight="0">
              <v:stroke opacity="0" miterlimit="10" joinstyle="miter"/>
            </v:shape>
            <v:shape id="Shape 136129" o:spid="_x0000_s1500" style="position:absolute;top:33296;width:62947;height:1752" coordsize="6294761,175245" path="m,l6294761,r,175245l,175245,,e" fillcolor="yellow" stroked="f" strokeweight="0">
              <v:stroke opacity="0" miterlimit="10" joinstyle="miter"/>
            </v:shape>
            <v:shape id="Shape 136130" o:spid="_x0000_s1501" style="position:absolute;top:35049;width:62990;height:1752" coordsize="6299002,175245" path="m,l6299002,r,175245l,175245,,e" fillcolor="yellow" stroked="f" strokeweight="0">
              <v:stroke opacity="0" miterlimit="10" joinstyle="miter"/>
            </v:shape>
            <v:shape id="Shape 136131" o:spid="_x0000_s1502" style="position:absolute;top:36801;width:62942;height:1752" coordsize="6294240,175245" path="m,l6294240,r,175245l,175245,,e" fillcolor="yellow" stroked="f" strokeweight="0">
              <v:stroke opacity="0" miterlimit="10" joinstyle="miter"/>
            </v:shape>
            <v:shape id="Shape 136132" o:spid="_x0000_s1503" style="position:absolute;top:38553;width:8416;height:1752" coordsize="841697,175245" path="m,l841697,r,175245l,175245,,e" fillcolor="yellow" stroked="f" strokeweight="0">
              <v:stroke opacity="0" miterlimit="10" joinstyle="miter"/>
            </v:shape>
            <v:shape id="Shape 136133" o:spid="_x0000_s1504" style="position:absolute;left:4476;top:40306;width:58471;height:1752" coordsize="5847160,175245" path="m,l5847160,r,175245l,175245,,e" fillcolor="yellow" stroked="f" strokeweight="0">
              <v:stroke opacity="0" miterlimit="10" joinstyle="miter"/>
            </v:shape>
            <v:shape id="Shape 136134" o:spid="_x0000_s1505" style="position:absolute;top:42058;width:62929;height:1752" coordsize="6292900,175245" path="m,l6292900,r,175245l,175245,,e" fillcolor="yellow" stroked="f" strokeweight="0">
              <v:stroke opacity="0" miterlimit="10" joinstyle="miter"/>
            </v:shape>
            <v:shape id="Shape 136135" o:spid="_x0000_s1506" style="position:absolute;top:43811;width:62953;height:1752" coordsize="6295356,175245" path="m,l6295356,r,175245l,175245,,e" fillcolor="yellow" stroked="f" strokeweight="0">
              <v:stroke opacity="0" miterlimit="10" joinstyle="miter"/>
            </v:shape>
            <v:shape id="Shape 136136" o:spid="_x0000_s1507" style="position:absolute;top:45563;width:16515;height:1752" coordsize="1651546,175245" path="m,l1651546,r,175245l,175245,,e" fillcolor="yellow" stroked="f" strokeweight="0">
              <v:stroke opacity="0" miterlimit="10" joinstyle="miter"/>
            </v:shape>
            <v:shape id="Shape 136137" o:spid="_x0000_s1508" style="position:absolute;left:4476;top:47316;width:58452;height:1752" coordsize="5845225,175245" path="m,l5845225,r,175245l,175245,,e" fillcolor="yellow" stroked="f" strokeweight="0">
              <v:stroke opacity="0" miterlimit="10" joinstyle="miter"/>
            </v:shape>
            <v:shape id="Shape 136138" o:spid="_x0000_s1509" style="position:absolute;top:49068;width:62940;height:1752" coordsize="6294091,175245" path="m,l6294091,r,175245l,175245,,e" fillcolor="yellow" stroked="f" strokeweight="0">
              <v:stroke opacity="0" miterlimit="10" joinstyle="miter"/>
            </v:shape>
            <v:shape id="Shape 136139" o:spid="_x0000_s1510" style="position:absolute;top:50821;width:31073;height:1752" coordsize="3107308,175245" path="m,l3107308,r,175245l,175245,,e" fillcolor="yellow" stroked="f" strokeweight="0">
              <v:stroke opacity="0" miterlimit="10" joinstyle="miter"/>
            </v:shape>
          </v:group>
        </w:pict>
      </w:r>
      <w:r w:rsidRPr="00402AB0">
        <w:rPr>
          <w:lang w:val="ru-RU"/>
        </w:rPr>
        <w:t>10.1.10. Решения общего собрания членов товарищества, принятые с применением электронных или иных технических средств, оформляются протоколом с указанием результатов голосования и приложением информации о решении каждого участника голосования по пунктам повестки такого собрания, сведений об участнике голосования (фамилия, имя, отчество, адрес электронной почты, номер телефона (в случае, если решение было направлено с номера телефона, указанного в реестре членов товарищества), иных сведений, предусмотренных уставом товарищества, а также с указанием даты и времени поступления лицу, осуществляющему подведение итогов такого голосования, решения участника голосования.</w:t>
      </w:r>
    </w:p>
    <w:p w:rsidR="003F7FD4" w:rsidRPr="00402AB0" w:rsidRDefault="003F7FD4">
      <w:pPr>
        <w:ind w:left="-15" w:right="0"/>
        <w:rPr>
          <w:lang w:val="ru-RU"/>
        </w:rPr>
      </w:pPr>
      <w:r w:rsidRPr="00402AB0">
        <w:rPr>
          <w:lang w:val="ru-RU"/>
        </w:rPr>
        <w:t>10.1.11. В случае проведения очного голосования, предусматривающего совместное дистанционное участие, без определения места его проведения и возможности присутствия в таком месте в протоколе общего собрания членов товарищества место проведения такого собрания не указывается.</w:t>
      </w:r>
    </w:p>
    <w:p w:rsidR="003F7FD4" w:rsidRPr="00402AB0" w:rsidRDefault="003F7FD4">
      <w:pPr>
        <w:ind w:left="-15" w:right="0"/>
        <w:rPr>
          <w:lang w:val="ru-RU"/>
        </w:rPr>
      </w:pPr>
      <w:r w:rsidRPr="00402AB0">
        <w:rPr>
          <w:lang w:val="ru-RU"/>
        </w:rPr>
        <w:t>10.1.12. Видеозапись проведения очного голосования, предусматривающего совместное дистанционное участие (в случае ее осуществления), прилагается к протоколу общего собрания членов товарищества на электронном носителе.</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580" w:right="233" w:hanging="347"/>
      </w:pPr>
      <w:r>
        <w:t>Председатель товарищества</w:t>
      </w:r>
    </w:p>
    <w:p w:rsidR="003F7FD4" w:rsidRDefault="003F7FD4">
      <w:pPr>
        <w:spacing w:after="5" w:line="259" w:lineRule="auto"/>
        <w:ind w:right="0" w:firstLine="0"/>
        <w:jc w:val="left"/>
      </w:pPr>
      <w:r>
        <w:t xml:space="preserve"> </w:t>
      </w:r>
    </w:p>
    <w:p w:rsidR="003F7FD4" w:rsidRPr="00402AB0" w:rsidRDefault="003F7FD4">
      <w:pPr>
        <w:ind w:left="-15" w:right="0"/>
        <w:rPr>
          <w:lang w:val="ru-RU"/>
        </w:rPr>
      </w:pPr>
      <w:r w:rsidRPr="00402AB0">
        <w:rPr>
          <w:lang w:val="ru-RU"/>
        </w:rPr>
        <w:t>11.1. Председатель товарищества действует без доверенности от имени товарищества, в том числе:</w:t>
      </w:r>
    </w:p>
    <w:p w:rsidR="003F7FD4" w:rsidRPr="00402AB0" w:rsidRDefault="003F7FD4">
      <w:pPr>
        <w:numPr>
          <w:ilvl w:val="0"/>
          <w:numId w:val="62"/>
        </w:numPr>
        <w:ind w:right="0"/>
        <w:rPr>
          <w:lang w:val="ru-RU"/>
        </w:rPr>
      </w:pPr>
      <w:r w:rsidRPr="00402AB0">
        <w:rPr>
          <w:lang w:val="ru-RU"/>
        </w:rPr>
        <w:t>председательствует на заседаниях правления товарищества;</w:t>
      </w:r>
    </w:p>
    <w:p w:rsidR="003F7FD4" w:rsidRPr="00402AB0" w:rsidRDefault="003F7FD4">
      <w:pPr>
        <w:numPr>
          <w:ilvl w:val="0"/>
          <w:numId w:val="62"/>
        </w:numPr>
        <w:ind w:right="0"/>
        <w:rPr>
          <w:lang w:val="ru-RU"/>
        </w:rPr>
      </w:pPr>
      <w:r w:rsidRPr="00402AB0">
        <w:rPr>
          <w:lang w:val="ru-RU"/>
        </w:rPr>
        <w:t>имеет право первой подписи под финансовыми документами, которые в соответствии с уставом товарищества не подлежат обязательному одобрению правлением товарищества или общим собранием членов товарищества;</w:t>
      </w:r>
    </w:p>
    <w:p w:rsidR="003F7FD4" w:rsidRPr="00402AB0" w:rsidRDefault="003F7FD4">
      <w:pPr>
        <w:numPr>
          <w:ilvl w:val="0"/>
          <w:numId w:val="62"/>
        </w:numPr>
        <w:ind w:right="0"/>
        <w:rPr>
          <w:lang w:val="ru-RU"/>
        </w:rPr>
      </w:pPr>
      <w:r w:rsidRPr="00402AB0">
        <w:rPr>
          <w:lang w:val="ru-RU"/>
        </w:rPr>
        <w:t>подписывает документы товарищества, в том числе одобренные решением общего собрания членов товарищества, а также подписывает протоколы заседания правления товарищества;</w:t>
      </w:r>
    </w:p>
    <w:p w:rsidR="003F7FD4" w:rsidRPr="00402AB0" w:rsidRDefault="003F7FD4">
      <w:pPr>
        <w:numPr>
          <w:ilvl w:val="0"/>
          <w:numId w:val="62"/>
        </w:numPr>
        <w:ind w:right="0"/>
        <w:rPr>
          <w:lang w:val="ru-RU"/>
        </w:rPr>
      </w:pPr>
      <w:r w:rsidRPr="00402AB0">
        <w:rPr>
          <w:lang w:val="ru-RU"/>
        </w:rPr>
        <w:t>заключает сделки, открывает и закрывает банковские счета, совершает иные операции по банковским счетам, в том числе на основании решений общего собрания членов товарищества и правления товарищества, в случаях, если принятие решений о совершении таких действий относится к исключительной компетенции общего собрания членов товарищества или правления товарищества;</w:t>
      </w:r>
    </w:p>
    <w:p w:rsidR="003F7FD4" w:rsidRPr="00402AB0" w:rsidRDefault="003F7FD4">
      <w:pPr>
        <w:numPr>
          <w:ilvl w:val="0"/>
          <w:numId w:val="62"/>
        </w:numPr>
        <w:ind w:right="0"/>
        <w:rPr>
          <w:lang w:val="ru-RU"/>
        </w:rPr>
      </w:pPr>
      <w:r w:rsidRPr="00402AB0">
        <w:rPr>
          <w:lang w:val="ru-RU"/>
        </w:rPr>
        <w:t>принимает на работу в товарищество работников по трудовым договорам, осуществляет права и исполняет обязанности товарищества как работодателя по этим договорам;</w:t>
      </w:r>
    </w:p>
    <w:p w:rsidR="003F7FD4" w:rsidRPr="00402AB0" w:rsidRDefault="003F7FD4">
      <w:pPr>
        <w:numPr>
          <w:ilvl w:val="0"/>
          <w:numId w:val="62"/>
        </w:numPr>
        <w:ind w:right="0"/>
        <w:rPr>
          <w:lang w:val="ru-RU"/>
        </w:rPr>
      </w:pPr>
      <w:r w:rsidRPr="00402AB0">
        <w:rPr>
          <w:lang w:val="ru-RU"/>
        </w:rPr>
        <w:t>выдает доверенности без права передоверия;</w:t>
      </w:r>
    </w:p>
    <w:p w:rsidR="003F7FD4" w:rsidRPr="00402AB0" w:rsidRDefault="003F7FD4">
      <w:pPr>
        <w:numPr>
          <w:ilvl w:val="0"/>
          <w:numId w:val="62"/>
        </w:numPr>
        <w:ind w:right="0"/>
        <w:rPr>
          <w:lang w:val="ru-RU"/>
        </w:rPr>
      </w:pPr>
      <w:r w:rsidRPr="00402AB0">
        <w:rPr>
          <w:lang w:val="ru-RU"/>
        </w:rPr>
        <w:t>осуществляет представительство от имени товарищества в органах государственной власти, органах местного самоуправления, а также в отношениях с иными лицами; 8) рассматривает заявления членов товарищества.</w:t>
      </w:r>
    </w:p>
    <w:p w:rsidR="003F7FD4" w:rsidRPr="00402AB0" w:rsidRDefault="003F7FD4">
      <w:pPr>
        <w:ind w:left="-15" w:right="0"/>
        <w:rPr>
          <w:lang w:val="ru-RU"/>
        </w:rPr>
      </w:pPr>
      <w:r w:rsidRPr="00402AB0">
        <w:rPr>
          <w:lang w:val="ru-RU"/>
        </w:rPr>
        <w:t>11.2. Председатель товарищества в соответствии с уставом товарищества исполняет другие необходимые для обеспечения деятельности товарищества обязанности, за исключением обязанностей, которые предусмотрены действующим федеральным законом о ведении гражданами садоводства и исполнение которых является полномочием иных органов товарищества.</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593" w:right="233" w:hanging="360"/>
      </w:pPr>
      <w:r>
        <w:t>Ревизионная комиссия (ревизор) товарищества</w:t>
      </w:r>
    </w:p>
    <w:p w:rsidR="003F7FD4" w:rsidRDefault="003F7FD4">
      <w:pPr>
        <w:spacing w:after="5" w:line="259" w:lineRule="auto"/>
        <w:ind w:right="0" w:firstLine="0"/>
        <w:jc w:val="left"/>
      </w:pPr>
      <w:r>
        <w:t xml:space="preserve"> </w:t>
      </w:r>
    </w:p>
    <w:p w:rsidR="003F7FD4" w:rsidRPr="00402AB0" w:rsidRDefault="003F7FD4">
      <w:pPr>
        <w:ind w:left="-15" w:right="0"/>
        <w:rPr>
          <w:lang w:val="ru-RU"/>
        </w:rPr>
      </w:pPr>
      <w:r w:rsidRPr="00402AB0">
        <w:rPr>
          <w:lang w:val="ru-RU"/>
        </w:rPr>
        <w:t>12.1. Контроль за финансово-хозяйственной деятельностью товарищества, в том числе за деятельностью его председателя и правления товарищества, осуществляет ревизионная комиссия (ревизор).</w:t>
      </w:r>
    </w:p>
    <w:p w:rsidR="003F7FD4" w:rsidRPr="00402AB0" w:rsidRDefault="003F7FD4">
      <w:pPr>
        <w:ind w:left="-15" w:right="0"/>
        <w:rPr>
          <w:lang w:val="ru-RU"/>
        </w:rPr>
      </w:pPr>
      <w:r w:rsidRPr="00402AB0">
        <w:rPr>
          <w:lang w:val="ru-RU"/>
        </w:rPr>
        <w:t>12.2. Ревизионная комиссия состоит не менее чем из трех членов товарищества. В состав ревизионной комиссии (ревизором) не могут быть избраны председатель товарищества и члены его правления, а также их супруги и их родители (усыновители), родители (усыновители), бабушки, дедушки, дети (усыновленные), внуки, братья и сестры (их супруги).</w:t>
      </w:r>
    </w:p>
    <w:p w:rsidR="003F7FD4" w:rsidRPr="00402AB0" w:rsidRDefault="003F7FD4">
      <w:pPr>
        <w:ind w:left="-15" w:right="0"/>
        <w:rPr>
          <w:lang w:val="ru-RU"/>
        </w:rPr>
      </w:pPr>
      <w:r w:rsidRPr="00402AB0">
        <w:rPr>
          <w:lang w:val="ru-RU"/>
        </w:rPr>
        <w:t>12.3. Порядок работы ревизионной комиссии (ревизора) и ее полномочия устанавливаются положением о ревизионной комиссии (ревизоре), утвержденным общим собранием членов товарищества.</w:t>
      </w:r>
    </w:p>
    <w:p w:rsidR="003F7FD4" w:rsidRPr="00402AB0" w:rsidRDefault="003F7FD4">
      <w:pPr>
        <w:ind w:left="-15" w:right="0"/>
        <w:rPr>
          <w:lang w:val="ru-RU"/>
        </w:rPr>
      </w:pPr>
      <w:r w:rsidRPr="00402AB0">
        <w:rPr>
          <w:lang w:val="ru-RU"/>
        </w:rPr>
        <w:t>12.4. Ревизионная комиссия (ревизор) подотчетна общему собранию членов товарищества.</w:t>
      </w:r>
    </w:p>
    <w:p w:rsidR="003F7FD4" w:rsidRPr="00402AB0" w:rsidRDefault="003F7FD4">
      <w:pPr>
        <w:ind w:left="705" w:right="0" w:firstLine="0"/>
        <w:rPr>
          <w:lang w:val="ru-RU"/>
        </w:rPr>
      </w:pPr>
      <w:r w:rsidRPr="00402AB0">
        <w:rPr>
          <w:lang w:val="ru-RU"/>
        </w:rPr>
        <w:t>12.5. Ревизионная комиссия (ревизор) товарищества обязана:</w:t>
      </w:r>
    </w:p>
    <w:p w:rsidR="003F7FD4" w:rsidRPr="00402AB0" w:rsidRDefault="003F7FD4">
      <w:pPr>
        <w:numPr>
          <w:ilvl w:val="0"/>
          <w:numId w:val="63"/>
        </w:numPr>
        <w:ind w:right="0"/>
        <w:rPr>
          <w:lang w:val="ru-RU"/>
        </w:rPr>
      </w:pPr>
      <w:r w:rsidRPr="00402AB0">
        <w:rPr>
          <w:lang w:val="ru-RU"/>
        </w:rPr>
        <w:t>проверять выполнение правлением товарищества и его председателем решений общих собраний членов товарищества, законность сделок, совершенных органами товарищества, состав и состояние имущества общего пользования;</w:t>
      </w:r>
    </w:p>
    <w:p w:rsidR="003F7FD4" w:rsidRPr="00402AB0" w:rsidRDefault="003F7FD4">
      <w:pPr>
        <w:numPr>
          <w:ilvl w:val="0"/>
          <w:numId w:val="63"/>
        </w:numPr>
        <w:ind w:right="0"/>
        <w:rPr>
          <w:lang w:val="ru-RU"/>
        </w:rPr>
      </w:pPr>
      <w:r w:rsidRPr="00402AB0">
        <w:rPr>
          <w:lang w:val="ru-RU"/>
        </w:rPr>
        <w:t>осуществлять ревизии финансово-хозяйственной деятельности товарищества не реже чем один раз в год либо в иной срок, если такой срок установлен решением общего собрания членов товарищества;</w:t>
      </w:r>
    </w:p>
    <w:p w:rsidR="003F7FD4" w:rsidRPr="00402AB0" w:rsidRDefault="003F7FD4">
      <w:pPr>
        <w:numPr>
          <w:ilvl w:val="0"/>
          <w:numId w:val="63"/>
        </w:numPr>
        <w:ind w:right="0"/>
        <w:rPr>
          <w:lang w:val="ru-RU"/>
        </w:rPr>
      </w:pPr>
      <w:r w:rsidRPr="00402AB0">
        <w:rPr>
          <w:lang w:val="ru-RU"/>
        </w:rPr>
        <w:t>отчитываться об итогах ревизии перед общим собранием членов товарищества с представлением предложений об устранении выявленных нарушений;</w:t>
      </w:r>
    </w:p>
    <w:p w:rsidR="003F7FD4" w:rsidRPr="00402AB0" w:rsidRDefault="003F7FD4">
      <w:pPr>
        <w:numPr>
          <w:ilvl w:val="0"/>
          <w:numId w:val="63"/>
        </w:numPr>
        <w:ind w:right="0"/>
        <w:rPr>
          <w:lang w:val="ru-RU"/>
        </w:rPr>
      </w:pPr>
      <w:r w:rsidRPr="00402AB0">
        <w:rPr>
          <w:lang w:val="ru-RU"/>
        </w:rPr>
        <w:t>сообщать общему собранию членов товарищества обо всех выявленных нарушениях в деятельности органов товарищества;</w:t>
      </w:r>
    </w:p>
    <w:p w:rsidR="003F7FD4" w:rsidRPr="00402AB0" w:rsidRDefault="003F7FD4">
      <w:pPr>
        <w:numPr>
          <w:ilvl w:val="0"/>
          <w:numId w:val="63"/>
        </w:numPr>
        <w:ind w:right="0"/>
        <w:rPr>
          <w:lang w:val="ru-RU"/>
        </w:rPr>
      </w:pPr>
      <w:r w:rsidRPr="00402AB0">
        <w:rPr>
          <w:lang w:val="ru-RU"/>
        </w:rPr>
        <w:t>осуществлять проверку своевременного рассмотрения правлением товарищества или его председателем заявлений членов товарищества.</w:t>
      </w:r>
    </w:p>
    <w:p w:rsidR="003F7FD4" w:rsidRPr="00402AB0" w:rsidRDefault="003F7FD4">
      <w:pPr>
        <w:ind w:left="-15" w:right="0"/>
        <w:rPr>
          <w:lang w:val="ru-RU"/>
        </w:rPr>
      </w:pPr>
      <w:r w:rsidRPr="00402AB0">
        <w:rPr>
          <w:lang w:val="ru-RU"/>
        </w:rPr>
        <w:t>12.6. Органы товарищества обязаны по запросу ревизионной комиссии (ревизора) предоставлять копии документов товарищества, заверенные в порядке, установленном статье 13 устава.</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593" w:right="233" w:hanging="360"/>
      </w:pPr>
      <w:r>
        <w:t>Ведение делопроизводства в товариществе</w:t>
      </w:r>
    </w:p>
    <w:p w:rsidR="003F7FD4" w:rsidRDefault="003F7FD4">
      <w:pPr>
        <w:spacing w:after="5" w:line="259" w:lineRule="auto"/>
        <w:ind w:right="0" w:firstLine="0"/>
        <w:jc w:val="left"/>
      </w:pPr>
      <w:r>
        <w:t xml:space="preserve"> </w:t>
      </w:r>
    </w:p>
    <w:p w:rsidR="003F7FD4" w:rsidRPr="00402AB0" w:rsidRDefault="003F7FD4">
      <w:pPr>
        <w:ind w:left="-15" w:right="0"/>
        <w:rPr>
          <w:lang w:val="ru-RU"/>
        </w:rPr>
      </w:pPr>
      <w:r w:rsidRPr="00402AB0">
        <w:rPr>
          <w:lang w:val="ru-RU"/>
        </w:rPr>
        <w:t>13.1. Ответственным лицом за ведение делопроизводства в товариществе является его председатель. Выписки из документов товарищества и копии документов товарищества должны быть заверены печатью товарищества и подписью председателя товарищества.</w:t>
      </w:r>
    </w:p>
    <w:p w:rsidR="003F7FD4" w:rsidRPr="00402AB0" w:rsidRDefault="003F7FD4">
      <w:pPr>
        <w:ind w:left="-15" w:right="0"/>
        <w:rPr>
          <w:lang w:val="ru-RU"/>
        </w:rPr>
      </w:pPr>
      <w:r w:rsidRPr="00402AB0">
        <w:rPr>
          <w:lang w:val="ru-RU"/>
        </w:rPr>
        <w:t>13.2. Протоколы общих собраний членов товарищества подписывает председательствующий на общем собрании членов товарищества. Протоколы общих собраний членов товарищества, проводимых в форме заочного голосования, подписывает председатель товарищества.</w:t>
      </w:r>
    </w:p>
    <w:p w:rsidR="003F7FD4" w:rsidRPr="00402AB0" w:rsidRDefault="003F7FD4">
      <w:pPr>
        <w:ind w:left="-15" w:right="0"/>
        <w:rPr>
          <w:lang w:val="ru-RU"/>
        </w:rPr>
      </w:pPr>
      <w:r w:rsidRPr="00402AB0">
        <w:rPr>
          <w:lang w:val="ru-RU"/>
        </w:rPr>
        <w:t>13.3. Протоколы заседаний правления товарищества подписывает председатель товарищества.</w:t>
      </w:r>
    </w:p>
    <w:p w:rsidR="003F7FD4" w:rsidRPr="00402AB0" w:rsidRDefault="003F7FD4">
      <w:pPr>
        <w:ind w:left="-15" w:right="0"/>
        <w:rPr>
          <w:lang w:val="ru-RU"/>
        </w:rPr>
      </w:pPr>
      <w:r w:rsidRPr="00402AB0">
        <w:rPr>
          <w:lang w:val="ru-RU"/>
        </w:rPr>
        <w:t>13.4. Документы, составленные ревизионной комиссией (ревизором), подписываются членами ревизионной комиссии (ревизором) товарищества.</w:t>
      </w:r>
    </w:p>
    <w:p w:rsidR="003F7FD4" w:rsidRPr="00402AB0" w:rsidRDefault="003F7FD4">
      <w:pPr>
        <w:ind w:left="-15" w:right="0"/>
        <w:rPr>
          <w:lang w:val="ru-RU"/>
        </w:rPr>
      </w:pPr>
      <w:r w:rsidRPr="00402AB0">
        <w:rPr>
          <w:lang w:val="ru-RU"/>
        </w:rPr>
        <w:t>13.5. Протоколы общих собраний членов товарищества, заседаний правления товарищества заверяются печатью товарищества.</w:t>
      </w:r>
    </w:p>
    <w:p w:rsidR="003F7FD4" w:rsidRPr="00402AB0" w:rsidRDefault="003F7FD4">
      <w:pPr>
        <w:ind w:left="-15" w:right="0"/>
        <w:rPr>
          <w:lang w:val="ru-RU"/>
        </w:rPr>
      </w:pPr>
      <w:r w:rsidRPr="00402AB0">
        <w:rPr>
          <w:lang w:val="ru-RU"/>
        </w:rPr>
        <w:t>13.6. Протоколы общих собраний членов товарищества, заседаний правления товарищества, а также иные документы товарищества хранятся в его делах не менее сорока девяти лет.</w:t>
      </w:r>
    </w:p>
    <w:p w:rsidR="003F7FD4" w:rsidRPr="00402AB0" w:rsidRDefault="003F7FD4">
      <w:pPr>
        <w:ind w:left="-15" w:right="0"/>
        <w:rPr>
          <w:lang w:val="ru-RU"/>
        </w:rPr>
      </w:pPr>
      <w:r w:rsidRPr="00402AB0">
        <w:rPr>
          <w:lang w:val="ru-RU"/>
        </w:rPr>
        <w:t>13.7. Заверенные копии протоколов общих собраний членов товарищества, заседаний правления товарищества, или заверенные выписки из данных протоколов предоставляются членам товарищества по их требованию или по требованию индивидуальных владельцев участков, если в данных протоколах содержится указание на решения, принятые общим собранием членов товарищества по вопросам:</w:t>
      </w:r>
    </w:p>
    <w:p w:rsidR="003F7FD4" w:rsidRPr="00402AB0" w:rsidRDefault="003F7FD4">
      <w:pPr>
        <w:numPr>
          <w:ilvl w:val="0"/>
          <w:numId w:val="64"/>
        </w:numPr>
        <w:ind w:right="0"/>
        <w:rPr>
          <w:lang w:val="ru-RU"/>
        </w:rPr>
      </w:pPr>
      <w:r w:rsidRPr="00402AB0">
        <w:rPr>
          <w:lang w:val="ru-RU"/>
        </w:rPr>
        <w:t>принятия решения о приобретении товариществом земельных участков, находящихся в государственной или муниципальной собственности, о совершении необходимых действий для приобретения указанных земельных участков;</w:t>
      </w:r>
    </w:p>
    <w:p w:rsidR="003F7FD4" w:rsidRPr="00402AB0" w:rsidRDefault="003F7FD4">
      <w:pPr>
        <w:numPr>
          <w:ilvl w:val="0"/>
          <w:numId w:val="64"/>
        </w:numPr>
        <w:ind w:right="0"/>
        <w:rPr>
          <w:lang w:val="ru-RU"/>
        </w:rPr>
      </w:pPr>
      <w:r w:rsidRPr="00402AB0">
        <w:rPr>
          <w:lang w:val="ru-RU"/>
        </w:rPr>
        <w:t>принятия решения о создании (строительстве, реконструкции) или приобретении имущества общего пользования, в том числе земельных участков общего назначения, и о порядке его использования;</w:t>
      </w:r>
    </w:p>
    <w:p w:rsidR="003F7FD4" w:rsidRPr="00402AB0" w:rsidRDefault="003F7FD4">
      <w:pPr>
        <w:numPr>
          <w:ilvl w:val="0"/>
          <w:numId w:val="64"/>
        </w:numPr>
        <w:ind w:right="0"/>
        <w:rPr>
          <w:lang w:val="ru-RU"/>
        </w:rPr>
      </w:pPr>
      <w:r w:rsidRPr="00402AB0">
        <w:rPr>
          <w:lang w:val="ru-RU"/>
        </w:rPr>
        <w:t>принятия решения о передаче недвижимого имущества общего пользования в общую долевую собственность собственников земельных участков, расположенных в границах территории садоводства, в государственную собственность субъекта Российской Федерации или в собственность муниципального образования, в границах которых расположена территория садоводства;</w:t>
      </w:r>
    </w:p>
    <w:p w:rsidR="003F7FD4" w:rsidRPr="00402AB0" w:rsidRDefault="003F7FD4">
      <w:pPr>
        <w:numPr>
          <w:ilvl w:val="0"/>
          <w:numId w:val="64"/>
        </w:numPr>
        <w:ind w:right="0"/>
        <w:rPr>
          <w:lang w:val="ru-RU"/>
        </w:rPr>
      </w:pPr>
      <w:r w:rsidRPr="00402AB0">
        <w:rPr>
          <w:lang w:val="ru-RU"/>
        </w:rPr>
        <w:t>определения размера и срока внесения взносов, порядка расходования целевых взносов, а также размера и срока внесения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numPr>
          <w:ilvl w:val="0"/>
          <w:numId w:val="64"/>
        </w:numPr>
        <w:ind w:right="0"/>
        <w:rPr>
          <w:lang w:val="ru-RU"/>
        </w:rPr>
      </w:pPr>
      <w:r w:rsidRPr="00402AB0">
        <w:rPr>
          <w:lang w:val="ru-RU"/>
        </w:rPr>
        <w:t>утверждения финансово-экономического обоснования размера взносов, финансово-экономического обоснования размера платы индивидуальными владельцами участков за приобретение, создание, содержание имущества общего пользования, текущий и капитальный ремонт объектов капитального строительства, относящихся к имуществу общего пользования и расположенных в границах территории садоводства, за услуги и работы товарищества по управлению таким имуществом в порядке, установленном для уплаты взносов членами товарищества.</w:t>
      </w:r>
    </w:p>
    <w:p w:rsidR="003F7FD4" w:rsidRPr="00402AB0" w:rsidRDefault="003F7FD4">
      <w:pPr>
        <w:ind w:left="-15" w:right="0"/>
        <w:rPr>
          <w:lang w:val="ru-RU"/>
        </w:rPr>
      </w:pPr>
      <w:r w:rsidRPr="00402AB0">
        <w:rPr>
          <w:lang w:val="ru-RU"/>
        </w:rPr>
        <w:t>Также заверенные копии протоколов общих собраний членов товарищества, заседаний правления товарищества, или заверенные выписки из данных протоколов предоставляются органам государственной власти или органам местного самоуправления в случае, если сведения, содержащиеся в таких протоколах, могут быть запрошены данными органами в соответствии с их полномочиями, предусмотренными федеральным законом,</w:t>
      </w:r>
    </w:p>
    <w:p w:rsidR="003F7FD4" w:rsidRPr="00402AB0" w:rsidRDefault="003F7FD4">
      <w:pPr>
        <w:ind w:left="-15" w:right="0"/>
        <w:rPr>
          <w:lang w:val="ru-RU"/>
        </w:rPr>
      </w:pPr>
      <w:r w:rsidRPr="00402AB0">
        <w:rPr>
          <w:lang w:val="ru-RU"/>
        </w:rPr>
        <w:t>13.8. Порядок ведения делопроизводства в товариществе, в том числе порядок передачи документов в связи с переизбранием, отстранением от должности лиц, избранных в органы товарищества, определяется положениями и утверждается общим собранием.</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243" w:right="233"/>
      </w:pPr>
      <w:r>
        <w:t>Особенности образования, предоставления земельных участков общего назначения, использования имущества общего пользования</w:t>
      </w:r>
    </w:p>
    <w:p w:rsidR="003F7FD4" w:rsidRPr="00402AB0" w:rsidRDefault="003F7FD4">
      <w:pPr>
        <w:spacing w:after="5" w:line="259" w:lineRule="auto"/>
        <w:ind w:right="0" w:firstLine="0"/>
        <w:jc w:val="left"/>
        <w:rPr>
          <w:lang w:val="ru-RU"/>
        </w:rPr>
      </w:pPr>
      <w:r w:rsidRPr="00402AB0">
        <w:rPr>
          <w:lang w:val="ru-RU"/>
        </w:rPr>
        <w:t xml:space="preserve"> </w:t>
      </w:r>
    </w:p>
    <w:p w:rsidR="003F7FD4" w:rsidRPr="00402AB0" w:rsidRDefault="003F7FD4">
      <w:pPr>
        <w:ind w:left="-15" w:right="0"/>
        <w:rPr>
          <w:lang w:val="ru-RU"/>
        </w:rPr>
      </w:pPr>
      <w:r>
        <w:rPr>
          <w:noProof/>
          <w:lang w:val="ru-RU" w:eastAsia="ru-RU"/>
        </w:rPr>
        <w:pict>
          <v:group id="Group 107896" o:spid="_x0000_s1511" style="position:absolute;left:0;text-align:left;margin-left:0;margin-top:-44.3pt;width:496pt;height:82.8pt;z-index:-251674624" coordsize="62991,10514">
            <v:shape id="Shape 136156" o:spid="_x0000_s1512" style="position:absolute;left:5643;width:51708;height:1752" coordsize="5170885,175245" path="m,l5170885,r,175245l,175245,,e" fillcolor="yellow" stroked="f" strokeweight="0">
              <v:stroke opacity="0" miterlimit="10" joinstyle="miter"/>
            </v:shape>
            <v:shape id="Shape 136157" o:spid="_x0000_s1513" style="position:absolute;left:10733;top:1752;width:41529;height:1752" coordsize="4152900,175245" path="m,l4152900,r,175245l,175245,,e" fillcolor="yellow" stroked="f" strokeweight="0">
              <v:stroke opacity="0" miterlimit="10" joinstyle="miter"/>
            </v:shape>
            <v:shape id="Shape 136158" o:spid="_x0000_s1514" style="position:absolute;left:46486;top:7009;width:16505;height:1752" coordsize="1650504,175245" path="m,l1650504,r,175245l,175245,,e" fillcolor="yellow" stroked="f" strokeweight="0">
              <v:stroke opacity="0" miterlimit="10" joinstyle="miter"/>
            </v:shape>
            <v:shape id="Shape 136159" o:spid="_x0000_s1515" style="position:absolute;top:8762;width:53535;height:1752" coordsize="5353571,175245" path="m,l5353571,r,175245l,175245,,e" fillcolor="yellow" stroked="f" strokeweight="0">
              <v:stroke opacity="0" miterlimit="10" joinstyle="miter"/>
            </v:shape>
          </v:group>
        </w:pict>
      </w:r>
      <w:r w:rsidRPr="00402AB0">
        <w:rPr>
          <w:lang w:val="ru-RU"/>
        </w:rPr>
        <w:t>14.1. Образование земельных участков общего назначения осуществляется в соответствии с утвержденным проектом межевания территории. Для образования таких земельных участков подготовка и утверждение проекта планировки не требуются.</w:t>
      </w:r>
    </w:p>
    <w:p w:rsidR="003F7FD4" w:rsidRPr="00402AB0" w:rsidRDefault="003F7FD4">
      <w:pPr>
        <w:ind w:left="-15" w:right="0"/>
        <w:rPr>
          <w:lang w:val="ru-RU"/>
        </w:rPr>
      </w:pPr>
      <w:r w:rsidRPr="00402AB0">
        <w:rPr>
          <w:lang w:val="ru-RU"/>
        </w:rPr>
        <w:t>14.2. Управление имуществом общего пользования в границах территории садоводства может осуществлять только одно товарищество в соответствии с действующим федеральным законом о ведении гражданами садоводства.</w:t>
      </w:r>
    </w:p>
    <w:p w:rsidR="003F7FD4" w:rsidRPr="00402AB0" w:rsidRDefault="003F7FD4">
      <w:pPr>
        <w:ind w:left="-15" w:right="0"/>
        <w:rPr>
          <w:lang w:val="ru-RU"/>
        </w:rPr>
      </w:pPr>
      <w:r>
        <w:rPr>
          <w:noProof/>
          <w:lang w:val="ru-RU" w:eastAsia="ru-RU"/>
        </w:rPr>
        <w:pict>
          <v:group id="Group 107897" o:spid="_x0000_s1516" style="position:absolute;left:0;text-align:left;margin-left:0;margin-top:-2.9pt;width:496pt;height:41.4pt;z-index:-251664384" coordsize="62992,5257">
            <v:shape id="Shape 136163" o:spid="_x0000_s1517" style="position:absolute;left:4476;width:58448;height:1752" coordsize="5844853,175245" path="m,l5844853,r,175245l,175245,,e" fillcolor="red" stroked="f" strokeweight="0">
              <v:stroke opacity="0" miterlimit="10" joinstyle="miter"/>
            </v:shape>
            <v:shape id="Shape 136164" o:spid="_x0000_s1518" style="position:absolute;top:1752;width:62992;height:1752" coordsize="6299225,175245" path="m,l6299225,r,175245l,175245,,e" fillcolor="red" stroked="f" strokeweight="0">
              <v:stroke opacity="0" miterlimit="10" joinstyle="miter"/>
            </v:shape>
            <v:shape id="Shape 136165" o:spid="_x0000_s1519" style="position:absolute;top:3504;width:33525;height:1752" coordsize="3352577,175245" path="m,l3352577,r,175245l,175245,,e" fillcolor="red" stroked="f" strokeweight="0">
              <v:stroke opacity="0" miterlimit="10" joinstyle="miter"/>
            </v:shape>
          </v:group>
        </w:pict>
      </w:r>
      <w:r w:rsidRPr="00402AB0">
        <w:rPr>
          <w:lang w:val="ru-RU"/>
        </w:rPr>
        <w:t>14.3. Имущество общего пользования, расположенное в границах территории садоводства, может также принадлежать товариществу на праве собственности и ином праве, предусмотренном гражданским законодательством.</w:t>
      </w:r>
    </w:p>
    <w:p w:rsidR="003F7FD4" w:rsidRPr="00402AB0" w:rsidRDefault="003F7FD4">
      <w:pPr>
        <w:ind w:left="-15" w:right="0"/>
        <w:rPr>
          <w:lang w:val="ru-RU"/>
        </w:rPr>
      </w:pPr>
      <w:r w:rsidRPr="00402AB0">
        <w:rPr>
          <w:lang w:val="ru-RU"/>
        </w:rPr>
        <w:t>14.3. Земельный участок общего назначения, находящийся в государственной или муниципальной собственности и расположенный в границах территории садоводства, подлежит предоставлению в общую долевую собственность лиц, являющихся собственниками земельных участков, расположенных в границах территории садоводства, пропорционально площади этих участков. Предоставление земельного участка общего назначения в указанном случае может осуществляться по заявлению лица, уполномоченного на подачу соответствующего заявления решением общего собрания членов товарищества.</w:t>
      </w:r>
    </w:p>
    <w:p w:rsidR="003F7FD4" w:rsidRPr="00402AB0" w:rsidRDefault="003F7FD4">
      <w:pPr>
        <w:ind w:left="-15" w:right="0"/>
        <w:rPr>
          <w:lang w:val="ru-RU"/>
        </w:rPr>
      </w:pPr>
      <w:r w:rsidRPr="00402AB0">
        <w:rPr>
          <w:lang w:val="ru-RU"/>
        </w:rPr>
        <w:t>14.4. Правообладатели земельных участков, расположенных в границах территории садоводства, вправе использовать земельные участки общего назначения в границах такой территории для прохода и проезда к своим земельным участкам свободно и без взимания платы. Никто не вправе ограничивать доступ правообладателей земельных участков, расположенных в границах территории садоводства, к таким земельным участкам.</w:t>
      </w:r>
    </w:p>
    <w:p w:rsidR="003F7FD4" w:rsidRPr="00402AB0" w:rsidRDefault="003F7FD4">
      <w:pPr>
        <w:ind w:left="-15" w:right="0"/>
        <w:rPr>
          <w:lang w:val="ru-RU"/>
        </w:rPr>
      </w:pPr>
      <w:r>
        <w:rPr>
          <w:noProof/>
          <w:lang w:val="ru-RU" w:eastAsia="ru-RU"/>
        </w:rPr>
        <w:pict>
          <v:group id="Group 119888" o:spid="_x0000_s1520" style="position:absolute;left:0;text-align:left;margin-left:0;margin-top:-2.9pt;width:495.95pt;height:551.95pt;z-index:-251641856" coordsize="62986,70098">
            <v:shape id="Shape 136205" o:spid="_x0000_s1521" style="position:absolute;left:4476;width:58502;height:1752" coordsize="5850211,175245" path="m,l5850211,r,175245l,175245,,e" fillcolor="yellow" stroked="f" strokeweight="0">
              <v:stroke opacity="0" miterlimit="10" joinstyle="miter"/>
            </v:shape>
            <v:shape id="Shape 136206" o:spid="_x0000_s1522" style="position:absolute;top:1752;width:62968;height:1752" coordsize="6296844,175245" path="m,l6296844,r,175245l,175245,,e" fillcolor="yellow" stroked="f" strokeweight="0">
              <v:stroke opacity="0" miterlimit="10" joinstyle="miter"/>
            </v:shape>
            <v:shape id="Shape 136207" o:spid="_x0000_s1523" style="position:absolute;top:3504;width:62937;height:1752" coordsize="6293793,175245" path="m,l6293793,r,175245l,175245,,e" fillcolor="yellow" stroked="f" strokeweight="0">
              <v:stroke opacity="0" miterlimit="10" joinstyle="miter"/>
            </v:shape>
            <v:shape id="Shape 136208" o:spid="_x0000_s1524" style="position:absolute;top:5257;width:62943;height:1752" coordsize="6294314,175245" path="m,l6294314,r,175245l,175245,,e" fillcolor="yellow" stroked="f" strokeweight="0">
              <v:stroke opacity="0" miterlimit="10" joinstyle="miter"/>
            </v:shape>
            <v:shape id="Shape 136209" o:spid="_x0000_s1525" style="position:absolute;top:7009;width:62986;height:1752" coordsize="6298630,175245" path="m,l6298630,r,175245l,175245,,e" fillcolor="yellow" stroked="f" strokeweight="0">
              <v:stroke opacity="0" miterlimit="10" joinstyle="miter"/>
            </v:shape>
            <v:shape id="Shape 136210" o:spid="_x0000_s1526" style="position:absolute;top:8762;width:62911;height:1752" coordsize="6291114,175245" path="m,l6291114,r,175245l,175245,,e" fillcolor="yellow" stroked="f" strokeweight="0">
              <v:stroke opacity="0" miterlimit="10" joinstyle="miter"/>
            </v:shape>
            <v:shape id="Shape 136211" o:spid="_x0000_s1527" style="position:absolute;top:10514;width:62963;height:1752" coordsize="6296323,175245" path="m,l6296323,r,175245l,175245,,e" fillcolor="yellow" stroked="f" strokeweight="0">
              <v:stroke opacity="0" miterlimit="10" joinstyle="miter"/>
            </v:shape>
            <v:shape id="Shape 136212" o:spid="_x0000_s1528" style="position:absolute;top:12267;width:18005;height:1752" coordsize="1800597,175245" path="m,l1800597,r,175245l,175245,,e" fillcolor="yellow" stroked="f" strokeweight="0">
              <v:stroke opacity="0" miterlimit="10" joinstyle="miter"/>
            </v:shape>
            <v:shape id="Shape 136213" o:spid="_x0000_s1529" style="position:absolute;left:4476;top:14019;width:381;height:1752" coordsize="38100,175245" path="m,l38100,r,175245l,175245,,e" fillcolor="yellow" stroked="f" strokeweight="0">
              <v:stroke opacity="0" miterlimit="10" joinstyle="miter"/>
            </v:shape>
            <v:shape id="Shape 136214" o:spid="_x0000_s1530" style="position:absolute;top:17524;width:381;height:1752" coordsize="38100,175245" path="m,l38100,r,175245l,175245,,e" fillcolor="yellow" stroked="f" strokeweight="0">
              <v:stroke opacity="0" miterlimit="10" joinstyle="miter"/>
            </v:shape>
            <v:shape id="Shape 136215" o:spid="_x0000_s1531" style="position:absolute;left:4476;top:19276;width:58467;height:1752" coordsize="5846788,175245" path="m,l5846788,r,175245l,175245,,e" fillcolor="yellow" stroked="f" strokeweight="0">
              <v:stroke opacity="0" miterlimit="10" joinstyle="miter"/>
            </v:shape>
            <v:shape id="Shape 136216" o:spid="_x0000_s1532" style="position:absolute;top:21029;width:25554;height:1752" coordsize="2555453,175245" path="m,l2555453,r,175245l,175245,,e" fillcolor="yellow" stroked="f" strokeweight="0">
              <v:stroke opacity="0" miterlimit="10" joinstyle="miter"/>
            </v:shape>
            <v:shape id="Shape 136217" o:spid="_x0000_s1533" style="position:absolute;left:4476;top:22781;width:58492;height:1752" coordsize="5849244,175245" path="m,l5849244,r,175245l,175245,,e" fillcolor="yellow" stroked="f" strokeweight="0">
              <v:stroke opacity="0" miterlimit="10" joinstyle="miter"/>
            </v:shape>
            <v:shape id="Shape 136218" o:spid="_x0000_s1534" style="position:absolute;top:24534;width:29021;height:1752" coordsize="2902149,175245" path="m,l2902149,r,175245l,175245,,e" fillcolor="yellow" stroked="f" strokeweight="0">
              <v:stroke opacity="0" miterlimit="10" joinstyle="miter"/>
            </v:shape>
            <v:shape id="Shape 136219" o:spid="_x0000_s1535" style="position:absolute;left:4476;top:26286;width:58429;height:1752" coordsize="5842993,175245" path="m,l5842993,r,175245l,175245,,e" fillcolor="yellow" stroked="f" strokeweight="0">
              <v:stroke opacity="0" miterlimit="10" joinstyle="miter"/>
            </v:shape>
            <v:shape id="Shape 136220" o:spid="_x0000_s1536" style="position:absolute;top:28039;width:62941;height:1752" coordsize="6294165,175245" path="m,l6294165,r,175245l,175245,,e" fillcolor="yellow" stroked="f" strokeweight="0">
              <v:stroke opacity="0" miterlimit="10" joinstyle="miter"/>
            </v:shape>
            <v:shape id="Shape 136221" o:spid="_x0000_s1537" style="position:absolute;top:29791;width:62981;height:1752" coordsize="6298184,175245" path="m,l6298184,r,175245l,175245,,e" fillcolor="yellow" stroked="f" strokeweight="0">
              <v:stroke opacity="0" miterlimit="10" joinstyle="miter"/>
            </v:shape>
            <v:shape id="Shape 136222" o:spid="_x0000_s1538" style="position:absolute;top:31544;width:62984;height:1752" coordsize="6298481,175245" path="m,l6298481,r,175245l,175245,,e" fillcolor="yellow" stroked="f" strokeweight="0">
              <v:stroke opacity="0" miterlimit="10" joinstyle="miter"/>
            </v:shape>
            <v:shape id="Shape 136223" o:spid="_x0000_s1539" style="position:absolute;top:33296;width:62953;height:1752" coordsize="6295356,175245" path="m,l6295356,r,175245l,175245,,e" fillcolor="yellow" stroked="f" strokeweight="0">
              <v:stroke opacity="0" miterlimit="10" joinstyle="miter"/>
            </v:shape>
            <v:shape id="Shape 136224" o:spid="_x0000_s1540" style="position:absolute;top:35049;width:14230;height:1752" coordsize="1423020,175245" path="m,l1423020,r,175245l,175245,,e" fillcolor="yellow" stroked="f" strokeweight="0">
              <v:stroke opacity="0" miterlimit="10" joinstyle="miter"/>
            </v:shape>
            <v:shape id="Shape 136225" o:spid="_x0000_s1541" style="position:absolute;left:4476;top:36801;width:58479;height:1752" coordsize="5847979,175245" path="m,l5847979,r,175245l,175245,,e" fillcolor="yellow" stroked="f" strokeweight="0">
              <v:stroke opacity="0" miterlimit="10" joinstyle="miter"/>
            </v:shape>
            <v:shape id="Shape 136226" o:spid="_x0000_s1542" style="position:absolute;top:38553;width:62903;height:1752" coordsize="6290370,175245" path="m,l6290370,r,175245l,175245,,e" fillcolor="yellow" stroked="f" strokeweight="0">
              <v:stroke opacity="0" miterlimit="10" joinstyle="miter"/>
            </v:shape>
            <v:shape id="Shape 136227" o:spid="_x0000_s1543" style="position:absolute;top:40306;width:62912;height:1752" coordsize="6291263,175245" path="m,l6291263,r,175245l,175245,,e" fillcolor="yellow" stroked="f" strokeweight="0">
              <v:stroke opacity="0" miterlimit="10" joinstyle="miter"/>
            </v:shape>
            <v:shape id="Shape 136228" o:spid="_x0000_s1544" style="position:absolute;top:42058;width:62911;height:1752" coordsize="6291189,175245" path="m,l6291189,r,175245l,175245,,e" fillcolor="yellow" stroked="f" strokeweight="0">
              <v:stroke opacity="0" miterlimit="10" joinstyle="miter"/>
            </v:shape>
            <v:shape id="Shape 136229" o:spid="_x0000_s1545" style="position:absolute;top:43811;width:62358;height:1752" coordsize="6235825,175245" path="m,l6235825,r,175245l,175245,,e" fillcolor="yellow" stroked="f" strokeweight="0">
              <v:stroke opacity="0" miterlimit="10" joinstyle="miter"/>
            </v:shape>
            <v:shape id="Shape 136230" o:spid="_x0000_s1546" style="position:absolute;left:4476;top:45563;width:58434;height:1752" coordsize="5843439,175245" path="m,l5843439,r,175245l,175245,,e" fillcolor="yellow" stroked="f" strokeweight="0">
              <v:stroke opacity="0" miterlimit="10" joinstyle="miter"/>
            </v:shape>
            <v:shape id="Shape 136231" o:spid="_x0000_s1547" style="position:absolute;top:47316;width:62955;height:1752" coordsize="6295579,175245" path="m,l6295579,r,175245l,175245,,e" fillcolor="yellow" stroked="f" strokeweight="0">
              <v:stroke opacity="0" miterlimit="10" joinstyle="miter"/>
            </v:shape>
            <v:shape id="Shape 136232" o:spid="_x0000_s1548" style="position:absolute;top:49068;width:22159;height:1752" coordsize="2215902,175245" path="m,l2215902,r,175245l,175245,,e" fillcolor="yellow" stroked="f" strokeweight="0">
              <v:stroke opacity="0" miterlimit="10" joinstyle="miter"/>
            </v:shape>
            <v:shape id="Shape 136233" o:spid="_x0000_s1549" style="position:absolute;left:4476;top:50821;width:58268;height:1752" coordsize="5826845,175245" path="m,l5826845,r,175245l,175245,,e" fillcolor="yellow" stroked="f" strokeweight="0">
              <v:stroke opacity="0" miterlimit="10" joinstyle="miter"/>
            </v:shape>
            <v:shape id="Shape 136234" o:spid="_x0000_s1550" style="position:absolute;left:4476;top:52573;width:58473;height:1752" coordsize="5847309,175245" path="m,l5847309,r,175245l,175245,,e" fillcolor="yellow" stroked="f" strokeweight="0">
              <v:stroke opacity="0" miterlimit="10" joinstyle="miter"/>
            </v:shape>
            <v:shape id="Shape 136235" o:spid="_x0000_s1551" style="position:absolute;top:54325;width:62919;height:1752" coordsize="6291933,175245" path="m,l6291933,r,175245l,175245,,e" fillcolor="yellow" stroked="f" strokeweight="0">
              <v:stroke opacity="0" miterlimit="10" joinstyle="miter"/>
            </v:shape>
            <v:shape id="Shape 136236" o:spid="_x0000_s1552" style="position:absolute;top:56078;width:57244;height:1752" coordsize="5724451,175245" path="m,l5724451,r,175245l,175245,,e" fillcolor="yellow" stroked="f" strokeweight="0">
              <v:stroke opacity="0" miterlimit="10" joinstyle="miter"/>
            </v:shape>
            <v:shape id="Shape 136237" o:spid="_x0000_s1553" style="position:absolute;left:4476;top:57830;width:58432;height:1752" coordsize="5843290,175245" path="m,l5843290,r,175245l,175245,,e" fillcolor="yellow" stroked="f" strokeweight="0">
              <v:stroke opacity="0" miterlimit="10" joinstyle="miter"/>
            </v:shape>
            <v:shape id="Shape 136238" o:spid="_x0000_s1554" style="position:absolute;top:59583;width:62980;height:1752" coordsize="6298035,175245" path="m,l6298035,r,175245l,175245,,e" fillcolor="yellow" stroked="f" strokeweight="0">
              <v:stroke opacity="0" miterlimit="10" joinstyle="miter"/>
            </v:shape>
            <v:shape id="Shape 136239" o:spid="_x0000_s1555" style="position:absolute;top:61335;width:62943;height:1752" coordsize="6294389,175245" path="m,l6294389,r,175245l,175245,,e" fillcolor="yellow" stroked="f" strokeweight="0">
              <v:stroke opacity="0" miterlimit="10" joinstyle="miter"/>
            </v:shape>
            <v:shape id="Shape 136240" o:spid="_x0000_s1556" style="position:absolute;top:63088;width:15469;height:1752" coordsize="1546994,175245" path="m,l1546994,r,175245l,175245,,e" fillcolor="yellow" stroked="f" strokeweight="0">
              <v:stroke opacity="0" miterlimit="10" joinstyle="miter"/>
            </v:shape>
            <v:shape id="Shape 136241" o:spid="_x0000_s1557" style="position:absolute;left:4476;top:64840;width:58435;height:1752" coordsize="5843588,175245" path="m,l5843588,r,175245l,175245,,e" fillcolor="yellow" stroked="f" strokeweight="0">
              <v:stroke opacity="0" miterlimit="10" joinstyle="miter"/>
            </v:shape>
            <v:shape id="Shape 136242" o:spid="_x0000_s1558" style="position:absolute;top:66593;width:62957;height:1752" coordsize="6295728,175245" path="m,l6295728,r,175245l,175245,,e" fillcolor="yellow" stroked="f" strokeweight="0">
              <v:stroke opacity="0" miterlimit="10" joinstyle="miter"/>
            </v:shape>
            <v:shape id="Shape 136243" o:spid="_x0000_s1559" style="position:absolute;top:68345;width:45385;height:1752" coordsize="4538588,175245" path="m,l4538588,r,175245l,175245,,e" fillcolor="yellow" stroked="f" strokeweight="0">
              <v:stroke opacity="0" miterlimit="10" joinstyle="miter"/>
            </v:shape>
          </v:group>
        </w:pict>
      </w:r>
      <w:r w:rsidRPr="00402AB0">
        <w:rPr>
          <w:lang w:val="ru-RU"/>
        </w:rPr>
        <w:t>14.5. В соответствии с решением общего собрания членов товарищества допускается использование земельного участка общего назначения для реализации гражданами, являющимися правообладателями садовых земельных участков земельных участков, расположенных в границах территории садоводства, выращенной ими сельскохозяйственной продукции с возможностью возведения для такой реализации некапитальных строений, сооружений или нестационарных торговых объектов при условии соблюдения земельного законодательства, ветеринарных норм и правил, санитарно-эпидемиологических правил и гигиенических нормативов.</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Pr="00402AB0" w:rsidRDefault="003F7FD4">
      <w:pPr>
        <w:spacing w:after="0" w:line="259" w:lineRule="auto"/>
        <w:ind w:right="0" w:firstLine="0"/>
        <w:jc w:val="center"/>
        <w:rPr>
          <w:lang w:val="ru-RU"/>
        </w:rPr>
      </w:pPr>
      <w:r w:rsidRPr="00402AB0">
        <w:rPr>
          <w:b/>
          <w:bCs/>
          <w:shd w:val="clear" w:color="auto" w:fill="FFFF00"/>
          <w:lang w:val="ru-RU"/>
        </w:rPr>
        <w:t>14.1. Территория садоводства</w:t>
      </w:r>
    </w:p>
    <w:p w:rsidR="003F7FD4" w:rsidRPr="00402AB0" w:rsidRDefault="003F7FD4">
      <w:pPr>
        <w:spacing w:after="5" w:line="259" w:lineRule="auto"/>
        <w:ind w:right="0" w:firstLine="0"/>
        <w:jc w:val="left"/>
        <w:rPr>
          <w:lang w:val="ru-RU"/>
        </w:rPr>
      </w:pPr>
      <w:r w:rsidRPr="00402AB0">
        <w:rPr>
          <w:b/>
          <w:bCs/>
          <w:lang w:val="ru-RU"/>
        </w:rPr>
        <w:t xml:space="preserve"> </w:t>
      </w:r>
    </w:p>
    <w:p w:rsidR="003F7FD4" w:rsidRPr="00402AB0" w:rsidRDefault="003F7FD4">
      <w:pPr>
        <w:ind w:left="-15" w:right="0"/>
        <w:rPr>
          <w:lang w:val="ru-RU"/>
        </w:rPr>
      </w:pPr>
      <w:r w:rsidRPr="00402AB0">
        <w:rPr>
          <w:lang w:val="ru-RU"/>
        </w:rPr>
        <w:t>14.1.1. В состав территории садоводства входят садовые земельные участки, а также земельные участки общего назначения.</w:t>
      </w:r>
    </w:p>
    <w:p w:rsidR="003F7FD4" w:rsidRPr="00402AB0" w:rsidRDefault="003F7FD4">
      <w:pPr>
        <w:ind w:left="-15" w:right="0"/>
        <w:rPr>
          <w:lang w:val="ru-RU"/>
        </w:rPr>
      </w:pPr>
      <w:r w:rsidRPr="00402AB0">
        <w:rPr>
          <w:lang w:val="ru-RU"/>
        </w:rPr>
        <w:t>14.1.2. Территория садоводства может быть создана на землях сельскохозяйственного назначения или землях населенных пунктов.</w:t>
      </w:r>
    </w:p>
    <w:p w:rsidR="003F7FD4" w:rsidRPr="00402AB0" w:rsidRDefault="003F7FD4">
      <w:pPr>
        <w:ind w:left="-15" w:right="0"/>
        <w:rPr>
          <w:lang w:val="ru-RU"/>
        </w:rPr>
      </w:pPr>
      <w:r w:rsidRPr="00402AB0">
        <w:rPr>
          <w:lang w:val="ru-RU"/>
        </w:rPr>
        <w:t>14.1.3. Местоположение границ территории садоводства определяется проектом межевания территории. Разработка проекта планировки территории садоводства не требуется, но может быть осуществлена по решению общего собрания членов товарищества. Проект межевания территории и проект планировки территории, подготовленные в отношении территории садоводства, до их утверждения должны быть одобрены решением общего собрания членов товарищества.</w:t>
      </w:r>
    </w:p>
    <w:p w:rsidR="003F7FD4" w:rsidRPr="00402AB0" w:rsidRDefault="003F7FD4">
      <w:pPr>
        <w:ind w:left="-15" w:right="0"/>
        <w:rPr>
          <w:lang w:val="ru-RU"/>
        </w:rPr>
      </w:pPr>
      <w:r w:rsidRPr="00402AB0">
        <w:rPr>
          <w:lang w:val="ru-RU"/>
        </w:rPr>
        <w:t>14.1.4. Включение в границы населенного пункта территорий садоводства, находящихся за пределами границ населенного пункта, осуществляется в соответствии с законодательством Российской Федерации. Требования, при соблюдении которых территории садоводства могут быть включены в границы населенного пункта либо в границах территории садоводства может быть образован новый населенный пункт, устанавливаются субъектами Российской Федерации.</w:t>
      </w:r>
    </w:p>
    <w:p w:rsidR="003F7FD4" w:rsidRPr="00402AB0" w:rsidRDefault="003F7FD4">
      <w:pPr>
        <w:ind w:left="-15" w:right="0"/>
        <w:rPr>
          <w:lang w:val="ru-RU"/>
        </w:rPr>
      </w:pPr>
      <w:r w:rsidRPr="00402AB0">
        <w:rPr>
          <w:lang w:val="ru-RU"/>
        </w:rPr>
        <w:t>14.1.5. В границы территории садоводства при подготовке проекта межевания территории для товарищества, созданного гражданами, являющимися собственниками садовых земельных участков, включаются:</w:t>
      </w:r>
    </w:p>
    <w:p w:rsidR="003F7FD4" w:rsidRPr="00402AB0" w:rsidRDefault="003F7FD4">
      <w:pPr>
        <w:numPr>
          <w:ilvl w:val="0"/>
          <w:numId w:val="65"/>
        </w:numPr>
        <w:spacing w:after="0" w:line="265" w:lineRule="auto"/>
        <w:ind w:right="10"/>
        <w:rPr>
          <w:lang w:val="ru-RU"/>
        </w:rPr>
      </w:pPr>
      <w:r w:rsidRPr="00402AB0">
        <w:rPr>
          <w:lang w:val="ru-RU"/>
        </w:rPr>
        <w:t>садовые земельные участки, находящиеся в собственности учредителей товарищества;</w:t>
      </w:r>
    </w:p>
    <w:p w:rsidR="003F7FD4" w:rsidRPr="00402AB0" w:rsidRDefault="003F7FD4">
      <w:pPr>
        <w:numPr>
          <w:ilvl w:val="0"/>
          <w:numId w:val="65"/>
        </w:numPr>
        <w:ind w:right="10"/>
        <w:rPr>
          <w:lang w:val="ru-RU"/>
        </w:rPr>
      </w:pPr>
      <w:r w:rsidRPr="00402AB0">
        <w:rPr>
          <w:lang w:val="ru-RU"/>
        </w:rPr>
        <w:t>земли и (или) земельные участки, находящиеся в государственной или муниципальной собственности, площадь которых не может быть более двадцати пяти процентов суммарной площади садовых земельных участков, а также земельных участков общего назначения.</w:t>
      </w:r>
    </w:p>
    <w:p w:rsidR="003F7FD4" w:rsidRPr="00402AB0" w:rsidRDefault="003F7FD4">
      <w:pPr>
        <w:ind w:left="-15" w:right="0"/>
        <w:rPr>
          <w:lang w:val="ru-RU"/>
        </w:rPr>
      </w:pPr>
      <w:r w:rsidRPr="00402AB0">
        <w:rPr>
          <w:lang w:val="ru-RU"/>
        </w:rPr>
        <w:t>14.1.6. В границы территории садоводства не могут быть включены территории общего пользования, земельные участки общего пользования и иные участки, включение которых в границы территории садоводства не допускается в соответствии с законодательством Российской Федерации.</w:t>
      </w:r>
    </w:p>
    <w:p w:rsidR="003F7FD4" w:rsidRPr="00402AB0" w:rsidRDefault="003F7FD4">
      <w:pPr>
        <w:ind w:left="-15" w:right="0"/>
        <w:rPr>
          <w:lang w:val="ru-RU"/>
        </w:rPr>
      </w:pPr>
      <w:r w:rsidRPr="00402AB0">
        <w:rPr>
          <w:lang w:val="ru-RU"/>
        </w:rPr>
        <w:t>14.1.7. Создание территории садоводства не должно препятствовать свободному доступу граждан к территориям общего пользования, землям и земельным участкам общего пользования, расположенным за пределами границ такой территории.</w:t>
      </w:r>
    </w:p>
    <w:p w:rsidR="003F7FD4" w:rsidRPr="00402AB0" w:rsidRDefault="003F7FD4">
      <w:pPr>
        <w:ind w:left="-15" w:right="0"/>
        <w:rPr>
          <w:lang w:val="ru-RU"/>
        </w:rPr>
      </w:pPr>
      <w:r>
        <w:rPr>
          <w:noProof/>
          <w:lang w:val="ru-RU" w:eastAsia="ru-RU"/>
        </w:rPr>
        <w:pict>
          <v:group id="Group 110433" o:spid="_x0000_s1560" style="position:absolute;left:0;text-align:left;margin-left:0;margin-top:-2.9pt;width:495.75pt;height:69pt;z-index:-251669504" coordsize="62960,8762">
            <v:shape id="Shape 136251" o:spid="_x0000_s1561" style="position:absolute;left:4476;width:58483;height:1752" coordsize="5848351,175245" path="m,l5848351,r,175245l,175245,,e" fillcolor="yellow" stroked="f" strokeweight="0">
              <v:stroke opacity="0" miterlimit="10" joinstyle="miter"/>
            </v:shape>
            <v:shape id="Shape 136252" o:spid="_x0000_s1562" style="position:absolute;top:1752;width:62949;height:1752" coordsize="6294909,175245" path="m,l6294909,r,175245l,175245,,e" fillcolor="yellow" stroked="f" strokeweight="0">
              <v:stroke opacity="0" miterlimit="10" joinstyle="miter"/>
            </v:shape>
            <v:shape id="Shape 136253" o:spid="_x0000_s1563" style="position:absolute;top:3504;width:61530;height:1752" coordsize="6153002,175245" path="m,l6153002,r,175245l,175245,,e" fillcolor="yellow" stroked="f" strokeweight="0">
              <v:stroke opacity="0" miterlimit="10" joinstyle="miter"/>
            </v:shape>
            <v:shape id="Shape 136254" o:spid="_x0000_s1564" style="position:absolute;left:4476;top:5257;width:58471;height:1752" coordsize="5847160,175245" path="m,l5847160,r,175245l,175245,,e" fillcolor="yellow" stroked="f" strokeweight="0">
              <v:stroke opacity="0" miterlimit="10" joinstyle="miter"/>
            </v:shape>
            <v:shape id="Shape 136255" o:spid="_x0000_s1565" style="position:absolute;top:7009;width:16074;height:1752" coordsize="1607493,175245" path="m,l1607493,r,175245l,175245,,e" fillcolor="yellow" stroked="f" strokeweight="0">
              <v:stroke opacity="0" miterlimit="10" joinstyle="miter"/>
            </v:shape>
          </v:group>
        </w:pict>
      </w:r>
      <w:r w:rsidRPr="00402AB0">
        <w:rPr>
          <w:lang w:val="ru-RU"/>
        </w:rPr>
        <w:t>14.1.8. В границы территории садоводства запрещено включать земельные участки, принадлежащие лицам, не являющимся учредителями товарищества, за исключением земли и (или) земельные участки, находящиеся в государственной или муниципальной собственности,</w:t>
      </w:r>
    </w:p>
    <w:p w:rsidR="003F7FD4" w:rsidRPr="00402AB0" w:rsidRDefault="003F7FD4">
      <w:pPr>
        <w:ind w:left="-15" w:right="0"/>
        <w:rPr>
          <w:lang w:val="ru-RU"/>
        </w:rPr>
      </w:pPr>
      <w:r w:rsidRPr="00402AB0">
        <w:rPr>
          <w:lang w:val="ru-RU"/>
        </w:rPr>
        <w:t>14.1.9. Садовый земельный участок может быть включен в границы только одной территории садоводства.</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593" w:right="233" w:hanging="360"/>
      </w:pPr>
      <w:r>
        <w:t>Право собственности на имущество общего пользования</w:t>
      </w:r>
    </w:p>
    <w:p w:rsidR="003F7FD4" w:rsidRPr="00402AB0" w:rsidRDefault="003F7FD4">
      <w:pPr>
        <w:spacing w:after="5" w:line="259" w:lineRule="auto"/>
        <w:ind w:right="0" w:firstLine="0"/>
        <w:jc w:val="left"/>
        <w:rPr>
          <w:lang w:val="ru-RU"/>
        </w:rPr>
      </w:pPr>
      <w:r w:rsidRPr="00402AB0">
        <w:rPr>
          <w:lang w:val="ru-RU"/>
        </w:rPr>
        <w:t xml:space="preserve"> </w:t>
      </w:r>
    </w:p>
    <w:p w:rsidR="003F7FD4" w:rsidRPr="00402AB0" w:rsidRDefault="003F7FD4">
      <w:pPr>
        <w:ind w:left="-15" w:right="0"/>
        <w:rPr>
          <w:lang w:val="ru-RU"/>
        </w:rPr>
      </w:pPr>
      <w:r w:rsidRPr="00402AB0">
        <w:rPr>
          <w:lang w:val="ru-RU"/>
        </w:rPr>
        <w:t>15.1. Имущество общего пользования, расположенное в границах территории садоводства, являющееся недвижимым имуществом, созданное (создаваемое), приобретенное после дня вступления в силу действующего федерального закона о ведении гражданами садоводства, принадлежит на праве общей долевой собственности лицам, являющимся собственниками земельных участков, расположенных в границах территории садоводства, пропорционально площади этих участков.</w:t>
      </w:r>
    </w:p>
    <w:p w:rsidR="003F7FD4" w:rsidRPr="00402AB0" w:rsidRDefault="003F7FD4">
      <w:pPr>
        <w:ind w:left="-15" w:right="0"/>
        <w:rPr>
          <w:lang w:val="ru-RU"/>
        </w:rPr>
      </w:pPr>
      <w:r w:rsidRPr="00402AB0">
        <w:rPr>
          <w:lang w:val="ru-RU"/>
        </w:rPr>
        <w:t>15.2. Право собственности на недвижимое имущество, входящее в состав имущества общего пользования, возникает с момента государственной регистрации такого права в соответствии с действующим Федеральным законом РФ, регламентирующим вопросы государственной регистрации недвижимости.</w:t>
      </w:r>
    </w:p>
    <w:p w:rsidR="003F7FD4" w:rsidRPr="00402AB0" w:rsidRDefault="003F7FD4">
      <w:pPr>
        <w:ind w:left="-15" w:right="0"/>
        <w:rPr>
          <w:lang w:val="ru-RU"/>
        </w:rPr>
      </w:pPr>
      <w:r>
        <w:rPr>
          <w:noProof/>
          <w:lang w:val="ru-RU" w:eastAsia="ru-RU"/>
        </w:rPr>
        <w:pict>
          <v:group id="Group 110434" o:spid="_x0000_s1566" style="position:absolute;left:0;text-align:left;margin-left:0;margin-top:66.1pt;width:495.7pt;height:55.2pt;z-index:-251658240" coordsize="62954,7009">
            <v:shape id="Shape 136263" o:spid="_x0000_s1567" style="position:absolute;left:381;width:62529;height:1752" coordsize="6252940,175245" path="m,l6252940,r,175245l,175245,,e" fillcolor="yellow" stroked="f" strokeweight="0">
              <v:stroke opacity="0" miterlimit="10" joinstyle="miter"/>
            </v:shape>
            <v:shape id="Shape 136264" o:spid="_x0000_s1568" style="position:absolute;top:1752;width:21508;height:1752" coordsize="2150864,175245" path="m,l2150864,r,175245l,175245,,e" fillcolor="yellow" stroked="f" strokeweight="0">
              <v:stroke opacity="0" miterlimit="10" joinstyle="miter"/>
            </v:shape>
            <v:shape id="Shape 136265" o:spid="_x0000_s1569" style="position:absolute;left:22270;top:1752;width:40683;height:1752" coordsize="4068366,175245" path="m,l4068366,r,175245l,175245,,e" fillcolor="red" stroked="f" strokeweight="0">
              <v:stroke opacity="0" miterlimit="10" joinstyle="miter"/>
            </v:shape>
            <v:shape id="Shape 136266" o:spid="_x0000_s1570" style="position:absolute;top:3504;width:62942;height:1752" coordsize="6294240,175245" path="m,l6294240,r,175245l,175245,,e" fillcolor="red" stroked="f" strokeweight="0">
              <v:stroke opacity="0" miterlimit="10" joinstyle="miter"/>
            </v:shape>
            <v:shape id="Shape 136267" o:spid="_x0000_s1571" style="position:absolute;top:5257;width:36831;height:1752" coordsize="3683199,175245" path="m,l3683199,r,175245l,175245,,e" fillcolor="red" stroked="f" strokeweight="0">
              <v:stroke opacity="0" miterlimit="10" joinstyle="miter"/>
            </v:shape>
          </v:group>
        </w:pict>
      </w:r>
      <w:r w:rsidRPr="00402AB0">
        <w:rPr>
          <w:lang w:val="ru-RU"/>
        </w:rPr>
        <w:t>15.3. В соответствии с решением общего собрания членов товарищества недвижимое имущество общего пользования, расположенное в границах территории садоводства, принадлежащее товариществу на праве собственности, может быть передано безвозмездно в общую долевую собственность лиц, являющихся собственниками земельных участков, расположенных в границах территории садоводства, пропорционально площади этих участков  при условии принятия такого решения общим собранием членов товарищества в соответствии с требованиями статьи 9 устава. что все собственники земельных участков, расположенных в границах территории садоводства, выразили согласие на приобретение соответствующей доли в праве общей собственности на такое имущество. Передача указанного имущества в соответствии с настоящей частью не является дарением.</w:t>
      </w:r>
    </w:p>
    <w:p w:rsidR="003F7FD4" w:rsidRPr="00402AB0" w:rsidRDefault="003F7FD4">
      <w:pPr>
        <w:ind w:left="-15" w:right="0"/>
        <w:rPr>
          <w:lang w:val="ru-RU"/>
        </w:rPr>
      </w:pPr>
      <w:r w:rsidRPr="00402AB0">
        <w:rPr>
          <w:lang w:val="ru-RU"/>
        </w:rPr>
        <w:t>15.4. Доля в праве общей собственности на имущество общего пользования собственника садового земельного участка, расположенного в границах территории садоводства, следует судьбе права собственности на такой садовый земельный участок.</w:t>
      </w:r>
    </w:p>
    <w:p w:rsidR="003F7FD4" w:rsidRPr="00402AB0" w:rsidRDefault="003F7FD4">
      <w:pPr>
        <w:ind w:left="-15" w:right="0"/>
        <w:rPr>
          <w:lang w:val="ru-RU"/>
        </w:rPr>
      </w:pPr>
      <w:r w:rsidRPr="00402AB0">
        <w:rPr>
          <w:lang w:val="ru-RU"/>
        </w:rPr>
        <w:t>15.5. При переходе права собственности на садовый земельный участок, расположенный в границах территории садоводства, доля в праве общей собственности на имущество общего пользования нового собственника такого земельного участка равна доле в праве общей собственности на указанное имущество общего пользования предыдущего собственника такого земельного участка.</w:t>
      </w:r>
    </w:p>
    <w:p w:rsidR="003F7FD4" w:rsidRPr="00402AB0" w:rsidRDefault="003F7FD4">
      <w:pPr>
        <w:ind w:left="-15" w:right="0"/>
        <w:rPr>
          <w:lang w:val="ru-RU"/>
        </w:rPr>
      </w:pPr>
      <w:r w:rsidRPr="00402AB0">
        <w:rPr>
          <w:lang w:val="ru-RU"/>
        </w:rPr>
        <w:t>15.6. Собственник садового земельного участка, расположенного в границах территории садоводства, не вправе:</w:t>
      </w:r>
    </w:p>
    <w:p w:rsidR="003F7FD4" w:rsidRPr="00402AB0" w:rsidRDefault="003F7FD4">
      <w:pPr>
        <w:numPr>
          <w:ilvl w:val="0"/>
          <w:numId w:val="66"/>
        </w:numPr>
        <w:ind w:right="0"/>
        <w:rPr>
          <w:lang w:val="ru-RU"/>
        </w:rPr>
      </w:pPr>
      <w:r w:rsidRPr="00402AB0">
        <w:rPr>
          <w:lang w:val="ru-RU"/>
        </w:rPr>
        <w:t>осуществлять выдел в натуре своей доли в праве общей собственности на имущество общего пользования;</w:t>
      </w:r>
    </w:p>
    <w:p w:rsidR="003F7FD4" w:rsidRPr="00402AB0" w:rsidRDefault="003F7FD4">
      <w:pPr>
        <w:numPr>
          <w:ilvl w:val="0"/>
          <w:numId w:val="66"/>
        </w:numPr>
        <w:ind w:right="0"/>
        <w:rPr>
          <w:lang w:val="ru-RU"/>
        </w:rPr>
      </w:pPr>
      <w:r w:rsidRPr="00402AB0">
        <w:rPr>
          <w:lang w:val="ru-RU"/>
        </w:rPr>
        <w:t>отчуждать свою долю в праве общей собственности на имущество общего пользования, а также совершать иные действия, влекущие за собой передачу этой доли отдельно от права собственности на указанный участок.</w:t>
      </w:r>
    </w:p>
    <w:p w:rsidR="003F7FD4" w:rsidRPr="00402AB0" w:rsidRDefault="003F7FD4">
      <w:pPr>
        <w:numPr>
          <w:ilvl w:val="1"/>
          <w:numId w:val="67"/>
        </w:numPr>
        <w:ind w:right="0"/>
        <w:rPr>
          <w:lang w:val="ru-RU"/>
        </w:rPr>
      </w:pPr>
      <w:r w:rsidRPr="00402AB0">
        <w:rPr>
          <w:lang w:val="ru-RU"/>
        </w:rPr>
        <w:t>Условия договора, в соответствии с которыми переход права собственности на садовый земельный участок не сопровождается переходом доли в праве общей собственности на имущество общего пользования, являются ничтожными (в случае, если собственнику садового участка принадлежит такая доля).</w:t>
      </w:r>
    </w:p>
    <w:p w:rsidR="003F7FD4" w:rsidRPr="00402AB0" w:rsidRDefault="003F7FD4">
      <w:pPr>
        <w:numPr>
          <w:ilvl w:val="1"/>
          <w:numId w:val="67"/>
        </w:numPr>
        <w:ind w:right="0"/>
        <w:rPr>
          <w:lang w:val="ru-RU"/>
        </w:rPr>
      </w:pPr>
      <w:r w:rsidRPr="00402AB0">
        <w:rPr>
          <w:lang w:val="ru-RU"/>
        </w:rPr>
        <w:t>Имущество общего пользования (автомобильные дороги, объекты электросетевого хозяйства, водоснабжения, связи и другие объекты), может быть передано безвозмездно в государственную собственность субъекта Российской Федерации или муниципального образования, на территориях которых расположена территория садоводства, в случае одновременного соблюдения следующих условий:</w:t>
      </w:r>
    </w:p>
    <w:p w:rsidR="003F7FD4" w:rsidRPr="00402AB0" w:rsidRDefault="003F7FD4">
      <w:pPr>
        <w:numPr>
          <w:ilvl w:val="0"/>
          <w:numId w:val="68"/>
        </w:numPr>
        <w:spacing w:after="0" w:line="265" w:lineRule="auto"/>
        <w:ind w:right="0"/>
        <w:rPr>
          <w:lang w:val="ru-RU"/>
        </w:rPr>
      </w:pPr>
      <w:r w:rsidRPr="00402AB0">
        <w:rPr>
          <w:lang w:val="ru-RU"/>
        </w:rPr>
        <w:t>решение о передаче указанного имущества принято общим собранием членов</w:t>
      </w:r>
    </w:p>
    <w:p w:rsidR="003F7FD4" w:rsidRDefault="003F7FD4">
      <w:pPr>
        <w:ind w:left="-15" w:right="0" w:firstLine="0"/>
      </w:pPr>
      <w:r>
        <w:t>товарищества;</w:t>
      </w:r>
    </w:p>
    <w:p w:rsidR="003F7FD4" w:rsidRPr="00402AB0" w:rsidRDefault="003F7FD4">
      <w:pPr>
        <w:numPr>
          <w:ilvl w:val="0"/>
          <w:numId w:val="68"/>
        </w:numPr>
        <w:ind w:right="0"/>
        <w:rPr>
          <w:lang w:val="ru-RU"/>
        </w:rPr>
      </w:pPr>
      <w:r w:rsidRPr="00402AB0">
        <w:rPr>
          <w:lang w:val="ru-RU"/>
        </w:rPr>
        <w:t>в соответствии с федеральным законом указанное имущество может находиться в государственной или муниципальной собственности;</w:t>
      </w:r>
    </w:p>
    <w:p w:rsidR="003F7FD4" w:rsidRPr="00402AB0" w:rsidRDefault="003F7FD4">
      <w:pPr>
        <w:numPr>
          <w:ilvl w:val="0"/>
          <w:numId w:val="68"/>
        </w:numPr>
        <w:ind w:right="0"/>
        <w:rPr>
          <w:lang w:val="ru-RU"/>
        </w:rPr>
      </w:pPr>
      <w:r w:rsidRPr="00402AB0">
        <w:rPr>
          <w:lang w:val="ru-RU"/>
        </w:rPr>
        <w:t>в случае, если указанное имущество на праве общей долевой собственности принадлежит лицам, являющимся собственниками земельных участков, расположенных в границах территории садоводства, получено согласие таких лиц на осуществление указанной передачи.</w:t>
      </w:r>
    </w:p>
    <w:p w:rsidR="003F7FD4" w:rsidRPr="00402AB0" w:rsidRDefault="003F7FD4">
      <w:pPr>
        <w:ind w:left="-15" w:right="0"/>
        <w:rPr>
          <w:lang w:val="ru-RU"/>
        </w:rPr>
      </w:pPr>
      <w:r w:rsidRPr="00402AB0">
        <w:rPr>
          <w:lang w:val="ru-RU"/>
        </w:rPr>
        <w:t>15.9. Имущество общего пользования, расположенное в границах территории садоводства, может быть передано в собственность организаций, осуществляющих газо-, водо-, тепло- и электроснабжение, водоотведение, в случае одновременного соблюдения следующих условий:</w:t>
      </w:r>
    </w:p>
    <w:p w:rsidR="003F7FD4" w:rsidRPr="00402AB0" w:rsidRDefault="003F7FD4">
      <w:pPr>
        <w:numPr>
          <w:ilvl w:val="0"/>
          <w:numId w:val="69"/>
        </w:numPr>
        <w:spacing w:after="0" w:line="265" w:lineRule="auto"/>
        <w:ind w:right="0"/>
        <w:rPr>
          <w:lang w:val="ru-RU"/>
        </w:rPr>
      </w:pPr>
      <w:r w:rsidRPr="00402AB0">
        <w:rPr>
          <w:lang w:val="ru-RU"/>
        </w:rPr>
        <w:t>решение о передаче указанного имущества принято общим собранием членов</w:t>
      </w:r>
    </w:p>
    <w:p w:rsidR="003F7FD4" w:rsidRDefault="003F7FD4">
      <w:pPr>
        <w:ind w:left="-15" w:right="0" w:firstLine="0"/>
      </w:pPr>
      <w:r>
        <w:t>товарищества;</w:t>
      </w:r>
    </w:p>
    <w:p w:rsidR="003F7FD4" w:rsidRPr="00402AB0" w:rsidRDefault="003F7FD4">
      <w:pPr>
        <w:numPr>
          <w:ilvl w:val="0"/>
          <w:numId w:val="69"/>
        </w:numPr>
        <w:ind w:right="0"/>
        <w:rPr>
          <w:lang w:val="ru-RU"/>
        </w:rPr>
      </w:pPr>
      <w:r>
        <w:rPr>
          <w:noProof/>
          <w:lang w:val="ru-RU" w:eastAsia="ru-RU"/>
        </w:rPr>
        <w:pict>
          <v:group id="Group 105899" o:spid="_x0000_s1572" style="position:absolute;left:0;text-align:left;margin-left:0;margin-top:-85.7pt;width:496pt;height:220.8pt;z-index:-251657216" coordsize="62992,28039">
            <v:shape id="Shape 136284" o:spid="_x0000_s1573" style="position:absolute;left:4476;width:58448;height:1752" coordsize="5844853,175245" path="m,l5844853,r,175245l,175245,,e" fillcolor="yellow" stroked="f" strokeweight="0">
              <v:stroke opacity="0" miterlimit="10" joinstyle="miter"/>
            </v:shape>
            <v:shape id="Shape 136285" o:spid="_x0000_s1574" style="position:absolute;top:1752;width:62966;height:1752" coordsize="6296695,175245" path="m,l6296695,r,175245l,175245,,e" fillcolor="yellow" stroked="f" strokeweight="0">
              <v:stroke opacity="0" miterlimit="10" joinstyle="miter"/>
            </v:shape>
            <v:shape id="Shape 136286" o:spid="_x0000_s1575" style="position:absolute;top:3504;width:62931;height:1752" coordsize="6293198,175245" path="m,l6293198,r,175245l,175245,,e" fillcolor="yellow" stroked="f" strokeweight="0">
              <v:stroke opacity="0" miterlimit="10" joinstyle="miter"/>
            </v:shape>
            <v:shape id="Shape 136287" o:spid="_x0000_s1576" style="position:absolute;top:5257;width:5735;height:1752" coordsize="573509,175245" path="m,l573509,r,175245l,175245,,e" fillcolor="yellow" stroked="f" strokeweight="0">
              <v:stroke opacity="0" miterlimit="10" joinstyle="miter"/>
            </v:shape>
            <v:shape id="Shape 136288" o:spid="_x0000_s1577" style="position:absolute;left:4476;top:7009;width:58454;height:1752" coordsize="5845448,175245" path="m,l5845448,r,175245l,175245,,e" fillcolor="yellow" stroked="f" strokeweight="0">
              <v:stroke opacity="0" miterlimit="10" joinstyle="miter"/>
            </v:shape>
            <v:shape id="Shape 136289" o:spid="_x0000_s1578" style="position:absolute;top:8762;width:9391;height:1752" coordsize="939105,175245" path="m,l939105,r,175245l,175245,,e" fillcolor="yellow" stroked="f" strokeweight="0">
              <v:stroke opacity="0" miterlimit="10" joinstyle="miter"/>
            </v:shape>
            <v:shape id="Shape 136290" o:spid="_x0000_s1579" style="position:absolute;left:4476;top:10514;width:58441;height:1752" coordsize="5844109,175245" path="m,l5844109,r,175245l,175245,,e" fillcolor="yellow" stroked="f" strokeweight="0">
              <v:stroke opacity="0" miterlimit="10" joinstyle="miter"/>
            </v:shape>
            <v:shape id="Shape 136291" o:spid="_x0000_s1580" style="position:absolute;top:12267;width:62989;height:1752" coordsize="6298928,175245" path="m,l6298928,r,175245l,175245,,e" fillcolor="yellow" stroked="f" strokeweight="0">
              <v:stroke opacity="0" miterlimit="10" joinstyle="miter"/>
            </v:shape>
            <v:shape id="Shape 136292" o:spid="_x0000_s1581" style="position:absolute;top:14019;width:62975;height:1752" coordsize="6297514,175245" path="m,l6297514,r,175245l,175245,,e" fillcolor="yellow" stroked="f" strokeweight="0">
              <v:stroke opacity="0" miterlimit="10" joinstyle="miter"/>
            </v:shape>
            <v:shape id="Shape 136293" o:spid="_x0000_s1582" style="position:absolute;top:15772;width:6306;height:1752" coordsize="630659,175245" path="m,l630659,r,175245l,175245,,e" fillcolor="yellow" stroked="f" strokeweight="0">
              <v:stroke opacity="0" miterlimit="10" joinstyle="miter"/>
            </v:shape>
            <v:shape id="Shape 136294" o:spid="_x0000_s1583" style="position:absolute;left:4476;top:17524;width:58511;height:1752" coordsize="5851178,175245" path="m,l5851178,r,175245l,175245,,e" fillcolor="yellow" stroked="f" strokeweight="0">
              <v:stroke opacity="0" miterlimit="10" joinstyle="miter"/>
            </v:shape>
            <v:shape id="Shape 136295" o:spid="_x0000_s1584" style="position:absolute;top:19276;width:62917;height:1752" coordsize="6291710,175245" path="m,l6291710,r,175245l,175245,,e" fillcolor="yellow" stroked="f" strokeweight="0">
              <v:stroke opacity="0" miterlimit="10" joinstyle="miter"/>
            </v:shape>
            <v:shape id="Shape 136296" o:spid="_x0000_s1585" style="position:absolute;top:21029;width:34169;height:1752" coordsize="3416945,175245" path="m,l3416945,r,175245l,175245,,e" fillcolor="yellow" stroked="f" strokeweight="0">
              <v:stroke opacity="0" miterlimit="10" joinstyle="miter"/>
            </v:shape>
            <v:shape id="Shape 136297" o:spid="_x0000_s1586" style="position:absolute;left:4476;top:22781;width:58448;height:1752" coordsize="5844853,175245" path="m,l5844853,r,175245l,175245,,e" fillcolor="yellow" stroked="f" strokeweight="0">
              <v:stroke opacity="0" miterlimit="10" joinstyle="miter"/>
            </v:shape>
            <v:shape id="Shape 136298" o:spid="_x0000_s1587" style="position:absolute;top:24534;width:62992;height:1752" coordsize="6299225,175245" path="m,l6299225,r,175245l,175245,,e" fillcolor="yellow" stroked="f" strokeweight="0">
              <v:stroke opacity="0" miterlimit="10" joinstyle="miter"/>
            </v:shape>
            <v:shape id="Shape 136299" o:spid="_x0000_s1588" style="position:absolute;top:26286;width:33525;height:1752" coordsize="3352577,175245" path="m,l3352577,r,175245l,175245,,e" fillcolor="yellow" stroked="f" strokeweight="0">
              <v:stroke opacity="0" miterlimit="10" joinstyle="miter"/>
            </v:shape>
          </v:group>
        </w:pict>
      </w:r>
      <w:r w:rsidRPr="00402AB0">
        <w:rPr>
          <w:lang w:val="ru-RU"/>
        </w:rPr>
        <w:t>в случае, если указанное имущество принадлежит на праве общей долевой собственности лицам, являющимся собственниками земельных участков, расположенных в границах территории садоводства, получено согласие таких лиц на осуществление данной передачи;</w:t>
      </w:r>
    </w:p>
    <w:p w:rsidR="003F7FD4" w:rsidRPr="00402AB0" w:rsidRDefault="003F7FD4">
      <w:pPr>
        <w:numPr>
          <w:ilvl w:val="0"/>
          <w:numId w:val="69"/>
        </w:numPr>
        <w:ind w:right="0"/>
        <w:rPr>
          <w:lang w:val="ru-RU"/>
        </w:rPr>
      </w:pPr>
      <w:r w:rsidRPr="00402AB0">
        <w:rPr>
          <w:lang w:val="ru-RU"/>
        </w:rPr>
        <w:t>передача указанного имущества осуществляется при условии его дальнейшего использования для нужд товарищества и правообладателей садовых земельных участков, расположенных в границах территории садоводства.</w:t>
      </w:r>
    </w:p>
    <w:p w:rsidR="003F7FD4" w:rsidRPr="00402AB0" w:rsidRDefault="003F7FD4">
      <w:pPr>
        <w:ind w:left="-15" w:right="0"/>
        <w:rPr>
          <w:lang w:val="ru-RU"/>
        </w:rPr>
      </w:pPr>
      <w:r w:rsidRPr="00402AB0">
        <w:rPr>
          <w:lang w:val="ru-RU"/>
        </w:rPr>
        <w:t>15.10. Имущество общего пользования, расположенное в границах территории садоводства, может также принадлежать товариществу на праве собственности и ином праве, предусмотренном гражданским законодательством.</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593" w:right="233" w:hanging="360"/>
      </w:pPr>
      <w:r>
        <w:t>Реорганизация товарищества</w:t>
      </w:r>
    </w:p>
    <w:p w:rsidR="003F7FD4" w:rsidRDefault="003F7FD4">
      <w:pPr>
        <w:spacing w:after="5" w:line="259" w:lineRule="auto"/>
        <w:ind w:right="0" w:firstLine="0"/>
        <w:jc w:val="left"/>
      </w:pPr>
      <w:r>
        <w:t xml:space="preserve"> </w:t>
      </w:r>
    </w:p>
    <w:p w:rsidR="003F7FD4" w:rsidRPr="00402AB0" w:rsidRDefault="003F7FD4">
      <w:pPr>
        <w:ind w:left="-15" w:right="0"/>
        <w:rPr>
          <w:lang w:val="ru-RU"/>
        </w:rPr>
      </w:pPr>
      <w:r w:rsidRPr="00402AB0">
        <w:rPr>
          <w:lang w:val="ru-RU"/>
        </w:rPr>
        <w:t>16.1. Реорганизация товарищества (слияние, присоединение, разделение, выделение, изменение организационно-правовой формы) осуществляется в соответствии с решением общего собрания членов товарищества на основании Гражданского кодекса Российской Федерации, действующего федерального закона о ведении гражданами садоводства и других федеральных законов.</w:t>
      </w:r>
    </w:p>
    <w:p w:rsidR="003F7FD4" w:rsidRPr="00402AB0" w:rsidRDefault="003F7FD4">
      <w:pPr>
        <w:ind w:left="-15" w:right="0"/>
        <w:rPr>
          <w:lang w:val="ru-RU"/>
        </w:rPr>
      </w:pPr>
      <w:r w:rsidRPr="00402AB0">
        <w:rPr>
          <w:lang w:val="ru-RU"/>
        </w:rPr>
        <w:t>16.2. Садоводческое некоммерческое товарищество в случае принятия его членами решения об изменении вида деятельности на производство, переработку и сбыт продукции растениеводства или иную деятельность, которая не связана с ведением садоводства и для осуществления которой в соответствии с Гражданским кодексом Российской Федерации допускается создание потребительского кооператива, должно быть преобразовано в потребительский кооператив.</w:t>
      </w:r>
    </w:p>
    <w:p w:rsidR="003F7FD4" w:rsidRPr="00402AB0" w:rsidRDefault="003F7FD4">
      <w:pPr>
        <w:ind w:left="-15" w:right="0"/>
        <w:rPr>
          <w:lang w:val="ru-RU"/>
        </w:rPr>
      </w:pPr>
      <w:r w:rsidRPr="00402AB0">
        <w:rPr>
          <w:lang w:val="ru-RU"/>
        </w:rPr>
        <w:t>16.3. При реорганизации товарищества вносятся соответствующие изменения в его устав или принимается новый устав. Члены реорганизованного товарищества становятся членами вновь создаваемого некоммерческого объединения.</w:t>
      </w:r>
    </w:p>
    <w:p w:rsidR="003F7FD4" w:rsidRPr="00402AB0" w:rsidRDefault="003F7FD4">
      <w:pPr>
        <w:ind w:left="-15" w:right="0"/>
        <w:rPr>
          <w:lang w:val="ru-RU"/>
        </w:rPr>
      </w:pPr>
      <w:r w:rsidRPr="00402AB0">
        <w:rPr>
          <w:lang w:val="ru-RU"/>
        </w:rPr>
        <w:t>16.4. При реорганизации товарищества права и обязанности его членов переходят к правопреемнику в соответствии с передаточным актом или разделительным балансом, в которых должны содержаться положения о правопреемстве по всем обязательствам реорганизованного товарищества перед его кредиторами и должниками.</w:t>
      </w:r>
    </w:p>
    <w:p w:rsidR="003F7FD4" w:rsidRPr="00402AB0" w:rsidRDefault="003F7FD4">
      <w:pPr>
        <w:ind w:left="-15" w:right="0"/>
        <w:rPr>
          <w:lang w:val="ru-RU"/>
        </w:rPr>
      </w:pPr>
      <w:r w:rsidRPr="00402AB0">
        <w:rPr>
          <w:lang w:val="ru-RU"/>
        </w:rPr>
        <w:t>16.5. Передаточный акт или разделительный баланс товарищества утверждается общим собранием членов товарищества и представляется вместе с учредительными документами для государственной регистрации вновь возникших юридических лиц или для внесения изменений в устав товарищества.</w:t>
      </w:r>
    </w:p>
    <w:p w:rsidR="003F7FD4" w:rsidRPr="00402AB0" w:rsidRDefault="003F7FD4">
      <w:pPr>
        <w:ind w:left="-15" w:right="0"/>
        <w:rPr>
          <w:lang w:val="ru-RU"/>
        </w:rPr>
      </w:pPr>
      <w:r w:rsidRPr="00402AB0">
        <w:rPr>
          <w:lang w:val="ru-RU"/>
        </w:rPr>
        <w:t>16.6. Если разделительный баланс товарищества не даёт возможности определить его правопреемника, вновь возникшие юридические лица несут солидарную ответственность по обязательствам реорганизованного либо реорганизуемого товарищества перед его кредиторами.</w:t>
      </w:r>
    </w:p>
    <w:p w:rsidR="003F7FD4" w:rsidRPr="00402AB0" w:rsidRDefault="003F7FD4">
      <w:pPr>
        <w:ind w:left="-15" w:right="0"/>
        <w:rPr>
          <w:lang w:val="ru-RU"/>
        </w:rPr>
      </w:pPr>
      <w:r w:rsidRPr="00402AB0">
        <w:rPr>
          <w:lang w:val="ru-RU"/>
        </w:rPr>
        <w:t>16.7. Товарищество считается реорганизованным с момента государственной регистрации вновь создаваемого некоммерческого объединения, за исключением случаев реорганизации в форме присоединения.</w:t>
      </w:r>
    </w:p>
    <w:p w:rsidR="003F7FD4" w:rsidRPr="00402AB0" w:rsidRDefault="003F7FD4">
      <w:pPr>
        <w:ind w:left="-15" w:right="0"/>
        <w:rPr>
          <w:lang w:val="ru-RU"/>
        </w:rPr>
      </w:pPr>
      <w:r w:rsidRPr="00402AB0">
        <w:rPr>
          <w:lang w:val="ru-RU"/>
        </w:rPr>
        <w:t>16.8. При государственной регистрации товарищества в форме присоединения к нему другого садоводческого некоммерческого объединения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объединения.</w:t>
      </w:r>
    </w:p>
    <w:p w:rsidR="003F7FD4" w:rsidRPr="00402AB0" w:rsidRDefault="003F7FD4">
      <w:pPr>
        <w:ind w:left="-15" w:right="0"/>
        <w:rPr>
          <w:lang w:val="ru-RU"/>
        </w:rPr>
      </w:pPr>
      <w:r w:rsidRPr="00402AB0">
        <w:rPr>
          <w:lang w:val="ru-RU"/>
        </w:rPr>
        <w:t>16.9. Государственная регистрация вновь созданных в результате реорганизации товариществ и внесение в единый государственный реестр юридических лиц записей о прекращении деятельности реорганизованных садоводческих некоммерческих объединений осуществляются в порядке, установленном законом о государственной регистрации юридических лиц.</w:t>
      </w:r>
    </w:p>
    <w:p w:rsidR="003F7FD4" w:rsidRPr="00402AB0" w:rsidRDefault="003F7FD4">
      <w:pPr>
        <w:spacing w:after="0" w:line="259" w:lineRule="auto"/>
        <w:ind w:left="705" w:right="0" w:firstLine="0"/>
        <w:jc w:val="left"/>
        <w:rPr>
          <w:lang w:val="ru-RU"/>
        </w:rPr>
      </w:pPr>
      <w:r w:rsidRPr="00402AB0">
        <w:rPr>
          <w:lang w:val="ru-RU"/>
        </w:rPr>
        <w:t xml:space="preserve"> </w:t>
      </w:r>
    </w:p>
    <w:p w:rsidR="003F7FD4" w:rsidRDefault="003F7FD4">
      <w:pPr>
        <w:pStyle w:val="Heading1"/>
        <w:ind w:left="593" w:right="233" w:hanging="360"/>
      </w:pPr>
      <w:r>
        <w:t>Ликвидация товарищества</w:t>
      </w:r>
    </w:p>
    <w:p w:rsidR="003F7FD4" w:rsidRDefault="003F7FD4">
      <w:pPr>
        <w:spacing w:after="5" w:line="259" w:lineRule="auto"/>
        <w:ind w:right="0" w:firstLine="0"/>
        <w:jc w:val="left"/>
      </w:pPr>
      <w:r>
        <w:t xml:space="preserve"> </w:t>
      </w:r>
    </w:p>
    <w:p w:rsidR="003F7FD4" w:rsidRPr="00402AB0" w:rsidRDefault="003F7FD4">
      <w:pPr>
        <w:ind w:left="-15" w:right="0"/>
        <w:rPr>
          <w:lang w:val="ru-RU"/>
        </w:rPr>
      </w:pPr>
      <w:r w:rsidRPr="00402AB0">
        <w:rPr>
          <w:lang w:val="ru-RU"/>
        </w:rPr>
        <w:t>17.1. Ликвидация товарищества осуществляется в порядке, предусмотренном Гражданским кодексом РФ, действующим федеральным законом о ведении гражданами садоводства и другими федеральными законами.</w:t>
      </w:r>
    </w:p>
    <w:p w:rsidR="003F7FD4" w:rsidRPr="00402AB0" w:rsidRDefault="003F7FD4">
      <w:pPr>
        <w:ind w:left="-15" w:right="0"/>
        <w:rPr>
          <w:lang w:val="ru-RU"/>
        </w:rPr>
      </w:pPr>
      <w:r w:rsidRPr="00402AB0">
        <w:rPr>
          <w:lang w:val="ru-RU"/>
        </w:rPr>
        <w:t>Требование о ликвидации товарищества может быть предъявлено в суд органом государственной власти или органом местного самоуправления, которым законом предоставлено право на предъявление такого требования.</w:t>
      </w:r>
    </w:p>
    <w:p w:rsidR="003F7FD4" w:rsidRPr="00402AB0" w:rsidRDefault="003F7FD4">
      <w:pPr>
        <w:ind w:left="-15" w:right="0"/>
        <w:rPr>
          <w:lang w:val="ru-RU"/>
        </w:rPr>
      </w:pPr>
      <w:r w:rsidRPr="00402AB0">
        <w:rPr>
          <w:lang w:val="ru-RU"/>
        </w:rPr>
        <w:t>17.2. При ликвидации товарищества имущество общего пользования товарищества, за исключением недвижимого имущества общего пользования, находящегося в собственности товарищества и оставшегося после удовлетворения требований кредиторов, передается собственникам садовых земельных участков, расположенных в границах территории садоводства, пропорционально их площади вне зависимости от того, являлись ли данные лица членами товарищества.</w:t>
      </w:r>
    </w:p>
    <w:p w:rsidR="003F7FD4" w:rsidRPr="00402AB0" w:rsidRDefault="003F7FD4">
      <w:pPr>
        <w:ind w:left="-15" w:right="0"/>
        <w:rPr>
          <w:lang w:val="ru-RU"/>
        </w:rPr>
      </w:pPr>
      <w:r w:rsidRPr="00402AB0">
        <w:rPr>
          <w:lang w:val="ru-RU"/>
        </w:rPr>
        <w:t>17.3. На недвижимое имущество общего пользования, находящееся в границах территории садоводства, не может быть обращено взыскание. При ликвидации товарищества такое имущество, находящееся в собственности товарищества, безвозмездно передается в общую долевую собственность собственников садовых земельных участков, расположенных в границах территории садоводства, пропорционально их площади вне зависимости от того, являлись ли данные лица членами товарищества.</w:t>
      </w:r>
    </w:p>
    <w:p w:rsidR="003F7FD4" w:rsidRPr="00402AB0" w:rsidRDefault="003F7FD4">
      <w:pPr>
        <w:ind w:left="-15" w:right="0"/>
        <w:rPr>
          <w:lang w:val="ru-RU"/>
        </w:rPr>
      </w:pPr>
      <w:r w:rsidRPr="00402AB0">
        <w:rPr>
          <w:lang w:val="ru-RU"/>
        </w:rPr>
        <w:t>17.4. В случае несоблюдения требования к количеству членов товарищества (количество членов товарищества не может быть менее семи), товарищество может быть ликвидировано по решению суда по иску органа государственной власти субъекта Российской Федерации или органа местного самоуправления по месту нахождения территории садоводства, собственника земельного участка либо в случае, если садовые земельные участки, находящиеся в государственной или муниципальной собственности и расположенные в границах территории садоводства, принадлежат гражданам на праве пожизненного наследуемого владения или постоянного (бессрочного) пользования либо эти земельные участки предоставлены гражданам в аренду, право участия в товариществе осуществляют данные землевладельцы, землепользователи и арендаторы земельных участков, правообладателя садового земельного участка, расположенного в границах территории садоводства.</w:t>
      </w:r>
    </w:p>
    <w:p w:rsidR="003F7FD4" w:rsidRDefault="003F7FD4">
      <w:pPr>
        <w:ind w:left="705" w:right="0" w:firstLine="0"/>
      </w:pPr>
      <w:r>
        <w:t>17.5. Порядок ликвидации товарищества:</w:t>
      </w:r>
    </w:p>
    <w:p w:rsidR="003F7FD4" w:rsidRPr="00402AB0" w:rsidRDefault="003F7FD4">
      <w:pPr>
        <w:numPr>
          <w:ilvl w:val="0"/>
          <w:numId w:val="70"/>
        </w:numPr>
        <w:ind w:right="0"/>
        <w:rPr>
          <w:lang w:val="ru-RU"/>
        </w:rPr>
      </w:pPr>
      <w:r w:rsidRPr="00402AB0">
        <w:rPr>
          <w:lang w:val="ru-RU"/>
        </w:rPr>
        <w:t>общее собрание членов товарищества, либо принявший решение о его ликвидации орган назначает по согласованию с органом, осуществляющим государственную регистрацию юридических лиц, ликвидационную комиссию и определяет в соответствии с Гражданским кодексом и действующим федеральным законом о ведении гражданами садоводства порядок и сроки ликвидации товарищества;</w:t>
      </w:r>
    </w:p>
    <w:p w:rsidR="003F7FD4" w:rsidRPr="00402AB0" w:rsidRDefault="003F7FD4">
      <w:pPr>
        <w:numPr>
          <w:ilvl w:val="0"/>
          <w:numId w:val="70"/>
        </w:numPr>
        <w:ind w:right="0"/>
        <w:rPr>
          <w:lang w:val="ru-RU"/>
        </w:rPr>
      </w:pPr>
      <w:r w:rsidRPr="00402AB0">
        <w:rPr>
          <w:lang w:val="ru-RU"/>
        </w:rPr>
        <w:t>с момента назначения ликвидационной комиссии к ней переходят полномочия на управление делами товарищества. Ликвидационная комиссия от имени товарищества выступает его полномочным представителем в органах государственной власти, органах местного самоуправления, в суде;</w:t>
      </w:r>
    </w:p>
    <w:p w:rsidR="003F7FD4" w:rsidRPr="00402AB0" w:rsidRDefault="003F7FD4">
      <w:pPr>
        <w:numPr>
          <w:ilvl w:val="0"/>
          <w:numId w:val="70"/>
        </w:numPr>
        <w:ind w:right="0"/>
        <w:rPr>
          <w:lang w:val="ru-RU"/>
        </w:rPr>
      </w:pPr>
      <w:r w:rsidRPr="00402AB0">
        <w:rPr>
          <w:lang w:val="ru-RU"/>
        </w:rPr>
        <w:t>орган, осуществляющий государственную регистрацию юридических лиц, вносит в единый государственный реестр юридических лиц сведения о том, что товарищество находится в процессе ликвидации;</w:t>
      </w:r>
    </w:p>
    <w:p w:rsidR="003F7FD4" w:rsidRPr="00402AB0" w:rsidRDefault="003F7FD4">
      <w:pPr>
        <w:numPr>
          <w:ilvl w:val="0"/>
          <w:numId w:val="70"/>
        </w:numPr>
        <w:ind w:right="0"/>
        <w:rPr>
          <w:lang w:val="ru-RU"/>
        </w:rPr>
      </w:pPr>
      <w:r w:rsidRPr="00402AB0">
        <w:rPr>
          <w:lang w:val="ru-RU"/>
        </w:rPr>
        <w:t>ликвидационная комиссия помещает в органах печати, в которых публикуются данные о государственной регистрации юридических лиц, публикацию о ликвидации товарищества, порядке и сроке предъявления требований кредиторов товарищества. Срок предъявления требований кредиторов не может быть менее чем два месяца с момента публикации сообщения о ликвидации товарищества;</w:t>
      </w:r>
    </w:p>
    <w:p w:rsidR="003F7FD4" w:rsidRPr="00402AB0" w:rsidRDefault="003F7FD4">
      <w:pPr>
        <w:numPr>
          <w:ilvl w:val="0"/>
          <w:numId w:val="70"/>
        </w:numPr>
        <w:ind w:right="0"/>
        <w:rPr>
          <w:lang w:val="ru-RU"/>
        </w:rPr>
      </w:pPr>
      <w:r w:rsidRPr="00402AB0">
        <w:rPr>
          <w:lang w:val="ru-RU"/>
        </w:rPr>
        <w:t>ликвидационная комиссия принимает меры по выявлению кредитов и получению дебиторской задолженности, а также уведомляет в письменной форме кредиторов о ликвидации товарищества;</w:t>
      </w:r>
    </w:p>
    <w:p w:rsidR="003F7FD4" w:rsidRPr="00402AB0" w:rsidRDefault="003F7FD4">
      <w:pPr>
        <w:numPr>
          <w:ilvl w:val="0"/>
          <w:numId w:val="70"/>
        </w:numPr>
        <w:ind w:right="0"/>
        <w:rPr>
          <w:lang w:val="ru-RU"/>
        </w:rPr>
      </w:pPr>
      <w:r w:rsidRPr="00402AB0">
        <w:rPr>
          <w:lang w:val="ru-RU"/>
        </w:rPr>
        <w:t>по окончании срока предъявления требований кредиторов товарищества ликвидационная комиссия составляет промежуточный ликвидационный баланс, который содержит сведения о наличии земли и другого имущества общего пользования товарищества, перечне предъявленных кредиторами требований и результатах их рассмотрения. Промежуточный ликвидационный баланс утверждается общим собранием членов товарищества либо принявшим решение о его ликвидации органом;</w:t>
      </w:r>
    </w:p>
    <w:p w:rsidR="003F7FD4" w:rsidRPr="00402AB0" w:rsidRDefault="003F7FD4">
      <w:pPr>
        <w:numPr>
          <w:ilvl w:val="0"/>
          <w:numId w:val="70"/>
        </w:numPr>
        <w:ind w:right="0"/>
        <w:rPr>
          <w:lang w:val="ru-RU"/>
        </w:rPr>
      </w:pPr>
      <w:r w:rsidRPr="00402AB0">
        <w:rPr>
          <w:lang w:val="ru-RU"/>
        </w:rPr>
        <w:t>после принятия решения о ликвидации товарищества его члены обязаны погасить полностью задолженность по взносам в размерах и в сроки, которые установлены общим собранием членов товарищества;</w:t>
      </w:r>
    </w:p>
    <w:p w:rsidR="003F7FD4" w:rsidRPr="00402AB0" w:rsidRDefault="003F7FD4">
      <w:pPr>
        <w:numPr>
          <w:ilvl w:val="0"/>
          <w:numId w:val="70"/>
        </w:numPr>
        <w:spacing w:after="0" w:line="265" w:lineRule="auto"/>
        <w:ind w:right="0"/>
        <w:rPr>
          <w:lang w:val="ru-RU"/>
        </w:rPr>
      </w:pPr>
      <w:r w:rsidRPr="00402AB0">
        <w:rPr>
          <w:lang w:val="ru-RU"/>
        </w:rPr>
        <w:t>распоряжение</w:t>
      </w:r>
      <w:r w:rsidRPr="00402AB0">
        <w:rPr>
          <w:lang w:val="ru-RU"/>
        </w:rPr>
        <w:tab/>
        <w:t>земельным</w:t>
      </w:r>
      <w:r w:rsidRPr="00402AB0">
        <w:rPr>
          <w:lang w:val="ru-RU"/>
        </w:rPr>
        <w:tab/>
        <w:t>участком</w:t>
      </w:r>
      <w:r w:rsidRPr="00402AB0">
        <w:rPr>
          <w:lang w:val="ru-RU"/>
        </w:rPr>
        <w:tab/>
        <w:t>товарищества</w:t>
      </w:r>
      <w:r w:rsidRPr="00402AB0">
        <w:rPr>
          <w:lang w:val="ru-RU"/>
        </w:rPr>
        <w:tab/>
        <w:t>осуществляется</w:t>
      </w:r>
      <w:r w:rsidRPr="00402AB0">
        <w:rPr>
          <w:lang w:val="ru-RU"/>
        </w:rPr>
        <w:tab/>
        <w:t>в</w:t>
      </w:r>
      <w:r w:rsidRPr="00402AB0">
        <w:rPr>
          <w:lang w:val="ru-RU"/>
        </w:rPr>
        <w:tab/>
        <w:t>порядке,</w:t>
      </w:r>
    </w:p>
    <w:p w:rsidR="003F7FD4" w:rsidRPr="00402AB0" w:rsidRDefault="003F7FD4">
      <w:pPr>
        <w:ind w:left="-15" w:right="0" w:firstLine="0"/>
        <w:rPr>
          <w:lang w:val="ru-RU"/>
        </w:rPr>
      </w:pPr>
      <w:r w:rsidRPr="00402AB0">
        <w:rPr>
          <w:lang w:val="ru-RU"/>
        </w:rPr>
        <w:t>установленном законодательством РФ и законодательством Московской области;</w:t>
      </w:r>
    </w:p>
    <w:p w:rsidR="003F7FD4" w:rsidRPr="00402AB0" w:rsidRDefault="003F7FD4">
      <w:pPr>
        <w:numPr>
          <w:ilvl w:val="0"/>
          <w:numId w:val="70"/>
        </w:numPr>
        <w:ind w:right="0"/>
        <w:rPr>
          <w:lang w:val="ru-RU"/>
        </w:rPr>
      </w:pPr>
      <w:r w:rsidRPr="00402AB0">
        <w:rPr>
          <w:lang w:val="ru-RU"/>
        </w:rPr>
        <w:t>выплата средств кредиторами товарищества производится ликвидационной комиссией в порядке очередности, установленной Гражданским кодексом РФ, и в соответствии с промежуточным ликвидационным балансом, начиная со дня его утверждения;</w:t>
      </w:r>
    </w:p>
    <w:p w:rsidR="003F7FD4" w:rsidRPr="00402AB0" w:rsidRDefault="003F7FD4">
      <w:pPr>
        <w:numPr>
          <w:ilvl w:val="0"/>
          <w:numId w:val="70"/>
        </w:numPr>
        <w:ind w:right="0"/>
        <w:rPr>
          <w:lang w:val="ru-RU"/>
        </w:rPr>
      </w:pPr>
      <w:r w:rsidRPr="00402AB0">
        <w:rPr>
          <w:lang w:val="ru-RU"/>
        </w:rPr>
        <w:t>после завершения расчетов с кредиторами ликвидационная комиссия составляет ликвидационный баланс, который утверждает общее собрание членов товарищества либо принявший решение о ликвидации товарищества орган.</w:t>
      </w:r>
    </w:p>
    <w:p w:rsidR="003F7FD4" w:rsidRPr="00402AB0" w:rsidRDefault="003F7FD4">
      <w:pPr>
        <w:numPr>
          <w:ilvl w:val="1"/>
          <w:numId w:val="71"/>
        </w:numPr>
        <w:ind w:right="0"/>
        <w:rPr>
          <w:lang w:val="ru-RU"/>
        </w:rPr>
      </w:pPr>
      <w:r w:rsidRPr="00402AB0">
        <w:rPr>
          <w:lang w:val="ru-RU"/>
        </w:rPr>
        <w:t>Ликвидация товарищества считается завершенной, а товарищество прекратившим существование - после внесения об этом в записи в единый государственный реестр юридических лиц, и орган, осуществляющий государственную регистрацию юридических лиц, сообщает о ликвидации товарищества в органах печати, в которых публикуются данные о государственной регистрации юридических лиц.</w:t>
      </w:r>
    </w:p>
    <w:p w:rsidR="003F7FD4" w:rsidRPr="00402AB0" w:rsidRDefault="003F7FD4">
      <w:pPr>
        <w:numPr>
          <w:ilvl w:val="1"/>
          <w:numId w:val="71"/>
        </w:numPr>
        <w:ind w:right="0"/>
        <w:rPr>
          <w:lang w:val="ru-RU"/>
        </w:rPr>
      </w:pPr>
      <w:r w:rsidRPr="00402AB0">
        <w:rPr>
          <w:lang w:val="ru-RU"/>
        </w:rPr>
        <w:t>Документы и бухгалтерская отчетность ликвидируемого товарищества передаются на хранение в государственный архив, который обязан в случае необходимости допускать для ознакомления с указанными материалами членов ликвидированного товарищества и его кредиторов, а также выдавать по их просьбе необходимые копии, выписки и справки.</w:t>
      </w:r>
    </w:p>
    <w:p w:rsidR="003F7FD4" w:rsidRPr="00402AB0" w:rsidRDefault="003F7FD4">
      <w:pPr>
        <w:numPr>
          <w:ilvl w:val="1"/>
          <w:numId w:val="71"/>
        </w:numPr>
        <w:ind w:right="0"/>
        <w:rPr>
          <w:lang w:val="ru-RU"/>
        </w:rPr>
      </w:pPr>
      <w:r w:rsidRPr="00402AB0">
        <w:rPr>
          <w:lang w:val="ru-RU"/>
        </w:rPr>
        <w:t xml:space="preserve">Запись о прекращении деятельности садоводческого некоммерческого объединения вносится органом, осуществляющим государственную регистрацию юридических лиц, в порядке, предусмотренном федеральным законом о государственной регистрации юридических лиц </w:t>
      </w:r>
    </w:p>
    <w:sectPr w:rsidR="003F7FD4" w:rsidRPr="00402AB0" w:rsidSect="00A45704">
      <w:pgSz w:w="11920" w:h="16840"/>
      <w:pgMar w:top="909" w:right="581" w:bottom="1086"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103"/>
    <w:multiLevelType w:val="hybridMultilevel"/>
    <w:tmpl w:val="8AFA3248"/>
    <w:lvl w:ilvl="0" w:tplc="66A66176">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556810C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74B24C6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1E0ABE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DB4DA8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95C2EB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D80605A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828358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30AA53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
    <w:nsid w:val="03614B95"/>
    <w:multiLevelType w:val="hybridMultilevel"/>
    <w:tmpl w:val="BC801FBC"/>
    <w:lvl w:ilvl="0" w:tplc="B9B0046C">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1F5087A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C6E3D8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979A876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1DC0AAE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5B2E43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776EC9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DA2FE74">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345E784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
    <w:nsid w:val="04944813"/>
    <w:multiLevelType w:val="hybridMultilevel"/>
    <w:tmpl w:val="7FB4A35C"/>
    <w:lvl w:ilvl="0" w:tplc="A1AAA3C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D282A2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7909D7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872F1E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424258E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FD6B17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06A483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4EA2FF1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67C0CC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
    <w:nsid w:val="04FF5936"/>
    <w:multiLevelType w:val="hybridMultilevel"/>
    <w:tmpl w:val="686C5090"/>
    <w:lvl w:ilvl="0" w:tplc="1776814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E7287A9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E228E6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519C5C6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D96414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C1705D3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E788A7E">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0DE571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30E2AF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
    <w:nsid w:val="050429CF"/>
    <w:multiLevelType w:val="hybridMultilevel"/>
    <w:tmpl w:val="24F4ED52"/>
    <w:lvl w:ilvl="0" w:tplc="1D34B79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568263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E758C4F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A16A50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F244F9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F3666D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03F8BE1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D96D3E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26665C4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
    <w:nsid w:val="06EA6E3E"/>
    <w:multiLevelType w:val="hybridMultilevel"/>
    <w:tmpl w:val="306275C0"/>
    <w:lvl w:ilvl="0" w:tplc="DE66691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61AC90C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D95E76D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C67860A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450C2AA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C3A710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DDB87E1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F161EC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2C8795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
    <w:nsid w:val="0C043145"/>
    <w:multiLevelType w:val="hybridMultilevel"/>
    <w:tmpl w:val="9D428DCC"/>
    <w:lvl w:ilvl="0" w:tplc="76F2910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8F46024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5A0C652">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4D4B83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E3443C5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AFD4F96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883CD7C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A3C0D1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902FDE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7">
    <w:nsid w:val="0D162F8F"/>
    <w:multiLevelType w:val="hybridMultilevel"/>
    <w:tmpl w:val="88FA45DA"/>
    <w:lvl w:ilvl="0" w:tplc="27AA14A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86A6F7E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1D349E6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A3047D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D56657E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48541D5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3CEEC7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D46BF6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09455F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8">
    <w:nsid w:val="0FFA2EFA"/>
    <w:multiLevelType w:val="hybridMultilevel"/>
    <w:tmpl w:val="DF4E7504"/>
    <w:lvl w:ilvl="0" w:tplc="A1FE2EA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95C747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E4CDD6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715C42C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50E375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56ADCFA">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0A8043FE">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742146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EFADF5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9">
    <w:nsid w:val="11132AC9"/>
    <w:multiLevelType w:val="hybridMultilevel"/>
    <w:tmpl w:val="3D0C5A10"/>
    <w:lvl w:ilvl="0" w:tplc="B08C90B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BE7C164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6CE16B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CF56967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766E1C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854389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958DA5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49966AE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08EC65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0">
    <w:nsid w:val="117C6585"/>
    <w:multiLevelType w:val="hybridMultilevel"/>
    <w:tmpl w:val="C046F374"/>
    <w:lvl w:ilvl="0" w:tplc="62887B50">
      <w:start w:val="16"/>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2D0EF11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9208A542">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EEEA75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89A34F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BC9A053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784A62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52063524">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ADE305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1">
    <w:nsid w:val="11C60D7F"/>
    <w:multiLevelType w:val="multilevel"/>
    <w:tmpl w:val="FE36F0F4"/>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5"/>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2">
    <w:nsid w:val="12241CB8"/>
    <w:multiLevelType w:val="multilevel"/>
    <w:tmpl w:val="D38C38C0"/>
    <w:lvl w:ilvl="0">
      <w:start w:val="17"/>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6"/>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3">
    <w:nsid w:val="1377776B"/>
    <w:multiLevelType w:val="hybridMultilevel"/>
    <w:tmpl w:val="3FE6D784"/>
    <w:lvl w:ilvl="0" w:tplc="65CCA7EC">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9DA0731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09CDD8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8EBA1B0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9AECC3E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BBE856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73BA436E">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9E605E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FB2C4A7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4">
    <w:nsid w:val="18EF4504"/>
    <w:multiLevelType w:val="hybridMultilevel"/>
    <w:tmpl w:val="D8140658"/>
    <w:lvl w:ilvl="0" w:tplc="B4187862">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B2E0DA8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7CD44A8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9594C76E">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27C6F1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2A8A08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D4E080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19481A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73809F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5">
    <w:nsid w:val="1B9F5AFC"/>
    <w:multiLevelType w:val="multilevel"/>
    <w:tmpl w:val="922285A6"/>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23"/>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6">
    <w:nsid w:val="1BC63ECC"/>
    <w:multiLevelType w:val="hybridMultilevel"/>
    <w:tmpl w:val="BDC00286"/>
    <w:lvl w:ilvl="0" w:tplc="0618084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922F57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DCE396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78BE9CC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D1343B3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E785E5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E57078B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28803614">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EF1A451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7">
    <w:nsid w:val="1E154F38"/>
    <w:multiLevelType w:val="hybridMultilevel"/>
    <w:tmpl w:val="AA727A2E"/>
    <w:lvl w:ilvl="0" w:tplc="9878CA7E">
      <w:start w:val="4"/>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C2A9B4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564626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36E38A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9282C0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65A4A7A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DEA9E1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733C3EB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71E214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8">
    <w:nsid w:val="1E915AEA"/>
    <w:multiLevelType w:val="multilevel"/>
    <w:tmpl w:val="3CD2D062"/>
    <w:lvl w:ilvl="0">
      <w:start w:val="10"/>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8"/>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19">
    <w:nsid w:val="20882992"/>
    <w:multiLevelType w:val="hybridMultilevel"/>
    <w:tmpl w:val="E6444BDC"/>
    <w:lvl w:ilvl="0" w:tplc="8C40145C">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F363B9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6F1E6E42">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2363B2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18C764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3C6977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C488B4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149E5C1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95FA447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0">
    <w:nsid w:val="25DF1C84"/>
    <w:multiLevelType w:val="multilevel"/>
    <w:tmpl w:val="43DA8856"/>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7"/>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1">
    <w:nsid w:val="26252557"/>
    <w:multiLevelType w:val="hybridMultilevel"/>
    <w:tmpl w:val="831EA760"/>
    <w:lvl w:ilvl="0" w:tplc="AB3A4D0C">
      <w:start w:val="1"/>
      <w:numFmt w:val="decimal"/>
      <w:lvlText w:val="%1)"/>
      <w:lvlJc w:val="left"/>
      <w:pPr>
        <w:ind w:left="705"/>
      </w:pPr>
      <w:rPr>
        <w:rFonts w:ascii="Times New Roman" w:eastAsia="Times New Roman" w:hAnsi="Times New Roman"/>
        <w:b w:val="0"/>
        <w:bCs w:val="0"/>
        <w:i w:val="0"/>
        <w:iCs w:val="0"/>
        <w:strike w:val="0"/>
        <w:dstrike w:val="0"/>
        <w:color w:val="000000"/>
        <w:sz w:val="24"/>
        <w:szCs w:val="24"/>
        <w:u w:val="none"/>
        <w:vertAlign w:val="baseline"/>
      </w:rPr>
    </w:lvl>
    <w:lvl w:ilvl="1" w:tplc="5C7443A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6BE525C">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123E3CD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A3AB47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1C74097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4C76B30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3FA87B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2F3C7F0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2">
    <w:nsid w:val="284F23AA"/>
    <w:multiLevelType w:val="hybridMultilevel"/>
    <w:tmpl w:val="E6AE1CB4"/>
    <w:lvl w:ilvl="0" w:tplc="89D8A89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28458B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836A1A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18D64EF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C754755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236692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180027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DE66A7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FB6809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3">
    <w:nsid w:val="29CA6DDD"/>
    <w:multiLevelType w:val="hybridMultilevel"/>
    <w:tmpl w:val="EBFCD202"/>
    <w:lvl w:ilvl="0" w:tplc="52E8232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076ACE2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F894F7B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EEC6C8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FA647D7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67603F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5E4D49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C650862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EC8020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4">
    <w:nsid w:val="2EE657A4"/>
    <w:multiLevelType w:val="hybridMultilevel"/>
    <w:tmpl w:val="F9781682"/>
    <w:lvl w:ilvl="0" w:tplc="FE0493FA">
      <w:start w:val="1"/>
      <w:numFmt w:val="decimal"/>
      <w:lvlText w:val="%1)"/>
      <w:lvlJc w:val="left"/>
      <w:pPr>
        <w:ind w:left="965"/>
      </w:pPr>
      <w:rPr>
        <w:rFonts w:ascii="Times New Roman" w:eastAsia="Times New Roman" w:hAnsi="Times New Roman"/>
        <w:b w:val="0"/>
        <w:bCs w:val="0"/>
        <w:i w:val="0"/>
        <w:iCs w:val="0"/>
        <w:strike w:val="0"/>
        <w:dstrike w:val="0"/>
        <w:color w:val="000000"/>
        <w:sz w:val="24"/>
        <w:szCs w:val="24"/>
        <w:u w:val="none"/>
        <w:vertAlign w:val="baseline"/>
      </w:rPr>
    </w:lvl>
    <w:lvl w:ilvl="1" w:tplc="773224D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DD1E7ED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874839F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F788E72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8AAA9B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656A025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D7C89A7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E806D8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5">
    <w:nsid w:val="2F564127"/>
    <w:multiLevelType w:val="hybridMultilevel"/>
    <w:tmpl w:val="6754A0FA"/>
    <w:lvl w:ilvl="0" w:tplc="3B1AA64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6BC303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1AE944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71809A4">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A0AEDD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4F2C99D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422313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E86B78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D92E6B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6">
    <w:nsid w:val="307D6701"/>
    <w:multiLevelType w:val="hybridMultilevel"/>
    <w:tmpl w:val="BAAAC00C"/>
    <w:lvl w:ilvl="0" w:tplc="231C3EE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A5D4495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A6A4583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9B385A1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E090915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462AFD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4828D8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7340EEB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F4DE963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7">
    <w:nsid w:val="32E53E06"/>
    <w:multiLevelType w:val="hybridMultilevel"/>
    <w:tmpl w:val="383E0976"/>
    <w:lvl w:ilvl="0" w:tplc="77EE618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CA7ECB9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F2DC75F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D1E1B3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698B7B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A1FCB96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E8CED9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4FA67D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3D484C0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8">
    <w:nsid w:val="38BC485D"/>
    <w:multiLevelType w:val="hybridMultilevel"/>
    <w:tmpl w:val="DC4E1EA4"/>
    <w:lvl w:ilvl="0" w:tplc="C584032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EC46FE0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6E24D0C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87EB4A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526421E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F014F05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2DA440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4B29534">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98C402D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29">
    <w:nsid w:val="393E40AC"/>
    <w:multiLevelType w:val="hybridMultilevel"/>
    <w:tmpl w:val="7D42DCF2"/>
    <w:lvl w:ilvl="0" w:tplc="D952ACB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6EECD8C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04E2BC4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E36B89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11006AF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3FF4C0D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B30A1A6">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E4C2722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9EAC75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0">
    <w:nsid w:val="39651F3A"/>
    <w:multiLevelType w:val="multilevel"/>
    <w:tmpl w:val="3604AC54"/>
    <w:lvl w:ilvl="0">
      <w:start w:val="2"/>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7"/>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1">
    <w:nsid w:val="3B754354"/>
    <w:multiLevelType w:val="multilevel"/>
    <w:tmpl w:val="64429B5E"/>
    <w:lvl w:ilvl="0">
      <w:start w:val="15"/>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7"/>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2">
    <w:nsid w:val="3D4A73AC"/>
    <w:multiLevelType w:val="hybridMultilevel"/>
    <w:tmpl w:val="DB0C1A10"/>
    <w:lvl w:ilvl="0" w:tplc="29B437C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FD6798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D3E42B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BEC710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09E2D0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CFF6948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69E89F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ABC89C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6B56230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3">
    <w:nsid w:val="3DD85580"/>
    <w:multiLevelType w:val="hybridMultilevel"/>
    <w:tmpl w:val="D0E22990"/>
    <w:lvl w:ilvl="0" w:tplc="F7C0465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2BDAB2B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B900E5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4FAA91E">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054A5A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27C679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7AC8AC0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F390A05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C88C577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4">
    <w:nsid w:val="3E557872"/>
    <w:multiLevelType w:val="hybridMultilevel"/>
    <w:tmpl w:val="DED06228"/>
    <w:lvl w:ilvl="0" w:tplc="FEF80B9E">
      <w:start w:val="2"/>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EA08ED3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586F54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D4E02E1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CE2187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B6AD41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EDC2F48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E14226B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592152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5">
    <w:nsid w:val="40CE51E5"/>
    <w:multiLevelType w:val="multilevel"/>
    <w:tmpl w:val="F838482E"/>
    <w:lvl w:ilvl="0">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start w:val="11"/>
      <w:numFmt w:val="decimal"/>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6">
    <w:nsid w:val="425F064E"/>
    <w:multiLevelType w:val="hybridMultilevel"/>
    <w:tmpl w:val="118EC04A"/>
    <w:lvl w:ilvl="0" w:tplc="5FDCF3D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1A6D0D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8602AA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BBCC372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C8D88C6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B05E866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AAC0392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8FEBB3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D9824A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7">
    <w:nsid w:val="4366646B"/>
    <w:multiLevelType w:val="multilevel"/>
    <w:tmpl w:val="3D2AF6D6"/>
    <w:lvl w:ilvl="0">
      <w:start w:val="3"/>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1"/>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38">
    <w:nsid w:val="4740260E"/>
    <w:multiLevelType w:val="multilevel"/>
    <w:tmpl w:val="4FA4A1C0"/>
    <w:lvl w:ilvl="0">
      <w:start w:val="1"/>
      <w:numFmt w:val="decimal"/>
      <w:pStyle w:val="Heading1"/>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start w:val="1"/>
      <w:numFmt w:val="decimal"/>
      <w:pStyle w:val="Heading2"/>
      <w:lvlText w:val="%1.%2."/>
      <w:lvlJc w:val="left"/>
      <w:rPr>
        <w:rFonts w:ascii="Times New Roman" w:eastAsia="Times New Roman" w:hAnsi="Times New Roman"/>
        <w:b/>
        <w:bCs/>
        <w:i w:val="0"/>
        <w:iCs w:val="0"/>
        <w:strike w:val="0"/>
        <w:dstrike w:val="0"/>
        <w:color w:val="000000"/>
        <w:sz w:val="24"/>
        <w:szCs w:val="24"/>
        <w:u w:val="none"/>
        <w:vertAlign w:val="baseline"/>
      </w:rPr>
    </w:lvl>
    <w:lvl w:ilvl="2">
      <w:start w:val="1"/>
      <w:numFmt w:val="lowerRoman"/>
      <w:lvlText w:val="%3"/>
      <w:lvlJc w:val="left"/>
      <w:pPr>
        <w:ind w:left="1758"/>
      </w:pPr>
      <w:rPr>
        <w:rFonts w:ascii="Times New Roman" w:eastAsia="Times New Roman" w:hAnsi="Times New Roman"/>
        <w:b/>
        <w:bCs/>
        <w:i w:val="0"/>
        <w:iCs w:val="0"/>
        <w:strike w:val="0"/>
        <w:dstrike w:val="0"/>
        <w:color w:val="000000"/>
        <w:sz w:val="24"/>
        <w:szCs w:val="24"/>
        <w:u w:val="none"/>
        <w:vertAlign w:val="baseline"/>
      </w:rPr>
    </w:lvl>
    <w:lvl w:ilvl="3">
      <w:start w:val="1"/>
      <w:numFmt w:val="decimal"/>
      <w:lvlText w:val="%4"/>
      <w:lvlJc w:val="left"/>
      <w:pPr>
        <w:ind w:left="2478"/>
      </w:pPr>
      <w:rPr>
        <w:rFonts w:ascii="Times New Roman" w:eastAsia="Times New Roman" w:hAnsi="Times New Roman"/>
        <w:b/>
        <w:bCs/>
        <w:i w:val="0"/>
        <w:iCs w:val="0"/>
        <w:strike w:val="0"/>
        <w:dstrike w:val="0"/>
        <w:color w:val="000000"/>
        <w:sz w:val="24"/>
        <w:szCs w:val="24"/>
        <w:u w:val="none"/>
        <w:vertAlign w:val="baseline"/>
      </w:rPr>
    </w:lvl>
    <w:lvl w:ilvl="4">
      <w:start w:val="1"/>
      <w:numFmt w:val="lowerLetter"/>
      <w:lvlText w:val="%5"/>
      <w:lvlJc w:val="left"/>
      <w:pPr>
        <w:ind w:left="3198"/>
      </w:pPr>
      <w:rPr>
        <w:rFonts w:ascii="Times New Roman" w:eastAsia="Times New Roman" w:hAnsi="Times New Roman"/>
        <w:b/>
        <w:bCs/>
        <w:i w:val="0"/>
        <w:iCs w:val="0"/>
        <w:strike w:val="0"/>
        <w:dstrike w:val="0"/>
        <w:color w:val="000000"/>
        <w:sz w:val="24"/>
        <w:szCs w:val="24"/>
        <w:u w:val="none"/>
        <w:vertAlign w:val="baseline"/>
      </w:rPr>
    </w:lvl>
    <w:lvl w:ilvl="5">
      <w:start w:val="1"/>
      <w:numFmt w:val="lowerRoman"/>
      <w:lvlText w:val="%6"/>
      <w:lvlJc w:val="left"/>
      <w:pPr>
        <w:ind w:left="3918"/>
      </w:pPr>
      <w:rPr>
        <w:rFonts w:ascii="Times New Roman" w:eastAsia="Times New Roman" w:hAnsi="Times New Roman"/>
        <w:b/>
        <w:bCs/>
        <w:i w:val="0"/>
        <w:iCs w:val="0"/>
        <w:strike w:val="0"/>
        <w:dstrike w:val="0"/>
        <w:color w:val="000000"/>
        <w:sz w:val="24"/>
        <w:szCs w:val="24"/>
        <w:u w:val="none"/>
        <w:vertAlign w:val="baseline"/>
      </w:rPr>
    </w:lvl>
    <w:lvl w:ilvl="6">
      <w:start w:val="1"/>
      <w:numFmt w:val="decimal"/>
      <w:lvlText w:val="%7"/>
      <w:lvlJc w:val="left"/>
      <w:pPr>
        <w:ind w:left="4638"/>
      </w:pPr>
      <w:rPr>
        <w:rFonts w:ascii="Times New Roman" w:eastAsia="Times New Roman" w:hAnsi="Times New Roman"/>
        <w:b/>
        <w:bCs/>
        <w:i w:val="0"/>
        <w:iCs w:val="0"/>
        <w:strike w:val="0"/>
        <w:dstrike w:val="0"/>
        <w:color w:val="000000"/>
        <w:sz w:val="24"/>
        <w:szCs w:val="24"/>
        <w:u w:val="none"/>
        <w:vertAlign w:val="baseline"/>
      </w:rPr>
    </w:lvl>
    <w:lvl w:ilvl="7">
      <w:start w:val="1"/>
      <w:numFmt w:val="lowerLetter"/>
      <w:lvlText w:val="%8"/>
      <w:lvlJc w:val="left"/>
      <w:pPr>
        <w:ind w:left="5358"/>
      </w:pPr>
      <w:rPr>
        <w:rFonts w:ascii="Times New Roman" w:eastAsia="Times New Roman" w:hAnsi="Times New Roman"/>
        <w:b/>
        <w:bCs/>
        <w:i w:val="0"/>
        <w:iCs w:val="0"/>
        <w:strike w:val="0"/>
        <w:dstrike w:val="0"/>
        <w:color w:val="000000"/>
        <w:sz w:val="24"/>
        <w:szCs w:val="24"/>
        <w:u w:val="none"/>
        <w:vertAlign w:val="baseline"/>
      </w:rPr>
    </w:lvl>
    <w:lvl w:ilvl="8">
      <w:start w:val="1"/>
      <w:numFmt w:val="lowerRoman"/>
      <w:lvlText w:val="%9"/>
      <w:lvlJc w:val="left"/>
      <w:pPr>
        <w:ind w:left="6078"/>
      </w:pPr>
      <w:rPr>
        <w:rFonts w:ascii="Times New Roman" w:eastAsia="Times New Roman" w:hAnsi="Times New Roman"/>
        <w:b/>
        <w:bCs/>
        <w:i w:val="0"/>
        <w:iCs w:val="0"/>
        <w:strike w:val="0"/>
        <w:dstrike w:val="0"/>
        <w:color w:val="000000"/>
        <w:sz w:val="24"/>
        <w:szCs w:val="24"/>
        <w:u w:val="none"/>
        <w:vertAlign w:val="baseline"/>
      </w:rPr>
    </w:lvl>
  </w:abstractNum>
  <w:abstractNum w:abstractNumId="39">
    <w:nsid w:val="48286A93"/>
    <w:multiLevelType w:val="multilevel"/>
    <w:tmpl w:val="B3ECD344"/>
    <w:lvl w:ilvl="0">
      <w:start w:val="1"/>
      <w:numFmt w:val="decimal"/>
      <w:lvlText w:val="%1)"/>
      <w:lvlJc w:val="left"/>
      <w:pPr>
        <w:ind w:left="705"/>
      </w:pPr>
      <w:rPr>
        <w:rFonts w:ascii="Times New Roman" w:eastAsia="Times New Roman" w:hAnsi="Times New Roman"/>
        <w:b w:val="0"/>
        <w:bCs w:val="0"/>
        <w:i w:val="0"/>
        <w:iCs w:val="0"/>
        <w:strike w:val="0"/>
        <w:dstrike w:val="0"/>
        <w:color w:val="000000"/>
        <w:sz w:val="24"/>
        <w:szCs w:val="24"/>
        <w:u w:val="none"/>
        <w:vertAlign w:val="baseline"/>
      </w:rPr>
    </w:lvl>
    <w:lvl w:ilvl="1">
      <w:start w:val="4"/>
      <w:numFmt w:val="decimal"/>
      <w:lvlText w:val="%1.%2."/>
      <w:lvlJc w:val="left"/>
      <w:pPr>
        <w:ind w:left="1425"/>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0">
    <w:nsid w:val="48411C17"/>
    <w:multiLevelType w:val="hybridMultilevel"/>
    <w:tmpl w:val="A5A8D13E"/>
    <w:lvl w:ilvl="0" w:tplc="E24C024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0D361CB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67FCC7C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BDC22B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E64A3D8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2BCCB38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42A07B46">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CFCB5E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628C91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1">
    <w:nsid w:val="49421D49"/>
    <w:multiLevelType w:val="multilevel"/>
    <w:tmpl w:val="5B4041FC"/>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25"/>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2">
    <w:nsid w:val="494D41C1"/>
    <w:multiLevelType w:val="hybridMultilevel"/>
    <w:tmpl w:val="AB186824"/>
    <w:lvl w:ilvl="0" w:tplc="8F8C76E4">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A42EFD0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7CCA9B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2F4044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2C0DE9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C494FF1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B948B56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54442EB8">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A5286CA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3">
    <w:nsid w:val="49A4523B"/>
    <w:multiLevelType w:val="multilevel"/>
    <w:tmpl w:val="CC2683F8"/>
    <w:lvl w:ilvl="0">
      <w:start w:val="2"/>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2"/>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4">
    <w:nsid w:val="4D0F6E6E"/>
    <w:multiLevelType w:val="hybridMultilevel"/>
    <w:tmpl w:val="7A0A5360"/>
    <w:lvl w:ilvl="0" w:tplc="E0E42390">
      <w:start w:val="1"/>
      <w:numFmt w:val="bullet"/>
      <w:lvlText w:val="-"/>
      <w:lvlJc w:val="left"/>
      <w:rPr>
        <w:rFonts w:ascii="Times New Roman" w:eastAsia="Times New Roman" w:hAnsi="Times New Roman"/>
        <w:b w:val="0"/>
        <w:bCs w:val="0"/>
        <w:i w:val="0"/>
        <w:iCs w:val="0"/>
        <w:strike w:val="0"/>
        <w:dstrike w:val="0"/>
        <w:color w:val="000000"/>
        <w:sz w:val="24"/>
        <w:szCs w:val="24"/>
        <w:u w:val="none"/>
        <w:vertAlign w:val="baseline"/>
      </w:rPr>
    </w:lvl>
    <w:lvl w:ilvl="1" w:tplc="C6821B72">
      <w:start w:val="1"/>
      <w:numFmt w:val="bullet"/>
      <w:lvlText w:val="o"/>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D1EAC2E">
      <w:start w:val="1"/>
      <w:numFmt w:val="bullet"/>
      <w:lvlText w:val="▪"/>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0C0DF82">
      <w:start w:val="1"/>
      <w:numFmt w:val="bullet"/>
      <w:lvlText w:val="•"/>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74C3018">
      <w:start w:val="1"/>
      <w:numFmt w:val="bullet"/>
      <w:lvlText w:val="o"/>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54D2730A">
      <w:start w:val="1"/>
      <w:numFmt w:val="bullet"/>
      <w:lvlText w:val="▪"/>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C04A91D8">
      <w:start w:val="1"/>
      <w:numFmt w:val="bullet"/>
      <w:lvlText w:val="•"/>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04A13FE">
      <w:start w:val="1"/>
      <w:numFmt w:val="bullet"/>
      <w:lvlText w:val="o"/>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83A6A42">
      <w:start w:val="1"/>
      <w:numFmt w:val="bullet"/>
      <w:lvlText w:val="▪"/>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5">
    <w:nsid w:val="4FAB1D2A"/>
    <w:multiLevelType w:val="hybridMultilevel"/>
    <w:tmpl w:val="2ED6510C"/>
    <w:lvl w:ilvl="0" w:tplc="B060D9B6">
      <w:start w:val="1"/>
      <w:numFmt w:val="decimal"/>
      <w:lvlText w:val="%1)"/>
      <w:lvlJc w:val="left"/>
      <w:pPr>
        <w:ind w:left="705"/>
      </w:pPr>
      <w:rPr>
        <w:rFonts w:ascii="Times New Roman" w:eastAsia="Times New Roman" w:hAnsi="Times New Roman"/>
        <w:b w:val="0"/>
        <w:bCs w:val="0"/>
        <w:i w:val="0"/>
        <w:iCs w:val="0"/>
        <w:strike w:val="0"/>
        <w:dstrike w:val="0"/>
        <w:color w:val="000000"/>
        <w:sz w:val="24"/>
        <w:szCs w:val="24"/>
        <w:u w:val="none"/>
        <w:vertAlign w:val="baseline"/>
      </w:rPr>
    </w:lvl>
    <w:lvl w:ilvl="1" w:tplc="9476025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F3D48D5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7302394">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5ADE7D32">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9485C5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068A2886">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DF3C7F3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E3F60CD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6">
    <w:nsid w:val="530944CD"/>
    <w:multiLevelType w:val="hybridMultilevel"/>
    <w:tmpl w:val="7D8AA610"/>
    <w:lvl w:ilvl="0" w:tplc="5276EDD0">
      <w:start w:val="3"/>
      <w:numFmt w:val="decimal"/>
      <w:lvlText w:val="%1)"/>
      <w:lvlJc w:val="left"/>
      <w:pPr>
        <w:ind w:left="627"/>
      </w:pPr>
      <w:rPr>
        <w:rFonts w:ascii="Times New Roman" w:eastAsia="Times New Roman" w:hAnsi="Times New Roman"/>
        <w:b w:val="0"/>
        <w:bCs w:val="0"/>
        <w:i w:val="0"/>
        <w:iCs w:val="0"/>
        <w:strike w:val="0"/>
        <w:dstrike w:val="0"/>
        <w:color w:val="000000"/>
        <w:sz w:val="24"/>
        <w:szCs w:val="24"/>
        <w:u w:val="none"/>
        <w:vertAlign w:val="baseline"/>
      </w:rPr>
    </w:lvl>
    <w:lvl w:ilvl="1" w:tplc="D52A58E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682C68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AF364F8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A7E8F1A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32A9B9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506A5E4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F8626AE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9906E25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7">
    <w:nsid w:val="538679C1"/>
    <w:multiLevelType w:val="hybridMultilevel"/>
    <w:tmpl w:val="67DE08A2"/>
    <w:lvl w:ilvl="0" w:tplc="8EA02E4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9E54622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79A4EC3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7566679E">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FA6909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CF66790">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753E5D1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200260C">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848D10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8">
    <w:nsid w:val="5B772652"/>
    <w:multiLevelType w:val="hybridMultilevel"/>
    <w:tmpl w:val="7CBC9486"/>
    <w:lvl w:ilvl="0" w:tplc="590A4AC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0AA1B5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11ECFB6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80E804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B8C744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F890306A">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99DE53D8">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FD56742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68D4EFC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49">
    <w:nsid w:val="5D0316D5"/>
    <w:multiLevelType w:val="hybridMultilevel"/>
    <w:tmpl w:val="54B07470"/>
    <w:lvl w:ilvl="0" w:tplc="61988D6A">
      <w:start w:val="8"/>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9BCECDF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1C0F27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5CE422D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4DE5BE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7954F37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88A7C5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57CFCE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C366A9C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0">
    <w:nsid w:val="5DBA619F"/>
    <w:multiLevelType w:val="hybridMultilevel"/>
    <w:tmpl w:val="AC9EA6FC"/>
    <w:lvl w:ilvl="0" w:tplc="8CD2C9A6">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6660ED56">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C27C9FC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4EA21FD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D4B84E9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17CE87A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48EB08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D2164E7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F7541D4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1">
    <w:nsid w:val="5EDF5149"/>
    <w:multiLevelType w:val="multilevel"/>
    <w:tmpl w:val="22684BDE"/>
    <w:lvl w:ilvl="0">
      <w:start w:val="2"/>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4"/>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2">
    <w:nsid w:val="5FEC2E5E"/>
    <w:multiLevelType w:val="multilevel"/>
    <w:tmpl w:val="2EC0F146"/>
    <w:lvl w:ilvl="0">
      <w:start w:val="1"/>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7"/>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3">
    <w:nsid w:val="5FF32B1B"/>
    <w:multiLevelType w:val="hybridMultilevel"/>
    <w:tmpl w:val="E45C601A"/>
    <w:lvl w:ilvl="0" w:tplc="2FEA76E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07D491C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4C604C2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5972D10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AB866E2">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64B86EC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296A166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38E899D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4DDA13F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4">
    <w:nsid w:val="6175142A"/>
    <w:multiLevelType w:val="hybridMultilevel"/>
    <w:tmpl w:val="739E0F68"/>
    <w:lvl w:ilvl="0" w:tplc="62D28982">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D1F6573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F88F56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D6A86C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2B4A14A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6660EC5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0838CBD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284DAAC">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486F8C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5">
    <w:nsid w:val="619F6BA7"/>
    <w:multiLevelType w:val="multilevel"/>
    <w:tmpl w:val="4F96A012"/>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0"/>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6">
    <w:nsid w:val="62077279"/>
    <w:multiLevelType w:val="hybridMultilevel"/>
    <w:tmpl w:val="C904284A"/>
    <w:lvl w:ilvl="0" w:tplc="F45E8500">
      <w:start w:val="1"/>
      <w:numFmt w:val="decimal"/>
      <w:lvlText w:val="%1)"/>
      <w:lvlJc w:val="left"/>
      <w:pPr>
        <w:ind w:left="965"/>
      </w:pPr>
      <w:rPr>
        <w:rFonts w:ascii="Times New Roman" w:eastAsia="Times New Roman" w:hAnsi="Times New Roman"/>
        <w:b w:val="0"/>
        <w:bCs w:val="0"/>
        <w:i w:val="0"/>
        <w:iCs w:val="0"/>
        <w:strike w:val="0"/>
        <w:dstrike w:val="0"/>
        <w:color w:val="000000"/>
        <w:sz w:val="24"/>
        <w:szCs w:val="24"/>
        <w:u w:val="none"/>
        <w:vertAlign w:val="baseline"/>
      </w:rPr>
    </w:lvl>
    <w:lvl w:ilvl="1" w:tplc="C5E20518">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E196D85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137261F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80E6582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D3666F78">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B71AF59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D64488E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82240C78">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7">
    <w:nsid w:val="66371212"/>
    <w:multiLevelType w:val="multilevel"/>
    <w:tmpl w:val="BCB634EC"/>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8"/>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8">
    <w:nsid w:val="684D2B75"/>
    <w:multiLevelType w:val="hybridMultilevel"/>
    <w:tmpl w:val="D12040C8"/>
    <w:lvl w:ilvl="0" w:tplc="CB64367C">
      <w:start w:val="1"/>
      <w:numFmt w:val="decimal"/>
      <w:lvlText w:val="%1)"/>
      <w:lvlJc w:val="left"/>
      <w:pPr>
        <w:ind w:left="345"/>
      </w:pPr>
      <w:rPr>
        <w:rFonts w:ascii="Times New Roman" w:eastAsia="Times New Roman" w:hAnsi="Times New Roman"/>
        <w:b w:val="0"/>
        <w:bCs w:val="0"/>
        <w:i w:val="0"/>
        <w:iCs w:val="0"/>
        <w:strike w:val="0"/>
        <w:dstrike w:val="0"/>
        <w:color w:val="000000"/>
        <w:sz w:val="24"/>
        <w:szCs w:val="24"/>
        <w:u w:val="none"/>
        <w:vertAlign w:val="baseline"/>
      </w:rPr>
    </w:lvl>
    <w:lvl w:ilvl="1" w:tplc="BA4EC26E">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86E4422C">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FAFC382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E148CBE">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17CE19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C644A3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076C03B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BCE217C">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59">
    <w:nsid w:val="689D2512"/>
    <w:multiLevelType w:val="multilevel"/>
    <w:tmpl w:val="D4789EC8"/>
    <w:lvl w:ilvl="0">
      <w:start w:val="7"/>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8"/>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0">
    <w:nsid w:val="68FB2633"/>
    <w:multiLevelType w:val="hybridMultilevel"/>
    <w:tmpl w:val="4E64E938"/>
    <w:lvl w:ilvl="0" w:tplc="C4663AA2">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C4D80ED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FD4ACA4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708C236">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2ED281B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238F49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68A94C6">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141CE58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DF94BF0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1">
    <w:nsid w:val="6A8A7512"/>
    <w:multiLevelType w:val="hybridMultilevel"/>
    <w:tmpl w:val="096CCD3E"/>
    <w:lvl w:ilvl="0" w:tplc="66009E74">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46FECE7C">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2230F5FC">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4AB0D48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01FA436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EC6C7E7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457ACEDC">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8B2EEF6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EFD8FAE8">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2">
    <w:nsid w:val="6C9431BC"/>
    <w:multiLevelType w:val="hybridMultilevel"/>
    <w:tmpl w:val="6052A44A"/>
    <w:lvl w:ilvl="0" w:tplc="3FEC8B06">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DD861C0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DBA0494A">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2A324048">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789EBFCC">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DFE894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9DE62D4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609CA26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6DC9370">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3">
    <w:nsid w:val="6D7B516F"/>
    <w:multiLevelType w:val="multilevel"/>
    <w:tmpl w:val="AA449EFE"/>
    <w:lvl w:ilvl="0">
      <w:start w:val="4"/>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6"/>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4">
    <w:nsid w:val="72834BBF"/>
    <w:multiLevelType w:val="hybridMultilevel"/>
    <w:tmpl w:val="6948793C"/>
    <w:lvl w:ilvl="0" w:tplc="78945996">
      <w:start w:val="6"/>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6B7E4F8A">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AA0183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391AF90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5DF8505A">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DB4ECB9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9DD0DF8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B406E0D6">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B4A50E4">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5">
    <w:nsid w:val="73500DBE"/>
    <w:multiLevelType w:val="hybridMultilevel"/>
    <w:tmpl w:val="C09230BE"/>
    <w:lvl w:ilvl="0" w:tplc="5128FB8A">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8B64008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35696B6">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CDA598A">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786D620">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B844CA2">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3148F98A">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A55A008E">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7FE60F9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6">
    <w:nsid w:val="73596C38"/>
    <w:multiLevelType w:val="hybridMultilevel"/>
    <w:tmpl w:val="E3A61050"/>
    <w:lvl w:ilvl="0" w:tplc="3500878E">
      <w:start w:val="26"/>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DE7E2652">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6D188AB0">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DFA31E2">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3A6240C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0D84DABC">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E2F0C21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5C84B76A">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0ABE647A">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7">
    <w:nsid w:val="741B7EB5"/>
    <w:multiLevelType w:val="hybridMultilevel"/>
    <w:tmpl w:val="55FAEA56"/>
    <w:lvl w:ilvl="0" w:tplc="68E22E48">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FA6A4C4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B2DC0F44">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EB7696A4">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BB068AB8">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4342AFA4">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C0BEB942">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93E6724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A7B4505E">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8">
    <w:nsid w:val="758422D6"/>
    <w:multiLevelType w:val="hybridMultilevel"/>
    <w:tmpl w:val="6AC6CE0E"/>
    <w:lvl w:ilvl="0" w:tplc="9C8648E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5066B7E4">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C02167E">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62D871F0">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67AA6476">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8F5EADE6">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C736E680">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4FB89962">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B90C9072">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69">
    <w:nsid w:val="7B942CBB"/>
    <w:multiLevelType w:val="multilevel"/>
    <w:tmpl w:val="8A4C1002"/>
    <w:lvl w:ilvl="0">
      <w:start w:val="4"/>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9"/>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70">
    <w:nsid w:val="7D8F323C"/>
    <w:multiLevelType w:val="multilevel"/>
    <w:tmpl w:val="CB50678A"/>
    <w:lvl w:ilvl="0">
      <w:start w:val="9"/>
      <w:numFmt w:val="decimal"/>
      <w:lvlText w:val="%1"/>
      <w:lvlJc w:val="left"/>
      <w:pPr>
        <w:ind w:left="360"/>
      </w:pPr>
      <w:rPr>
        <w:rFonts w:ascii="Times New Roman" w:eastAsia="Times New Roman" w:hAnsi="Times New Roman"/>
        <w:b w:val="0"/>
        <w:bCs w:val="0"/>
        <w:i w:val="0"/>
        <w:iCs w:val="0"/>
        <w:strike w:val="0"/>
        <w:dstrike w:val="0"/>
        <w:color w:val="000000"/>
        <w:sz w:val="24"/>
        <w:szCs w:val="24"/>
        <w:u w:val="none"/>
        <w:vertAlign w:val="baseline"/>
      </w:rPr>
    </w:lvl>
    <w:lvl w:ilvl="1">
      <w:start w:val="14"/>
      <w:numFmt w:val="decimal"/>
      <w:lvlRestart w:val="0"/>
      <w:lvlText w:val="%1.%2."/>
      <w:lvlJc w:val="left"/>
      <w:pPr>
        <w:ind w:left="720"/>
      </w:pPr>
      <w:rPr>
        <w:rFonts w:ascii="Times New Roman" w:eastAsia="Times New Roman" w:hAnsi="Times New Roman"/>
        <w:b w:val="0"/>
        <w:bCs w:val="0"/>
        <w:i w:val="0"/>
        <w:iCs w:val="0"/>
        <w:strike w:val="0"/>
        <w:dstrike w:val="0"/>
        <w:color w:val="000000"/>
        <w:sz w:val="24"/>
        <w:szCs w:val="24"/>
        <w:u w:val="none"/>
        <w:vertAlign w:val="baseline"/>
      </w:rPr>
    </w:lvl>
    <w:lvl w:ilvl="2">
      <w:start w:val="1"/>
      <w:numFmt w:val="lowerRoman"/>
      <w:lvlText w:val="%3"/>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3">
      <w:start w:val="1"/>
      <w:numFmt w:val="decimal"/>
      <w:lvlText w:val="%4"/>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4">
      <w:start w:val="1"/>
      <w:numFmt w:val="lowerLetter"/>
      <w:lvlText w:val="%5"/>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5">
      <w:start w:val="1"/>
      <w:numFmt w:val="lowerRoman"/>
      <w:lvlText w:val="%6"/>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6">
      <w:start w:val="1"/>
      <w:numFmt w:val="decimal"/>
      <w:lvlText w:val="%7"/>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7">
      <w:start w:val="1"/>
      <w:numFmt w:val="lowerLetter"/>
      <w:lvlText w:val="%8"/>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8">
      <w:start w:val="1"/>
      <w:numFmt w:val="lowerRoman"/>
      <w:lvlText w:val="%9"/>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abstractNum>
  <w:abstractNum w:abstractNumId="71">
    <w:nsid w:val="7F5E0F6E"/>
    <w:multiLevelType w:val="hybridMultilevel"/>
    <w:tmpl w:val="48601A9E"/>
    <w:lvl w:ilvl="0" w:tplc="64F8196E">
      <w:start w:val="1"/>
      <w:numFmt w:val="decimal"/>
      <w:lvlText w:val="%1)"/>
      <w:lvlJc w:val="left"/>
      <w:rPr>
        <w:rFonts w:ascii="Times New Roman" w:eastAsia="Times New Roman" w:hAnsi="Times New Roman"/>
        <w:b w:val="0"/>
        <w:bCs w:val="0"/>
        <w:i w:val="0"/>
        <w:iCs w:val="0"/>
        <w:strike w:val="0"/>
        <w:dstrike w:val="0"/>
        <w:color w:val="000000"/>
        <w:sz w:val="24"/>
        <w:szCs w:val="24"/>
        <w:u w:val="none"/>
        <w:vertAlign w:val="baseline"/>
      </w:rPr>
    </w:lvl>
    <w:lvl w:ilvl="1" w:tplc="CFDEEE60">
      <w:start w:val="1"/>
      <w:numFmt w:val="lowerLetter"/>
      <w:lvlText w:val="%2"/>
      <w:lvlJc w:val="left"/>
      <w:pPr>
        <w:ind w:left="1785"/>
      </w:pPr>
      <w:rPr>
        <w:rFonts w:ascii="Times New Roman" w:eastAsia="Times New Roman" w:hAnsi="Times New Roman"/>
        <w:b w:val="0"/>
        <w:bCs w:val="0"/>
        <w:i w:val="0"/>
        <w:iCs w:val="0"/>
        <w:strike w:val="0"/>
        <w:dstrike w:val="0"/>
        <w:color w:val="000000"/>
        <w:sz w:val="24"/>
        <w:szCs w:val="24"/>
        <w:u w:val="none"/>
        <w:vertAlign w:val="baseline"/>
      </w:rPr>
    </w:lvl>
    <w:lvl w:ilvl="2" w:tplc="58CC17F8">
      <w:start w:val="1"/>
      <w:numFmt w:val="lowerRoman"/>
      <w:lvlText w:val="%3"/>
      <w:lvlJc w:val="left"/>
      <w:pPr>
        <w:ind w:left="2505"/>
      </w:pPr>
      <w:rPr>
        <w:rFonts w:ascii="Times New Roman" w:eastAsia="Times New Roman" w:hAnsi="Times New Roman"/>
        <w:b w:val="0"/>
        <w:bCs w:val="0"/>
        <w:i w:val="0"/>
        <w:iCs w:val="0"/>
        <w:strike w:val="0"/>
        <w:dstrike w:val="0"/>
        <w:color w:val="000000"/>
        <w:sz w:val="24"/>
        <w:szCs w:val="24"/>
        <w:u w:val="none"/>
        <w:vertAlign w:val="baseline"/>
      </w:rPr>
    </w:lvl>
    <w:lvl w:ilvl="3" w:tplc="DE6C555C">
      <w:start w:val="1"/>
      <w:numFmt w:val="decimal"/>
      <w:lvlText w:val="%4"/>
      <w:lvlJc w:val="left"/>
      <w:pPr>
        <w:ind w:left="3225"/>
      </w:pPr>
      <w:rPr>
        <w:rFonts w:ascii="Times New Roman" w:eastAsia="Times New Roman" w:hAnsi="Times New Roman"/>
        <w:b w:val="0"/>
        <w:bCs w:val="0"/>
        <w:i w:val="0"/>
        <w:iCs w:val="0"/>
        <w:strike w:val="0"/>
        <w:dstrike w:val="0"/>
        <w:color w:val="000000"/>
        <w:sz w:val="24"/>
        <w:szCs w:val="24"/>
        <w:u w:val="none"/>
        <w:vertAlign w:val="baseline"/>
      </w:rPr>
    </w:lvl>
    <w:lvl w:ilvl="4" w:tplc="45007114">
      <w:start w:val="1"/>
      <w:numFmt w:val="lowerLetter"/>
      <w:lvlText w:val="%5"/>
      <w:lvlJc w:val="left"/>
      <w:pPr>
        <w:ind w:left="3945"/>
      </w:pPr>
      <w:rPr>
        <w:rFonts w:ascii="Times New Roman" w:eastAsia="Times New Roman" w:hAnsi="Times New Roman"/>
        <w:b w:val="0"/>
        <w:bCs w:val="0"/>
        <w:i w:val="0"/>
        <w:iCs w:val="0"/>
        <w:strike w:val="0"/>
        <w:dstrike w:val="0"/>
        <w:color w:val="000000"/>
        <w:sz w:val="24"/>
        <w:szCs w:val="24"/>
        <w:u w:val="none"/>
        <w:vertAlign w:val="baseline"/>
      </w:rPr>
    </w:lvl>
    <w:lvl w:ilvl="5" w:tplc="9A08A72E">
      <w:start w:val="1"/>
      <w:numFmt w:val="lowerRoman"/>
      <w:lvlText w:val="%6"/>
      <w:lvlJc w:val="left"/>
      <w:pPr>
        <w:ind w:left="4665"/>
      </w:pPr>
      <w:rPr>
        <w:rFonts w:ascii="Times New Roman" w:eastAsia="Times New Roman" w:hAnsi="Times New Roman"/>
        <w:b w:val="0"/>
        <w:bCs w:val="0"/>
        <w:i w:val="0"/>
        <w:iCs w:val="0"/>
        <w:strike w:val="0"/>
        <w:dstrike w:val="0"/>
        <w:color w:val="000000"/>
        <w:sz w:val="24"/>
        <w:szCs w:val="24"/>
        <w:u w:val="none"/>
        <w:vertAlign w:val="baseline"/>
      </w:rPr>
    </w:lvl>
    <w:lvl w:ilvl="6" w:tplc="FFCAA324">
      <w:start w:val="1"/>
      <w:numFmt w:val="decimal"/>
      <w:lvlText w:val="%7"/>
      <w:lvlJc w:val="left"/>
      <w:pPr>
        <w:ind w:left="5385"/>
      </w:pPr>
      <w:rPr>
        <w:rFonts w:ascii="Times New Roman" w:eastAsia="Times New Roman" w:hAnsi="Times New Roman"/>
        <w:b w:val="0"/>
        <w:bCs w:val="0"/>
        <w:i w:val="0"/>
        <w:iCs w:val="0"/>
        <w:strike w:val="0"/>
        <w:dstrike w:val="0"/>
        <w:color w:val="000000"/>
        <w:sz w:val="24"/>
        <w:szCs w:val="24"/>
        <w:u w:val="none"/>
        <w:vertAlign w:val="baseline"/>
      </w:rPr>
    </w:lvl>
    <w:lvl w:ilvl="7" w:tplc="203ADA30">
      <w:start w:val="1"/>
      <w:numFmt w:val="lowerLetter"/>
      <w:lvlText w:val="%8"/>
      <w:lvlJc w:val="left"/>
      <w:pPr>
        <w:ind w:left="6105"/>
      </w:pPr>
      <w:rPr>
        <w:rFonts w:ascii="Times New Roman" w:eastAsia="Times New Roman" w:hAnsi="Times New Roman"/>
        <w:b w:val="0"/>
        <w:bCs w:val="0"/>
        <w:i w:val="0"/>
        <w:iCs w:val="0"/>
        <w:strike w:val="0"/>
        <w:dstrike w:val="0"/>
        <w:color w:val="000000"/>
        <w:sz w:val="24"/>
        <w:szCs w:val="24"/>
        <w:u w:val="none"/>
        <w:vertAlign w:val="baseline"/>
      </w:rPr>
    </w:lvl>
    <w:lvl w:ilvl="8" w:tplc="109C9756">
      <w:start w:val="1"/>
      <w:numFmt w:val="lowerRoman"/>
      <w:lvlText w:val="%9"/>
      <w:lvlJc w:val="left"/>
      <w:pPr>
        <w:ind w:left="6825"/>
      </w:pPr>
      <w:rPr>
        <w:rFonts w:ascii="Times New Roman" w:eastAsia="Times New Roman" w:hAnsi="Times New Roman"/>
        <w:b w:val="0"/>
        <w:bCs w:val="0"/>
        <w:i w:val="0"/>
        <w:iCs w:val="0"/>
        <w:strike w:val="0"/>
        <w:dstrike w:val="0"/>
        <w:color w:val="000000"/>
        <w:sz w:val="24"/>
        <w:szCs w:val="24"/>
        <w:u w:val="none"/>
        <w:vertAlign w:val="baseline"/>
      </w:rPr>
    </w:lvl>
  </w:abstractNum>
  <w:num w:numId="1">
    <w:abstractNumId w:val="28"/>
  </w:num>
  <w:num w:numId="2">
    <w:abstractNumId w:val="52"/>
  </w:num>
  <w:num w:numId="3">
    <w:abstractNumId w:val="45"/>
  </w:num>
  <w:num w:numId="4">
    <w:abstractNumId w:val="21"/>
  </w:num>
  <w:num w:numId="5">
    <w:abstractNumId w:val="43"/>
  </w:num>
  <w:num w:numId="6">
    <w:abstractNumId w:val="9"/>
  </w:num>
  <w:num w:numId="7">
    <w:abstractNumId w:val="51"/>
  </w:num>
  <w:num w:numId="8">
    <w:abstractNumId w:val="7"/>
  </w:num>
  <w:num w:numId="9">
    <w:abstractNumId w:val="10"/>
  </w:num>
  <w:num w:numId="10">
    <w:abstractNumId w:val="30"/>
  </w:num>
  <w:num w:numId="11">
    <w:abstractNumId w:val="50"/>
  </w:num>
  <w:num w:numId="12">
    <w:abstractNumId w:val="46"/>
  </w:num>
  <w:num w:numId="13">
    <w:abstractNumId w:val="37"/>
  </w:num>
  <w:num w:numId="14">
    <w:abstractNumId w:val="8"/>
  </w:num>
  <w:num w:numId="15">
    <w:abstractNumId w:val="19"/>
  </w:num>
  <w:num w:numId="16">
    <w:abstractNumId w:val="63"/>
  </w:num>
  <w:num w:numId="17">
    <w:abstractNumId w:val="2"/>
  </w:num>
  <w:num w:numId="18">
    <w:abstractNumId w:val="69"/>
  </w:num>
  <w:num w:numId="19">
    <w:abstractNumId w:val="33"/>
  </w:num>
  <w:num w:numId="20">
    <w:abstractNumId w:val="35"/>
  </w:num>
  <w:num w:numId="21">
    <w:abstractNumId w:val="39"/>
  </w:num>
  <w:num w:numId="22">
    <w:abstractNumId w:val="23"/>
  </w:num>
  <w:num w:numId="23">
    <w:abstractNumId w:val="44"/>
  </w:num>
  <w:num w:numId="24">
    <w:abstractNumId w:val="59"/>
  </w:num>
  <w:num w:numId="25">
    <w:abstractNumId w:val="5"/>
  </w:num>
  <w:num w:numId="26">
    <w:abstractNumId w:val="6"/>
  </w:num>
  <w:num w:numId="27">
    <w:abstractNumId w:val="66"/>
  </w:num>
  <w:num w:numId="28">
    <w:abstractNumId w:val="4"/>
  </w:num>
  <w:num w:numId="29">
    <w:abstractNumId w:val="26"/>
  </w:num>
  <w:num w:numId="30">
    <w:abstractNumId w:val="3"/>
  </w:num>
  <w:num w:numId="31">
    <w:abstractNumId w:val="11"/>
  </w:num>
  <w:num w:numId="32">
    <w:abstractNumId w:val="24"/>
  </w:num>
  <w:num w:numId="33">
    <w:abstractNumId w:val="57"/>
  </w:num>
  <w:num w:numId="34">
    <w:abstractNumId w:val="56"/>
  </w:num>
  <w:num w:numId="35">
    <w:abstractNumId w:val="55"/>
  </w:num>
  <w:num w:numId="36">
    <w:abstractNumId w:val="25"/>
  </w:num>
  <w:num w:numId="37">
    <w:abstractNumId w:val="70"/>
  </w:num>
  <w:num w:numId="38">
    <w:abstractNumId w:val="42"/>
  </w:num>
  <w:num w:numId="39">
    <w:abstractNumId w:val="17"/>
  </w:num>
  <w:num w:numId="40">
    <w:abstractNumId w:val="20"/>
  </w:num>
  <w:num w:numId="41">
    <w:abstractNumId w:val="67"/>
  </w:num>
  <w:num w:numId="42">
    <w:abstractNumId w:val="34"/>
  </w:num>
  <w:num w:numId="43">
    <w:abstractNumId w:val="0"/>
  </w:num>
  <w:num w:numId="44">
    <w:abstractNumId w:val="32"/>
  </w:num>
  <w:num w:numId="45">
    <w:abstractNumId w:val="64"/>
  </w:num>
  <w:num w:numId="46">
    <w:abstractNumId w:val="60"/>
  </w:num>
  <w:num w:numId="47">
    <w:abstractNumId w:val="49"/>
  </w:num>
  <w:num w:numId="48">
    <w:abstractNumId w:val="48"/>
  </w:num>
  <w:num w:numId="49">
    <w:abstractNumId w:val="15"/>
  </w:num>
  <w:num w:numId="50">
    <w:abstractNumId w:val="62"/>
  </w:num>
  <w:num w:numId="51">
    <w:abstractNumId w:val="41"/>
  </w:num>
  <w:num w:numId="52">
    <w:abstractNumId w:val="65"/>
  </w:num>
  <w:num w:numId="53">
    <w:abstractNumId w:val="29"/>
  </w:num>
  <w:num w:numId="54">
    <w:abstractNumId w:val="40"/>
  </w:num>
  <w:num w:numId="55">
    <w:abstractNumId w:val="14"/>
  </w:num>
  <w:num w:numId="56">
    <w:abstractNumId w:val="18"/>
  </w:num>
  <w:num w:numId="57">
    <w:abstractNumId w:val="54"/>
  </w:num>
  <w:num w:numId="58">
    <w:abstractNumId w:val="27"/>
  </w:num>
  <w:num w:numId="59">
    <w:abstractNumId w:val="58"/>
  </w:num>
  <w:num w:numId="60">
    <w:abstractNumId w:val="1"/>
  </w:num>
  <w:num w:numId="61">
    <w:abstractNumId w:val="36"/>
  </w:num>
  <w:num w:numId="62">
    <w:abstractNumId w:val="13"/>
  </w:num>
  <w:num w:numId="63">
    <w:abstractNumId w:val="47"/>
  </w:num>
  <w:num w:numId="64">
    <w:abstractNumId w:val="68"/>
  </w:num>
  <w:num w:numId="65">
    <w:abstractNumId w:val="71"/>
  </w:num>
  <w:num w:numId="66">
    <w:abstractNumId w:val="16"/>
  </w:num>
  <w:num w:numId="67">
    <w:abstractNumId w:val="31"/>
  </w:num>
  <w:num w:numId="68">
    <w:abstractNumId w:val="61"/>
  </w:num>
  <w:num w:numId="69">
    <w:abstractNumId w:val="22"/>
  </w:num>
  <w:num w:numId="70">
    <w:abstractNumId w:val="53"/>
  </w:num>
  <w:num w:numId="71">
    <w:abstractNumId w:val="12"/>
  </w:num>
  <w:num w:numId="7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0ECD"/>
    <w:rsid w:val="00253E86"/>
    <w:rsid w:val="002D646C"/>
    <w:rsid w:val="003F7FD4"/>
    <w:rsid w:val="00402AB0"/>
    <w:rsid w:val="00776C79"/>
    <w:rsid w:val="00A45704"/>
    <w:rsid w:val="00B20EC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704"/>
    <w:pPr>
      <w:spacing w:after="9" w:line="255" w:lineRule="auto"/>
      <w:ind w:right="36" w:firstLine="695"/>
      <w:jc w:val="both"/>
    </w:pPr>
    <w:rPr>
      <w:rFonts w:ascii="Times New Roman" w:hAnsi="Times New Roman"/>
      <w:color w:val="000000"/>
      <w:sz w:val="24"/>
      <w:szCs w:val="24"/>
      <w:lang w:val="en-US" w:eastAsia="en-US"/>
    </w:rPr>
  </w:style>
  <w:style w:type="paragraph" w:styleId="Heading1">
    <w:name w:val="heading 1"/>
    <w:basedOn w:val="Normal"/>
    <w:next w:val="Normal"/>
    <w:link w:val="Heading1Char"/>
    <w:uiPriority w:val="99"/>
    <w:qFormat/>
    <w:rsid w:val="00A45704"/>
    <w:pPr>
      <w:keepNext/>
      <w:keepLines/>
      <w:numPr>
        <w:numId w:val="72"/>
      </w:numPr>
      <w:spacing w:after="11" w:line="249" w:lineRule="auto"/>
      <w:ind w:left="10" w:hanging="10"/>
      <w:jc w:val="center"/>
      <w:outlineLvl w:val="0"/>
    </w:pPr>
    <w:rPr>
      <w:b/>
      <w:bCs/>
      <w:lang w:val="ru-RU" w:eastAsia="ru-RU"/>
    </w:rPr>
  </w:style>
  <w:style w:type="paragraph" w:styleId="Heading2">
    <w:name w:val="heading 2"/>
    <w:basedOn w:val="Normal"/>
    <w:next w:val="Normal"/>
    <w:link w:val="Heading2Char"/>
    <w:uiPriority w:val="99"/>
    <w:qFormat/>
    <w:rsid w:val="00A45704"/>
    <w:pPr>
      <w:keepNext/>
      <w:keepLines/>
      <w:numPr>
        <w:ilvl w:val="1"/>
        <w:numId w:val="72"/>
      </w:numPr>
      <w:spacing w:after="11" w:line="249" w:lineRule="auto"/>
      <w:ind w:left="10" w:hanging="10"/>
      <w:jc w:val="center"/>
      <w:outlineLvl w:val="1"/>
    </w:pPr>
    <w:rPr>
      <w:b/>
      <w:bCs/>
      <w:lang w:val="ru-RU"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45704"/>
    <w:rPr>
      <w:rFonts w:ascii="Times New Roman" w:hAnsi="Times New Roman" w:cs="Times New Roman"/>
      <w:b/>
      <w:bCs/>
      <w:color w:val="000000"/>
      <w:sz w:val="22"/>
      <w:szCs w:val="22"/>
    </w:rPr>
  </w:style>
  <w:style w:type="character" w:customStyle="1" w:styleId="Heading2Char">
    <w:name w:val="Heading 2 Char"/>
    <w:basedOn w:val="DefaultParagraphFont"/>
    <w:link w:val="Heading2"/>
    <w:uiPriority w:val="99"/>
    <w:locked/>
    <w:rsid w:val="00A45704"/>
    <w:rPr>
      <w:rFonts w:ascii="Times New Roman" w:hAnsi="Times New Roman" w:cs="Times New Roman"/>
      <w:b/>
      <w:bCs/>
      <w:color w:val="000000"/>
      <w:sz w:val="22"/>
      <w:szCs w:val="22"/>
    </w:rPr>
  </w:style>
  <w:style w:type="table" w:customStyle="1" w:styleId="TableGrid">
    <w:name w:val="TableGrid"/>
    <w:uiPriority w:val="99"/>
    <w:rsid w:val="00A45704"/>
    <w:rPr>
      <w:rFonts w:cs="Calibri"/>
      <w:lang w:val="en-US" w:eastAsia="en-US"/>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410525/c68a21ffecd2b1feea490aee881c5f20218bbc56/" TargetMode="External"/><Relationship Id="rId13" Type="http://schemas.openxmlformats.org/officeDocument/2006/relationships/hyperlink" Target="http://www.consultant.ru/document/cons_doc_LAW_410525/c68a21ffecd2b1feea490aee881c5f20218bbc56/" TargetMode="External"/><Relationship Id="rId18" Type="http://schemas.openxmlformats.org/officeDocument/2006/relationships/hyperlink" Target="http://www.consultant.ru/document/cons_doc_LAW_410525/dd841f32ddfa44a3941bb0ba5759d87ddcd14499/"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onsultant.ru/document/cons_doc_LAW_410525/dd841f32ddfa44a3941bb0ba5759d87ddcd14499/" TargetMode="External"/><Relationship Id="rId7" Type="http://schemas.openxmlformats.org/officeDocument/2006/relationships/hyperlink" Target="http://www.consultant.ru/document/cons_doc_LAW_410525/dd841f32ddfa44a3941bb0ba5759d87ddcd14499/" TargetMode="External"/><Relationship Id="rId12" Type="http://schemas.openxmlformats.org/officeDocument/2006/relationships/hyperlink" Target="http://www.consultant.ru/document/cons_doc_LAW_410525/dd841f32ddfa44a3941bb0ba5759d87ddcd14499/" TargetMode="External"/><Relationship Id="rId17" Type="http://schemas.openxmlformats.org/officeDocument/2006/relationships/hyperlink" Target="http://www.consultant.ru/document/cons_doc_LAW_410525/dd841f32ddfa44a3941bb0ba5759d87ddcd14499/"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nsultant.ru/document/cons_doc_LAW_410525/c68a21ffecd2b1feea490aee881c5f20218bbc56/" TargetMode="External"/><Relationship Id="rId20" Type="http://schemas.openxmlformats.org/officeDocument/2006/relationships/hyperlink" Target="http://www.consultant.ru/document/cons_doc_LAW_410525/dd841f32ddfa44a3941bb0ba5759d87ddcd14499/" TargetMode="External"/><Relationship Id="rId1" Type="http://schemas.openxmlformats.org/officeDocument/2006/relationships/numbering" Target="numbering.xml"/><Relationship Id="rId6" Type="http://schemas.openxmlformats.org/officeDocument/2006/relationships/hyperlink" Target="http://www.consultant.ru/document/cons_doc_LAW_410525/dd841f32ddfa44a3941bb0ba5759d87ddcd14499/" TargetMode="External"/><Relationship Id="rId11" Type="http://schemas.openxmlformats.org/officeDocument/2006/relationships/hyperlink" Target="http://www.consultant.ru/document/cons_doc_LAW_410525/dd841f32ddfa44a3941bb0ba5759d87ddcd14499/" TargetMode="External"/><Relationship Id="rId24" Type="http://schemas.openxmlformats.org/officeDocument/2006/relationships/hyperlink" Target="http://www.consultant.ru/document/cons_doc_LAW_410525/dd841f32ddfa44a3941bb0ba5759d87ddcd14499/" TargetMode="External"/><Relationship Id="rId5" Type="http://schemas.openxmlformats.org/officeDocument/2006/relationships/hyperlink" Target="http://www.consultant.ru/document/cons_doc_LAW_410525/c68a21ffecd2b1feea490aee881c5f20218bbc56/" TargetMode="External"/><Relationship Id="rId15" Type="http://schemas.openxmlformats.org/officeDocument/2006/relationships/hyperlink" Target="http://www.consultant.ru/document/cons_doc_LAW_410525/dd841f32ddfa44a3941bb0ba5759d87ddcd14499/" TargetMode="External"/><Relationship Id="rId23" Type="http://schemas.openxmlformats.org/officeDocument/2006/relationships/hyperlink" Target="http://www.consultant.ru/document/cons_doc_LAW_410525/dd841f32ddfa44a3941bb0ba5759d87ddcd14499/" TargetMode="External"/><Relationship Id="rId10" Type="http://schemas.openxmlformats.org/officeDocument/2006/relationships/hyperlink" Target="http://www.consultant.ru/document/cons_doc_LAW_410525/dd841f32ddfa44a3941bb0ba5759d87ddcd14499/" TargetMode="External"/><Relationship Id="rId19" Type="http://schemas.openxmlformats.org/officeDocument/2006/relationships/hyperlink" Target="http://www.consultant.ru/document/cons_doc_LAW_410525/c68a21ffecd2b1feea490aee881c5f20218bbc56/" TargetMode="External"/><Relationship Id="rId4" Type="http://schemas.openxmlformats.org/officeDocument/2006/relationships/webSettings" Target="webSettings.xml"/><Relationship Id="rId9" Type="http://schemas.openxmlformats.org/officeDocument/2006/relationships/hyperlink" Target="http://www.consultant.ru/document/cons_doc_LAW_410525/dd841f32ddfa44a3941bb0ba5759d87ddcd14499/" TargetMode="External"/><Relationship Id="rId14" Type="http://schemas.openxmlformats.org/officeDocument/2006/relationships/hyperlink" Target="http://www.consultant.ru/document/cons_doc_LAW_410525/dd841f32ddfa44a3941bb0ba5759d87ddcd14499/" TargetMode="External"/><Relationship Id="rId22" Type="http://schemas.openxmlformats.org/officeDocument/2006/relationships/hyperlink" Target="http://www.consultant.ru/document/cons_doc_LAW_410525/c68a21ffecd2b1feea490aee881c5f20218bbc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38</Pages>
  <Words>18176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Устав новая редакция 2023.docx</dc:title>
  <dc:subject/>
  <dc:creator>word</dc:creator>
  <cp:keywords/>
  <dc:description/>
  <cp:lastModifiedBy>mr_zaycev@mail.ru</cp:lastModifiedBy>
  <cp:revision>3</cp:revision>
  <dcterms:created xsi:type="dcterms:W3CDTF">2023-10-05T20:48:00Z</dcterms:created>
  <dcterms:modified xsi:type="dcterms:W3CDTF">2023-10-05T20:53:00Z</dcterms:modified>
</cp:coreProperties>
</file>