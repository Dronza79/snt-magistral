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8E3" w:rsidRDefault="001C58E3">
      <w:pPr>
        <w:pStyle w:val="Heading1"/>
        <w:spacing w:after="262"/>
        <w:ind w:left="473" w:right="233" w:hanging="240"/>
      </w:pPr>
      <w:r>
        <w:t>Права и обязанности члена товарищества</w:t>
      </w:r>
    </w:p>
    <w:p w:rsidR="001C58E3" w:rsidRDefault="001C58E3">
      <w:pPr>
        <w:ind w:left="705" w:right="0" w:firstLine="0"/>
      </w:pPr>
      <w:r>
        <w:t>2.1. Член товарищества имеет право:</w:t>
      </w:r>
    </w:p>
    <w:p w:rsidR="001C58E3" w:rsidRPr="00402AB0" w:rsidRDefault="001C58E3">
      <w:pPr>
        <w:numPr>
          <w:ilvl w:val="0"/>
          <w:numId w:val="1"/>
        </w:numPr>
        <w:ind w:right="0"/>
        <w:rPr>
          <w:lang w:val="ru-RU"/>
        </w:rPr>
      </w:pPr>
      <w:r w:rsidRPr="00402AB0">
        <w:rPr>
          <w:lang w:val="ru-RU"/>
        </w:rPr>
        <w:t>в случаях и в порядке, которые предусмотрены действующим федеральным законом о ведении гражданами садоводства и уставом товарищества, получать от органов товарищества информацию о деятельности товарищества и знакомиться с бухгалтерской (финансовой) отчетностью и иной документацией товарищества;</w:t>
      </w:r>
    </w:p>
    <w:p w:rsidR="001C58E3" w:rsidRPr="00402AB0" w:rsidRDefault="001C58E3">
      <w:pPr>
        <w:numPr>
          <w:ilvl w:val="0"/>
          <w:numId w:val="1"/>
        </w:numPr>
        <w:ind w:right="0"/>
        <w:rPr>
          <w:lang w:val="ru-RU"/>
        </w:rPr>
      </w:pPr>
      <w:r w:rsidRPr="00402AB0">
        <w:rPr>
          <w:lang w:val="ru-RU"/>
        </w:rPr>
        <w:t>участвовать в управлении делами товарищества;</w:t>
      </w:r>
    </w:p>
    <w:p w:rsidR="001C58E3" w:rsidRPr="00402AB0" w:rsidRDefault="001C58E3">
      <w:pPr>
        <w:numPr>
          <w:ilvl w:val="0"/>
          <w:numId w:val="1"/>
        </w:numPr>
        <w:ind w:right="0"/>
        <w:rPr>
          <w:lang w:val="ru-RU"/>
        </w:rPr>
      </w:pPr>
      <w:r w:rsidRPr="00402AB0">
        <w:rPr>
          <w:lang w:val="ru-RU"/>
        </w:rPr>
        <w:t>добровольно прекратить членство в товариществе;</w:t>
      </w:r>
    </w:p>
    <w:p w:rsidR="001C58E3" w:rsidRPr="00402AB0" w:rsidRDefault="001C58E3">
      <w:pPr>
        <w:numPr>
          <w:ilvl w:val="0"/>
          <w:numId w:val="1"/>
        </w:numPr>
        <w:ind w:right="0"/>
        <w:rPr>
          <w:lang w:val="ru-RU"/>
        </w:rPr>
      </w:pPr>
      <w:r w:rsidRPr="00402AB0">
        <w:rPr>
          <w:lang w:val="ru-RU"/>
        </w:rPr>
        <w:t>обжаловать</w:t>
      </w:r>
      <w:r w:rsidRPr="00402AB0">
        <w:rPr>
          <w:lang w:val="ru-RU"/>
        </w:rPr>
        <w:tab/>
        <w:t>решения</w:t>
      </w:r>
      <w:r w:rsidRPr="00402AB0">
        <w:rPr>
          <w:lang w:val="ru-RU"/>
        </w:rPr>
        <w:tab/>
        <w:t>органов</w:t>
      </w:r>
      <w:r w:rsidRPr="00402AB0">
        <w:rPr>
          <w:lang w:val="ru-RU"/>
        </w:rPr>
        <w:tab/>
        <w:t>товарищества,</w:t>
      </w:r>
      <w:r w:rsidRPr="00402AB0">
        <w:rPr>
          <w:lang w:val="ru-RU"/>
        </w:rPr>
        <w:tab/>
        <w:t>влекущие</w:t>
      </w:r>
      <w:r w:rsidRPr="00402AB0">
        <w:rPr>
          <w:lang w:val="ru-RU"/>
        </w:rPr>
        <w:tab/>
        <w:t>гражданско-правовые</w:t>
      </w:r>
    </w:p>
    <w:p w:rsidR="001C58E3" w:rsidRPr="00402AB0" w:rsidRDefault="001C58E3">
      <w:pPr>
        <w:ind w:left="-15" w:right="0" w:firstLine="0"/>
        <w:rPr>
          <w:lang w:val="ru-RU"/>
        </w:rPr>
      </w:pPr>
      <w:r w:rsidRPr="00402AB0">
        <w:rPr>
          <w:lang w:val="ru-RU"/>
        </w:rPr>
        <w:t>последствия, в случаях и в порядке, которые предусмотрены федеральным законом;</w:t>
      </w:r>
    </w:p>
    <w:p w:rsidR="001C58E3" w:rsidRPr="00402AB0" w:rsidRDefault="001C58E3">
      <w:pPr>
        <w:numPr>
          <w:ilvl w:val="0"/>
          <w:numId w:val="1"/>
        </w:numPr>
        <w:ind w:right="0"/>
        <w:rPr>
          <w:lang w:val="ru-RU"/>
        </w:rPr>
      </w:pPr>
      <w:r w:rsidRPr="00402AB0">
        <w:rPr>
          <w:lang w:val="ru-RU"/>
        </w:rPr>
        <w:t>подавать в органы товарищества заявления (обращения, жалобы) в порядке, установленном настоящим федеральным законом и уставом товарищества.</w:t>
      </w:r>
    </w:p>
    <w:p w:rsidR="001C58E3" w:rsidRPr="00402AB0" w:rsidRDefault="001C58E3">
      <w:pPr>
        <w:numPr>
          <w:ilvl w:val="1"/>
          <w:numId w:val="2"/>
        </w:numPr>
        <w:ind w:right="0"/>
        <w:rPr>
          <w:lang w:val="ru-RU"/>
        </w:rPr>
      </w:pPr>
      <w:r w:rsidRPr="00402AB0">
        <w:rPr>
          <w:lang w:val="ru-RU"/>
        </w:rPr>
        <w:t>Члены товарищества обладают иными правами, предусмотренными Гражданским кодексом Российской Федерации, действующим федеральным законом о ведении гражданами садоводства и иными нормативными правовыми актами Российской Федерации.</w:t>
      </w:r>
    </w:p>
    <w:p w:rsidR="001C58E3" w:rsidRPr="00402AB0" w:rsidRDefault="001C58E3">
      <w:pPr>
        <w:numPr>
          <w:ilvl w:val="1"/>
          <w:numId w:val="2"/>
        </w:numPr>
        <w:ind w:right="0"/>
        <w:rPr>
          <w:lang w:val="ru-RU"/>
        </w:rPr>
      </w:pPr>
      <w:r w:rsidRPr="00402AB0">
        <w:rPr>
          <w:lang w:val="ru-RU"/>
        </w:rPr>
        <w:t>Члены товарищества имеют право знакомиться и по заявлению получать за плату, размер которой устанавливается решением общего собрания членов товарищества, заверенные в порядке, установленном в статье 13 устава, копии:</w:t>
      </w:r>
    </w:p>
    <w:p w:rsidR="001C58E3" w:rsidRPr="00402AB0" w:rsidRDefault="001C58E3">
      <w:pPr>
        <w:numPr>
          <w:ilvl w:val="0"/>
          <w:numId w:val="3"/>
        </w:numPr>
        <w:ind w:right="0"/>
        <w:rPr>
          <w:lang w:val="ru-RU"/>
        </w:rPr>
      </w:pPr>
      <w:r w:rsidRPr="00402AB0">
        <w:rPr>
          <w:lang w:val="ru-RU"/>
        </w:rPr>
        <w:t>устава товарищества с внесенными в него изменениями, документа, подтверждающего факт внесения записи в единый государственный реестр юридических лиц;</w:t>
      </w:r>
    </w:p>
    <w:p w:rsidR="001C58E3" w:rsidRPr="00402AB0" w:rsidRDefault="001C58E3">
      <w:pPr>
        <w:numPr>
          <w:ilvl w:val="0"/>
          <w:numId w:val="3"/>
        </w:numPr>
        <w:ind w:right="0"/>
        <w:rPr>
          <w:lang w:val="ru-RU"/>
        </w:rPr>
      </w:pPr>
      <w:r w:rsidRPr="00402AB0">
        <w:rPr>
          <w:lang w:val="ru-RU"/>
        </w:rPr>
        <w:t>бухгалтерской (финансовой) отчетности товарищества, приходно-расходных смет товарищества, отчетов об исполнении таких смет, аудиторских заключений (в случае проведения аудиторских проверок);</w:t>
      </w:r>
    </w:p>
    <w:p w:rsidR="001C58E3" w:rsidRPr="00402AB0" w:rsidRDefault="001C58E3">
      <w:pPr>
        <w:numPr>
          <w:ilvl w:val="0"/>
          <w:numId w:val="3"/>
        </w:numPr>
        <w:ind w:right="0"/>
        <w:rPr>
          <w:lang w:val="ru-RU"/>
        </w:rPr>
      </w:pPr>
      <w:r w:rsidRPr="00402AB0">
        <w:rPr>
          <w:lang w:val="ru-RU"/>
        </w:rPr>
        <w:t>заключения ревизионной комиссии (ревизора) товарищества;</w:t>
      </w:r>
    </w:p>
    <w:p w:rsidR="001C58E3" w:rsidRPr="00402AB0" w:rsidRDefault="001C58E3">
      <w:pPr>
        <w:numPr>
          <w:ilvl w:val="0"/>
          <w:numId w:val="3"/>
        </w:numPr>
        <w:ind w:right="0"/>
        <w:rPr>
          <w:lang w:val="ru-RU"/>
        </w:rPr>
      </w:pPr>
      <w:r w:rsidRPr="00402AB0">
        <w:rPr>
          <w:lang w:val="ru-RU"/>
        </w:rPr>
        <w:t>документов, подтверждающих права товарищества на имущество, отражаемое на его балансе;</w:t>
      </w:r>
    </w:p>
    <w:p w:rsidR="001C58E3" w:rsidRPr="00402AB0" w:rsidRDefault="001C58E3">
      <w:pPr>
        <w:numPr>
          <w:ilvl w:val="0"/>
          <w:numId w:val="3"/>
        </w:numPr>
        <w:ind w:right="0"/>
        <w:rPr>
          <w:lang w:val="ru-RU"/>
        </w:rPr>
      </w:pPr>
      <w:r w:rsidRPr="00402AB0">
        <w:rPr>
          <w:lang w:val="ru-RU"/>
        </w:rPr>
        <w:t>протокола собрания об учреждении товарищества, протоколов общих собраний членов товарищества, заседаний правления товарищества и ревизионной комиссии товарищества;</w:t>
      </w:r>
    </w:p>
    <w:p w:rsidR="001C58E3" w:rsidRPr="00402AB0" w:rsidRDefault="001C58E3">
      <w:pPr>
        <w:numPr>
          <w:ilvl w:val="0"/>
          <w:numId w:val="3"/>
        </w:numPr>
        <w:ind w:right="0"/>
        <w:rPr>
          <w:lang w:val="ru-RU"/>
        </w:rPr>
      </w:pPr>
      <w:r w:rsidRPr="00402AB0">
        <w:rPr>
          <w:lang w:val="ru-RU"/>
        </w:rPr>
        <w:t>финансово-экономического обоснования размера взносов;</w:t>
      </w:r>
    </w:p>
    <w:p w:rsidR="001C58E3" w:rsidRPr="00402AB0" w:rsidRDefault="001C58E3">
      <w:pPr>
        <w:numPr>
          <w:ilvl w:val="0"/>
          <w:numId w:val="3"/>
        </w:numPr>
        <w:ind w:right="0"/>
        <w:rPr>
          <w:lang w:val="ru-RU"/>
        </w:rPr>
      </w:pPr>
      <w:r w:rsidRPr="00402AB0">
        <w:rPr>
          <w:lang w:val="ru-RU"/>
        </w:rPr>
        <w:t>иных предусмотренных действующим федеральным законом о ведении гражданами садоводства, уставом товарищества и решениями общего собрания членов товарищества внутренних документов товарищества.</w:t>
      </w:r>
    </w:p>
    <w:p w:rsidR="001C58E3" w:rsidRPr="00402AB0" w:rsidRDefault="001C58E3">
      <w:pPr>
        <w:numPr>
          <w:ilvl w:val="1"/>
          <w:numId w:val="4"/>
        </w:numPr>
        <w:ind w:right="0"/>
        <w:rPr>
          <w:lang w:val="ru-RU"/>
        </w:rPr>
      </w:pPr>
      <w:r w:rsidRPr="00402AB0">
        <w:rPr>
          <w:lang w:val="ru-RU"/>
        </w:rPr>
        <w:t>Плата, взимаемая товариществом за предоставление копий документов, указанных в пункте 2.3., не может превышать затраты на их изготовление. Предоставление копий указанных документов ревизионной комиссии (ревизору), органу государственной власти субъекта Российской Федерации или органу местного самоуправления муниципального образования по месту нахождения территории садоводства, судам и правоохранительным органам осуществляется бесплатно в соответствии с их запросами в письменной форме.</w:t>
      </w:r>
    </w:p>
    <w:p w:rsidR="001C58E3" w:rsidRPr="00402AB0" w:rsidRDefault="001C58E3">
      <w:pPr>
        <w:numPr>
          <w:ilvl w:val="1"/>
          <w:numId w:val="4"/>
        </w:numPr>
        <w:ind w:right="0"/>
        <w:rPr>
          <w:lang w:val="ru-RU"/>
        </w:rPr>
      </w:pPr>
      <w:r w:rsidRPr="00402AB0">
        <w:rPr>
          <w:lang w:val="ru-RU"/>
        </w:rPr>
        <w:t>Члены товарищества имеют право в течение тридцати дней с момента подачи заявления о предоставлении выписки из реестра членов товарищества в правление товарищества получать указанные выписки, заверенные в порядке, установленном в статье 13 устава.</w:t>
      </w:r>
    </w:p>
    <w:p w:rsidR="001C58E3" w:rsidRPr="00402AB0" w:rsidRDefault="001C58E3">
      <w:pPr>
        <w:numPr>
          <w:ilvl w:val="1"/>
          <w:numId w:val="4"/>
        </w:numPr>
        <w:ind w:right="0"/>
        <w:rPr>
          <w:lang w:val="ru-RU"/>
        </w:rPr>
      </w:pPr>
      <w:r w:rsidRPr="00402AB0">
        <w:rPr>
          <w:lang w:val="ru-RU"/>
        </w:rPr>
        <w:t>Наряду с обязанностями, предусмотренными гражданским законодательством для членов некоммерческой корпоративной организации, член товарищества обязан:</w:t>
      </w:r>
    </w:p>
    <w:p w:rsidR="001C58E3" w:rsidRPr="00402AB0" w:rsidRDefault="001C58E3">
      <w:pPr>
        <w:numPr>
          <w:ilvl w:val="0"/>
          <w:numId w:val="5"/>
        </w:numPr>
        <w:ind w:right="0"/>
        <w:rPr>
          <w:lang w:val="ru-RU"/>
        </w:rPr>
      </w:pPr>
      <w:r w:rsidRPr="00402AB0">
        <w:rPr>
          <w:lang w:val="ru-RU"/>
        </w:rPr>
        <w:t>не нарушать права других членов товарищества и лиц, осуществляющих ведение садоводства на земельных участках, расположенных в границах территории садоводства, без участия в товариществе;</w:t>
      </w:r>
    </w:p>
    <w:p w:rsidR="001C58E3" w:rsidRPr="00402AB0" w:rsidRDefault="001C58E3">
      <w:pPr>
        <w:numPr>
          <w:ilvl w:val="0"/>
          <w:numId w:val="5"/>
        </w:numPr>
        <w:ind w:right="0"/>
        <w:rPr>
          <w:lang w:val="ru-RU"/>
        </w:rPr>
      </w:pPr>
      <w:r w:rsidRPr="00402AB0">
        <w:rPr>
          <w:lang w:val="ru-RU"/>
        </w:rPr>
        <w:t>своевременно уплачивать взносы, предусмотренные действующим федеральным</w:t>
      </w:r>
    </w:p>
    <w:p w:rsidR="001C58E3" w:rsidRPr="00402AB0" w:rsidRDefault="001C58E3">
      <w:pPr>
        <w:ind w:left="-15" w:right="0" w:firstLine="0"/>
        <w:rPr>
          <w:lang w:val="ru-RU"/>
        </w:rPr>
      </w:pPr>
      <w:r w:rsidRPr="00402AB0">
        <w:rPr>
          <w:lang w:val="ru-RU"/>
        </w:rPr>
        <w:t>законом о ведении гражданами садоводства;</w:t>
      </w:r>
    </w:p>
    <w:p w:rsidR="001C58E3" w:rsidRPr="00402AB0" w:rsidRDefault="001C58E3">
      <w:pPr>
        <w:numPr>
          <w:ilvl w:val="0"/>
          <w:numId w:val="5"/>
        </w:numPr>
        <w:ind w:right="0"/>
        <w:rPr>
          <w:lang w:val="ru-RU"/>
        </w:rPr>
      </w:pPr>
      <w:r w:rsidRPr="00402AB0">
        <w:rPr>
          <w:lang w:val="ru-RU"/>
        </w:rPr>
        <w:t>исполнять решения, принятые председателем товарищества и правлением товарищества, в рамках полномочий, установленных действующим федеральным законом о ведении гражданами садоводства или возложенных на них общим собранием членов товарищества;</w:t>
      </w:r>
    </w:p>
    <w:p w:rsidR="001C58E3" w:rsidRPr="00402AB0" w:rsidRDefault="001C58E3">
      <w:pPr>
        <w:numPr>
          <w:ilvl w:val="0"/>
          <w:numId w:val="5"/>
        </w:numPr>
        <w:ind w:right="0"/>
        <w:rPr>
          <w:lang w:val="ru-RU"/>
        </w:rPr>
      </w:pPr>
      <w:r w:rsidRPr="00402AB0">
        <w:rPr>
          <w:lang w:val="ru-RU"/>
        </w:rPr>
        <w:t>соблюдать Правила внутреннего распорядка товарищества;</w:t>
      </w:r>
    </w:p>
    <w:p w:rsidR="001C58E3" w:rsidRPr="00402AB0" w:rsidRDefault="001C58E3">
      <w:pPr>
        <w:numPr>
          <w:ilvl w:val="0"/>
          <w:numId w:val="5"/>
        </w:numPr>
        <w:ind w:right="0"/>
        <w:rPr>
          <w:lang w:val="ru-RU"/>
        </w:rPr>
      </w:pPr>
      <w:r w:rsidRPr="00402AB0">
        <w:rPr>
          <w:lang w:val="ru-RU"/>
        </w:rPr>
        <w:t>нести бремя расходов на содержание и ремонт общего имущества товарищества;</w:t>
      </w:r>
    </w:p>
    <w:p w:rsidR="001C58E3" w:rsidRPr="00402AB0" w:rsidRDefault="001C58E3">
      <w:pPr>
        <w:numPr>
          <w:ilvl w:val="0"/>
          <w:numId w:val="5"/>
        </w:numPr>
        <w:ind w:right="0"/>
        <w:rPr>
          <w:lang w:val="ru-RU"/>
        </w:rPr>
      </w:pPr>
      <w:r w:rsidRPr="00402AB0">
        <w:rPr>
          <w:lang w:val="ru-RU"/>
        </w:rPr>
        <w:t>рационально и бережно использовать имущество, являющееся общей собственностью учредителей/членов товарищества;</w:t>
      </w:r>
    </w:p>
    <w:p w:rsidR="001C58E3" w:rsidRPr="00402AB0" w:rsidRDefault="001C58E3">
      <w:pPr>
        <w:numPr>
          <w:ilvl w:val="0"/>
          <w:numId w:val="5"/>
        </w:numPr>
        <w:ind w:right="0"/>
        <w:rPr>
          <w:lang w:val="ru-RU"/>
        </w:rPr>
      </w:pPr>
      <w:r w:rsidRPr="00402AB0">
        <w:rPr>
          <w:lang w:val="ru-RU"/>
        </w:rPr>
        <w:t>не разглашать конфиденциальную информацию о деятельности товарищества;</w:t>
      </w:r>
    </w:p>
    <w:p w:rsidR="001C58E3" w:rsidRPr="00402AB0" w:rsidRDefault="001C58E3">
      <w:pPr>
        <w:numPr>
          <w:ilvl w:val="0"/>
          <w:numId w:val="5"/>
        </w:numPr>
        <w:ind w:right="0"/>
        <w:rPr>
          <w:lang w:val="ru-RU"/>
        </w:rPr>
      </w:pPr>
      <w:r w:rsidRPr="00402AB0">
        <w:rPr>
          <w:lang w:val="ru-RU"/>
        </w:rPr>
        <w:t>не совершать действия, заведомо направленные на причинение вреда товариществу;</w:t>
      </w:r>
    </w:p>
    <w:p w:rsidR="001C58E3" w:rsidRPr="00402AB0" w:rsidRDefault="001C58E3">
      <w:pPr>
        <w:numPr>
          <w:ilvl w:val="0"/>
          <w:numId w:val="5"/>
        </w:numPr>
        <w:ind w:right="0"/>
        <w:rPr>
          <w:lang w:val="ru-RU"/>
        </w:rPr>
      </w:pPr>
      <w:r w:rsidRPr="00402AB0">
        <w:rPr>
          <w:lang w:val="ru-RU"/>
        </w:rPr>
        <w:t>не совершать действия (бездействие), которые существенно затрудняют или делают невозможным достижение целей, ради которых создано товарищество.</w:t>
      </w:r>
    </w:p>
    <w:p w:rsidR="001C58E3" w:rsidRPr="00402AB0" w:rsidRDefault="001C58E3">
      <w:pPr>
        <w:numPr>
          <w:ilvl w:val="0"/>
          <w:numId w:val="5"/>
        </w:numPr>
        <w:ind w:right="0"/>
        <w:rPr>
          <w:lang w:val="ru-RU"/>
        </w:rPr>
      </w:pPr>
      <w:r w:rsidRPr="00402AB0">
        <w:rPr>
          <w:lang w:val="ru-RU"/>
        </w:rPr>
        <w:t>участвовать в общих собраниях товарищества;</w:t>
      </w:r>
    </w:p>
    <w:p w:rsidR="001C58E3" w:rsidRPr="00402AB0" w:rsidRDefault="001C58E3">
      <w:pPr>
        <w:numPr>
          <w:ilvl w:val="0"/>
          <w:numId w:val="5"/>
        </w:numPr>
        <w:ind w:right="0"/>
        <w:rPr>
          <w:lang w:val="ru-RU"/>
        </w:rPr>
      </w:pPr>
      <w:r w:rsidRPr="00402AB0">
        <w:rPr>
          <w:lang w:val="ru-RU"/>
        </w:rPr>
        <w:t>использовать свой земельный участок в соответствии с его целевым назначением и разрешенным использованием, не наносить ущерб земле как природному объекту, в результате освоения и использования участка и земель общего назначения товарищества;</w:t>
      </w:r>
    </w:p>
    <w:p w:rsidR="001C58E3" w:rsidRPr="00402AB0" w:rsidRDefault="001C58E3">
      <w:pPr>
        <w:numPr>
          <w:ilvl w:val="0"/>
          <w:numId w:val="5"/>
        </w:numPr>
        <w:ind w:right="0"/>
        <w:rPr>
          <w:lang w:val="ru-RU"/>
        </w:rPr>
      </w:pPr>
      <w:r w:rsidRPr="00402AB0">
        <w:rPr>
          <w:lang w:val="ru-RU"/>
        </w:rPr>
        <w:t>не нарушать границ своего земельного участка, ограждение (забор) которого должно соответствовать геодезическим данным, местоположение которых определено и зафиксировано в системе учета сведений о границах РФ, регионов, муниципальных образований, территориальных зон и отдельных объектов недвижимости (Государственный кадастр).</w:t>
      </w:r>
    </w:p>
    <w:p w:rsidR="001C58E3" w:rsidRPr="00402AB0" w:rsidRDefault="001C58E3">
      <w:pPr>
        <w:numPr>
          <w:ilvl w:val="0"/>
          <w:numId w:val="5"/>
        </w:numPr>
        <w:ind w:right="0"/>
        <w:rPr>
          <w:lang w:val="ru-RU"/>
        </w:rPr>
      </w:pPr>
      <w:r w:rsidRPr="00402AB0">
        <w:rPr>
          <w:lang w:val="ru-RU"/>
        </w:rPr>
        <w:t>в</w:t>
      </w:r>
      <w:r w:rsidRPr="00402AB0">
        <w:rPr>
          <w:lang w:val="ru-RU"/>
        </w:rPr>
        <w:tab/>
        <w:t>обязательном</w:t>
      </w:r>
      <w:r w:rsidRPr="00402AB0">
        <w:rPr>
          <w:lang w:val="ru-RU"/>
        </w:rPr>
        <w:tab/>
        <w:t>порядке</w:t>
      </w:r>
      <w:r w:rsidRPr="00402AB0">
        <w:rPr>
          <w:lang w:val="ru-RU"/>
        </w:rPr>
        <w:tab/>
        <w:t>информировать</w:t>
      </w:r>
      <w:r w:rsidRPr="00402AB0">
        <w:rPr>
          <w:lang w:val="ru-RU"/>
        </w:rPr>
        <w:tab/>
        <w:t>правление</w:t>
      </w:r>
      <w:r w:rsidRPr="00402AB0">
        <w:rPr>
          <w:lang w:val="ru-RU"/>
        </w:rPr>
        <w:tab/>
        <w:t>о</w:t>
      </w:r>
      <w:r w:rsidRPr="00402AB0">
        <w:rPr>
          <w:lang w:val="ru-RU"/>
        </w:rPr>
        <w:tab/>
        <w:t>передаче</w:t>
      </w:r>
      <w:r w:rsidRPr="00402AB0">
        <w:rPr>
          <w:lang w:val="ru-RU"/>
        </w:rPr>
        <w:tab/>
        <w:t>(отчуждении)</w:t>
      </w:r>
    </w:p>
    <w:p w:rsidR="001C58E3" w:rsidRDefault="001C58E3">
      <w:pPr>
        <w:ind w:left="-15" w:right="0" w:firstLine="0"/>
      </w:pPr>
      <w:r>
        <w:t>земельного участка другому лицу;</w:t>
      </w:r>
    </w:p>
    <w:p w:rsidR="001C58E3" w:rsidRPr="00402AB0" w:rsidRDefault="001C58E3">
      <w:pPr>
        <w:numPr>
          <w:ilvl w:val="0"/>
          <w:numId w:val="5"/>
        </w:numPr>
        <w:ind w:right="0"/>
        <w:rPr>
          <w:lang w:val="ru-RU"/>
        </w:rPr>
      </w:pPr>
      <w:r w:rsidRPr="00402AB0">
        <w:rPr>
          <w:lang w:val="ru-RU"/>
        </w:rPr>
        <w:t>в случае, если у предыдущего владельца земельного участка имелась задолженность перед товариществом, новый владелец земельного участка должен обеспечить его погашение; 15) выполнять требования земельного и природоохранного законодательства, содержать в надлежащем техническом и санитарном порядке прилегающие к участку проходы, проезды, кюветы, заборы;</w:t>
      </w:r>
    </w:p>
    <w:p w:rsidR="001C58E3" w:rsidRPr="00402AB0" w:rsidRDefault="001C58E3" w:rsidP="00AE4DC4">
      <w:pPr>
        <w:numPr>
          <w:ilvl w:val="0"/>
          <w:numId w:val="6"/>
        </w:numPr>
        <w:ind w:right="0"/>
        <w:rPr>
          <w:lang w:val="ru-RU"/>
        </w:rPr>
      </w:pPr>
      <w:r w:rsidRPr="00402AB0">
        <w:rPr>
          <w:lang w:val="ru-RU"/>
        </w:rPr>
        <w:t>складировать</w:t>
      </w:r>
      <w:r w:rsidRPr="00402AB0">
        <w:rPr>
          <w:lang w:val="ru-RU"/>
        </w:rPr>
        <w:tab/>
        <w:t>бытовые</w:t>
      </w:r>
      <w:r w:rsidRPr="00402AB0">
        <w:rPr>
          <w:lang w:val="ru-RU"/>
        </w:rPr>
        <w:tab/>
        <w:t>отходы</w:t>
      </w:r>
      <w:r w:rsidRPr="00402AB0">
        <w:rPr>
          <w:lang w:val="ru-RU"/>
        </w:rPr>
        <w:tab/>
        <w:t>в</w:t>
      </w:r>
      <w:r w:rsidRPr="00402AB0">
        <w:rPr>
          <w:lang w:val="ru-RU"/>
        </w:rPr>
        <w:tab/>
        <w:t>контейнеры,</w:t>
      </w:r>
      <w:r w:rsidRPr="00402AB0">
        <w:rPr>
          <w:lang w:val="ru-RU"/>
        </w:rPr>
        <w:tab/>
        <w:t>установленные</w:t>
      </w:r>
      <w:r w:rsidRPr="00402AB0">
        <w:rPr>
          <w:lang w:val="ru-RU"/>
        </w:rPr>
        <w:tab/>
        <w:t>при</w:t>
      </w:r>
      <w:r w:rsidRPr="00402AB0">
        <w:rPr>
          <w:lang w:val="ru-RU"/>
        </w:rPr>
        <w:tab/>
        <w:t>въезде</w:t>
      </w:r>
      <w:r w:rsidRPr="00402AB0">
        <w:rPr>
          <w:lang w:val="ru-RU"/>
        </w:rPr>
        <w:tab/>
        <w:t>в</w:t>
      </w:r>
    </w:p>
    <w:p w:rsidR="001C58E3" w:rsidRPr="00402AB0" w:rsidRDefault="001C58E3">
      <w:pPr>
        <w:ind w:left="-15" w:right="0" w:firstLine="0"/>
        <w:rPr>
          <w:lang w:val="ru-RU"/>
        </w:rPr>
      </w:pPr>
      <w:r w:rsidRPr="00402AB0">
        <w:rPr>
          <w:lang w:val="ru-RU"/>
        </w:rPr>
        <w:t>товарищество на специально отведенной площадке для сбора коммунальных бытовых отходов;</w:t>
      </w:r>
    </w:p>
    <w:p w:rsidR="001C58E3" w:rsidRPr="00402AB0" w:rsidRDefault="001C58E3" w:rsidP="00AE4DC4">
      <w:pPr>
        <w:numPr>
          <w:ilvl w:val="0"/>
          <w:numId w:val="6"/>
        </w:numPr>
        <w:ind w:right="0"/>
        <w:rPr>
          <w:lang w:val="ru-RU"/>
        </w:rPr>
      </w:pPr>
      <w:r w:rsidRPr="00402AB0">
        <w:rPr>
          <w:lang w:val="ru-RU"/>
        </w:rPr>
        <w:t>производить за свой счет ремонт дорог товарищества, испорченных при провозе строительных материалов на свой садовый участок;</w:t>
      </w:r>
    </w:p>
    <w:p w:rsidR="001C58E3" w:rsidRPr="00402AB0" w:rsidRDefault="001C58E3" w:rsidP="00AE4DC4">
      <w:pPr>
        <w:numPr>
          <w:ilvl w:val="0"/>
          <w:numId w:val="6"/>
        </w:numPr>
        <w:ind w:right="0"/>
        <w:rPr>
          <w:lang w:val="ru-RU"/>
        </w:rPr>
      </w:pPr>
      <w:r w:rsidRPr="00402AB0">
        <w:rPr>
          <w:lang w:val="ru-RU"/>
        </w:rPr>
        <w:t>соблюдать иные обязанности, связанные с осуществлением деятельности в границах территории садоводства, установленные законодательством Российской Федерации и уставом товарищества.</w:t>
      </w:r>
    </w:p>
    <w:p w:rsidR="001C58E3" w:rsidRPr="00402AB0" w:rsidRDefault="001C58E3">
      <w:pPr>
        <w:numPr>
          <w:ilvl w:val="1"/>
          <w:numId w:val="7"/>
        </w:numPr>
        <w:ind w:right="0"/>
        <w:rPr>
          <w:lang w:val="ru-RU"/>
        </w:rPr>
      </w:pPr>
      <w:r w:rsidRPr="00402AB0">
        <w:rPr>
          <w:lang w:val="ru-RU"/>
        </w:rPr>
        <w:t>Учредитель/член товарищества, не пользующийся принадлежащим ему земельным участком, либо отказавшийся от пользования объектами общей собственности, не освобождается от оплаты расходов товарищества по содержанию, эксплуатации и ремонту имущества, принадлежащего товариществу.</w:t>
      </w:r>
    </w:p>
    <w:p w:rsidR="001C58E3" w:rsidRPr="00402AB0" w:rsidRDefault="001C58E3">
      <w:pPr>
        <w:numPr>
          <w:ilvl w:val="1"/>
          <w:numId w:val="7"/>
        </w:numPr>
        <w:ind w:right="0"/>
        <w:rPr>
          <w:lang w:val="ru-RU"/>
        </w:rPr>
      </w:pPr>
      <w:r w:rsidRPr="00402AB0">
        <w:rPr>
          <w:lang w:val="ru-RU"/>
        </w:rPr>
        <w:t>Представлять беспрепятственный допуск на свой садовый участок и в имеющиеся на нем жилое и иные строения членов правления и контрольных комиссий для проверки правильности потребления электроэнергии и эксплуатации электро– и газоустановок, соблюдения пожарной безопасности.</w:t>
      </w:r>
    </w:p>
    <w:p w:rsidR="001C58E3" w:rsidRPr="00402AB0" w:rsidRDefault="001C58E3">
      <w:pPr>
        <w:numPr>
          <w:ilvl w:val="1"/>
          <w:numId w:val="7"/>
        </w:numPr>
        <w:ind w:right="0"/>
        <w:rPr>
          <w:lang w:val="ru-RU"/>
        </w:rPr>
      </w:pPr>
      <w:r w:rsidRPr="00402AB0">
        <w:rPr>
          <w:lang w:val="ru-RU"/>
        </w:rPr>
        <w:t>Вход обслуживающего персонала, аварийных служб на садовый земельный участок без согласия его собственника допускается только в случае ликвидации пожара, аварийной ситуации, при устранении повреждений и обслуживании объектов общего назначения.</w:t>
      </w:r>
    </w:p>
    <w:p w:rsidR="001C58E3" w:rsidRPr="00402AB0" w:rsidRDefault="001C58E3">
      <w:pPr>
        <w:spacing w:after="0" w:line="259" w:lineRule="auto"/>
        <w:ind w:left="705" w:right="0" w:firstLine="0"/>
        <w:jc w:val="left"/>
        <w:rPr>
          <w:lang w:val="ru-RU"/>
        </w:rPr>
      </w:pPr>
      <w:r w:rsidRPr="00402AB0">
        <w:rPr>
          <w:b/>
          <w:bCs/>
          <w:lang w:val="ru-RU"/>
        </w:rPr>
        <w:t xml:space="preserve"> </w:t>
      </w:r>
    </w:p>
    <w:p w:rsidR="001C58E3" w:rsidRPr="00402AB0" w:rsidRDefault="001C58E3">
      <w:pPr>
        <w:spacing w:after="0" w:line="259" w:lineRule="auto"/>
        <w:ind w:left="705" w:right="0" w:firstLine="0"/>
        <w:jc w:val="left"/>
        <w:rPr>
          <w:lang w:val="ru-RU"/>
        </w:rPr>
      </w:pPr>
    </w:p>
    <w:p w:rsidR="001C58E3" w:rsidRDefault="001C58E3">
      <w:pPr>
        <w:pStyle w:val="Heading1"/>
        <w:ind w:left="1449" w:right="1439"/>
      </w:pPr>
      <w:r>
        <w:t>Ведение садоводства на земельных участках, расположенныхв границах территории садоводства, без участия в товариществе</w:t>
      </w:r>
    </w:p>
    <w:p w:rsidR="001C58E3" w:rsidRPr="00402AB0" w:rsidRDefault="001C58E3">
      <w:pPr>
        <w:spacing w:after="5" w:line="259" w:lineRule="auto"/>
        <w:ind w:right="0" w:firstLine="0"/>
        <w:jc w:val="left"/>
        <w:rPr>
          <w:lang w:val="ru-RU"/>
        </w:rPr>
      </w:pPr>
      <w:r w:rsidRPr="00402AB0">
        <w:rPr>
          <w:lang w:val="ru-RU"/>
        </w:rPr>
        <w:t xml:space="preserve"> </w:t>
      </w:r>
    </w:p>
    <w:p w:rsidR="001C58E3" w:rsidRPr="00402AB0" w:rsidRDefault="001C58E3">
      <w:pPr>
        <w:ind w:left="-15" w:right="0"/>
        <w:rPr>
          <w:lang w:val="ru-RU"/>
        </w:rPr>
      </w:pPr>
      <w:r w:rsidRPr="00402AB0">
        <w:rPr>
          <w:lang w:val="ru-RU"/>
        </w:rPr>
        <w:t>7.1. Ведение садоводства на садовых земельных участках, расположенных в границах территории садоводства, без участия в товариществе осуществляется собственниками, (или в случаях, если садовые участки, находящиеся в государственной или муниципальной собственности и расположенные в границах территории садоводства, принадлежат гражданам на праве пожизненного наследуемого владения или постоянного (бессрочного) пользования либо эти земельные участки предоставлены гражданам в аренду, право участия в товариществе осуществляют данные землевладельцы, землепользователи и арендаторы земельных участков), правообладателями садовых участков, не являющимися членами товарищества (далее – индивидуальные владельцы участков).</w:t>
      </w:r>
    </w:p>
    <w:p w:rsidR="001C58E3" w:rsidRPr="00402AB0" w:rsidRDefault="001C58E3">
      <w:pPr>
        <w:ind w:left="-15" w:right="0"/>
        <w:rPr>
          <w:lang w:val="ru-RU"/>
        </w:rPr>
      </w:pPr>
      <w:r w:rsidRPr="00402AB0">
        <w:rPr>
          <w:lang w:val="ru-RU"/>
        </w:rPr>
        <w:t>7.2. Индивидуальные владельцы участков вправе использовать имущество общего пользования, расположенное в границах территории садоводства, на равных условиях и в объеме, установленном для членов товарищества.</w:t>
      </w:r>
    </w:p>
    <w:p w:rsidR="001C58E3" w:rsidRPr="00402AB0" w:rsidRDefault="001C58E3">
      <w:pPr>
        <w:ind w:left="-15" w:right="0"/>
        <w:rPr>
          <w:lang w:val="ru-RU"/>
        </w:rPr>
      </w:pPr>
      <w:r w:rsidRPr="00402AB0">
        <w:rPr>
          <w:lang w:val="ru-RU"/>
        </w:rPr>
        <w:t>7.3. Индивидуальные владельцы участков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уставом товарищества для уплаты взносов членами товарищества.</w:t>
      </w:r>
    </w:p>
    <w:p w:rsidR="001C58E3" w:rsidRPr="00402AB0" w:rsidRDefault="001C58E3">
      <w:pPr>
        <w:ind w:left="-15" w:right="0"/>
        <w:rPr>
          <w:lang w:val="ru-RU"/>
        </w:rPr>
      </w:pPr>
      <w:r w:rsidRPr="00402AB0">
        <w:rPr>
          <w:lang w:val="ru-RU"/>
        </w:rPr>
        <w:t>7.4. Суммарный ежегодный размер платы, предусмотренный ст. 7.3., устанавливается в размере, равном суммарному ежегодному размеру целевых и членских взносов члена товарищества, рассчитанных в соответствии с уставом товарищества.</w:t>
      </w:r>
    </w:p>
    <w:p w:rsidR="001C58E3" w:rsidRPr="00402AB0" w:rsidRDefault="001C58E3">
      <w:pPr>
        <w:ind w:left="-15" w:right="0"/>
        <w:rPr>
          <w:lang w:val="ru-RU"/>
        </w:rPr>
      </w:pPr>
      <w:r w:rsidRPr="00402AB0">
        <w:rPr>
          <w:lang w:val="ru-RU"/>
        </w:rPr>
        <w:t>7.5. В случае просрочки оплаты любого из денежных платежей в товарищество индивидуальные владельцы участков выплачивают пени в размере 0,1% от суммы указанного платежа за каждый день просрочки, но не более размера неуплаченной суммы. Пеня рассчитывается с 1 января следующего за текущим годом с неоплаченной садоводом суммы платежей.</w:t>
      </w:r>
    </w:p>
    <w:p w:rsidR="001C58E3" w:rsidRPr="00402AB0" w:rsidRDefault="001C58E3">
      <w:pPr>
        <w:ind w:left="-15" w:right="0"/>
        <w:rPr>
          <w:lang w:val="ru-RU"/>
        </w:rPr>
      </w:pPr>
      <w:r w:rsidRPr="00402AB0">
        <w:rPr>
          <w:lang w:val="ru-RU"/>
        </w:rPr>
        <w:t>7.6. В случае невнесения платы в установленном размере и в установленные сроки, данная плата взыскивается товариществом в судебном порядке.</w:t>
      </w:r>
    </w:p>
    <w:p w:rsidR="001C58E3" w:rsidRPr="00402AB0" w:rsidRDefault="001C58E3">
      <w:pPr>
        <w:ind w:left="-15" w:right="0"/>
        <w:rPr>
          <w:lang w:val="ru-RU"/>
        </w:rPr>
      </w:pPr>
      <w:r w:rsidRPr="00402AB0">
        <w:rPr>
          <w:lang w:val="ru-RU"/>
        </w:rPr>
        <w:t>7.7. Индивидуальные владельцы участков вправе принимать участие в общем собрании членов товарищества, а также голосовать при принятии решений общим собранием членов товарищества по вопросам:</w:t>
      </w:r>
    </w:p>
    <w:p w:rsidR="001C58E3" w:rsidRPr="00402AB0" w:rsidRDefault="001C58E3">
      <w:pPr>
        <w:numPr>
          <w:ilvl w:val="0"/>
          <w:numId w:val="19"/>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1C58E3" w:rsidRPr="00402AB0" w:rsidRDefault="001C58E3">
      <w:pPr>
        <w:numPr>
          <w:ilvl w:val="0"/>
          <w:numId w:val="19"/>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1C58E3" w:rsidRPr="00402AB0" w:rsidRDefault="001C58E3">
      <w:pPr>
        <w:numPr>
          <w:ilvl w:val="0"/>
          <w:numId w:val="19"/>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1C58E3" w:rsidRPr="00402AB0" w:rsidRDefault="001C58E3">
      <w:pPr>
        <w:numPr>
          <w:ilvl w:val="0"/>
          <w:numId w:val="19"/>
        </w:numPr>
        <w:ind w:right="0"/>
        <w:rPr>
          <w:lang w:val="ru-RU"/>
        </w:rPr>
      </w:pPr>
      <w:r>
        <w:rPr>
          <w:noProof/>
          <w:lang w:val="ru-RU" w:eastAsia="ru-RU"/>
        </w:rPr>
        <w:pict>
          <v:group id="Group 96090" o:spid="_x0000_s1026" style="position:absolute;left:0;text-align:left;margin-left:0;margin-top:-2.9pt;width:495.85pt;height:55.2pt;z-index:-251669504" coordsize="62972,7009">
            <v:shape id="Shape 135264" o:spid="_x0000_s1027" style="position:absolute;left:4476;width:58452;height:1752" coordsize="5845225,175245" path="m,l5845225,r,175245l,175245,,e" fillcolor="yellow" stroked="f" strokeweight="0">
              <v:stroke opacity="0" miterlimit="10" joinstyle="miter"/>
            </v:shape>
            <v:shape id="Shape 135265" o:spid="_x0000_s1028" style="position:absolute;top:1752;width:62955;height:1752" coordsize="6295579,175245" path="m,l6295579,r,175245l,175245,,e" fillcolor="yellow" stroked="f" strokeweight="0">
              <v:stroke opacity="0" miterlimit="10" joinstyle="miter"/>
            </v:shape>
            <v:shape id="Shape 135266" o:spid="_x0000_s1029" style="position:absolute;top:3504;width:62972;height:1752" coordsize="6297216,175245" path="m,l6297216,r,175245l,175245,,e" fillcolor="yellow" stroked="f" strokeweight="0">
              <v:stroke opacity="0" miterlimit="10" joinstyle="miter"/>
            </v:shape>
            <v:shape id="Shape 135267" o:spid="_x0000_s1030" style="position:absolute;top:5257;width:52970;height:1752" coordsize="5297016,175245" path="m,l5297016,r,175245l,175245,,e" fillcolor="yellow" stroked="f" strokeweight="0">
              <v:stroke opacity="0" miterlimit="10" joinstyle="miter"/>
            </v:shape>
          </v:group>
        </w:pict>
      </w:r>
      <w:r w:rsidRPr="00402AB0">
        <w:rPr>
          <w:lang w:val="ru-RU"/>
        </w:rPr>
        <w:t>принятия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1C58E3" w:rsidRPr="00402AB0" w:rsidRDefault="001C58E3">
      <w:pPr>
        <w:numPr>
          <w:ilvl w:val="0"/>
          <w:numId w:val="19"/>
        </w:numPr>
        <w:spacing w:after="37"/>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pPr>
        <w:numPr>
          <w:ilvl w:val="0"/>
          <w:numId w:val="19"/>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pPr>
        <w:numPr>
          <w:ilvl w:val="0"/>
          <w:numId w:val="19"/>
        </w:numPr>
        <w:ind w:right="0"/>
        <w:rPr>
          <w:lang w:val="ru-RU"/>
        </w:rPr>
      </w:pPr>
      <w:r>
        <w:rPr>
          <w:noProof/>
          <w:lang w:val="ru-RU" w:eastAsia="ru-RU"/>
        </w:rPr>
        <w:pict>
          <v:group id="Group 118673" o:spid="_x0000_s1031" style="position:absolute;left:0;text-align:left;margin-left:0;margin-top:-2.9pt;width:495.95pt;height:179.4pt;z-index:-251663360" coordsize="62987,22781">
            <v:shape id="Shape 135281" o:spid="_x0000_s1032" style="position:absolute;left:4476;width:58510;height:1752" coordsize="5851030,175245" path="m,l5851030,r,175245l,175245,,e" fillcolor="yellow" stroked="f" strokeweight="0">
              <v:stroke opacity="0" miterlimit="10" joinstyle="miter"/>
            </v:shape>
            <v:shape id="Shape 135282" o:spid="_x0000_s1033" style="position:absolute;top:1752;width:62944;height:1752" coordsize="6294463,175245" path="m,l6294463,r,175245l,175245,,e" fillcolor="yellow" stroked="f" strokeweight="0">
              <v:stroke opacity="0" miterlimit="10" joinstyle="miter"/>
            </v:shape>
            <v:shape id="Shape 135283" o:spid="_x0000_s1034" style="position:absolute;top:3504;width:62955;height:1752" coordsize="6295579,175245" path="m,l6295579,r,175245l,175245,,e" fillcolor="yellow" stroked="f" strokeweight="0">
              <v:stroke opacity="0" miterlimit="10" joinstyle="miter"/>
            </v:shape>
            <v:shape id="Shape 135284" o:spid="_x0000_s1035" style="position:absolute;top:5257;width:62938;height:1752" coordsize="6293868,175245" path="m,l6293868,r,175245l,175245,,e" fillcolor="yellow" stroked="f" strokeweight="0">
              <v:stroke opacity="0" miterlimit="10" joinstyle="miter"/>
            </v:shape>
            <v:shape id="Shape 135285" o:spid="_x0000_s1036" style="position:absolute;top:7009;width:62934;height:1752" coordsize="6293421,175245" path="m,l6293421,r,175245l,175245,,e" fillcolor="yellow" stroked="f" strokeweight="0">
              <v:stroke opacity="0" miterlimit="10" joinstyle="miter"/>
            </v:shape>
            <v:shape id="Shape 135286" o:spid="_x0000_s1037" style="position:absolute;top:8762;width:62984;height:1752" coordsize="6298407,175245" path="m,l6298407,r,175245l,175245,,e" fillcolor="yellow" stroked="f" strokeweight="0">
              <v:stroke opacity="0" miterlimit="10" joinstyle="miter"/>
            </v:shape>
            <v:shape id="Shape 135287" o:spid="_x0000_s1038" style="position:absolute;top:10514;width:62916;height:1752" coordsize="6291635,175245" path="m,l6291635,r,175245l,175245,,e" fillcolor="yellow" stroked="f" strokeweight="0">
              <v:stroke opacity="0" miterlimit="10" joinstyle="miter"/>
            </v:shape>
            <v:shape id="Shape 135288" o:spid="_x0000_s1039" style="position:absolute;top:12267;width:62921;height:1752" coordsize="6292156,175245" path="m,l6292156,r,175245l,175245,,e" fillcolor="yellow" stroked="f" strokeweight="0">
              <v:stroke opacity="0" miterlimit="10" joinstyle="miter"/>
            </v:shape>
            <v:shape id="Shape 135289" o:spid="_x0000_s1040" style="position:absolute;top:14019;width:59066;height:1752" coordsize="5906617,175245" path="m,l5906617,r,175245l,175245,,e" fillcolor="yellow" stroked="f" strokeweight="0">
              <v:stroke opacity="0" miterlimit="10" joinstyle="miter"/>
            </v:shape>
            <v:shape id="Shape 135290" o:spid="_x0000_s1041" style="position:absolute;left:4476;top:15772;width:58452;height:1752" coordsize="5845225,175245" path="m,l5845225,r,175245l,175245,,e" fillcolor="yellow" stroked="f" strokeweight="0">
              <v:stroke opacity="0" miterlimit="10" joinstyle="miter"/>
            </v:shape>
            <v:shape id="Shape 135291" o:spid="_x0000_s1042" style="position:absolute;top:17524;width:62917;height:1752" coordsize="6291784,175245" path="m,l6291784,r,175245l,175245,,e" fillcolor="yellow" stroked="f" strokeweight="0">
              <v:stroke opacity="0" miterlimit="10" joinstyle="miter"/>
            </v:shape>
            <v:shape id="Shape 135292" o:spid="_x0000_s1043" style="position:absolute;top:19276;width:62923;height:1752" coordsize="6292305,175245" path="m,l6292305,r,175245l,175245,,e" fillcolor="yellow" stroked="f" strokeweight="0">
              <v:stroke opacity="0" miterlimit="10" joinstyle="miter"/>
            </v:shape>
            <v:shape id="Shape 135293" o:spid="_x0000_s1044" style="position:absolute;top:21029;width:24031;height:1752" coordsize="2403128,175245" path="m,l2403128,r,175245l,175245,,e" fillcolor="yellow" stroked="f" strokeweight="0">
              <v:stroke opacity="0" miterlimit="10" joinstyle="miter"/>
            </v:shape>
          </v:group>
        </w:pict>
      </w:r>
      <w:r w:rsidRPr="00402AB0">
        <w:rPr>
          <w:lang w:val="ru-RU"/>
        </w:rPr>
        <w:t xml:space="preserve">принятия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5"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6" w:anchor="dst442">
        <w:r w:rsidRPr="00402AB0">
          <w:rPr>
            <w:color w:val="0000FF"/>
            <w:u w:val="single" w:color="0000FF"/>
            <w:lang w:val="ru-RU"/>
          </w:rPr>
          <w:t>статьей</w:t>
        </w:r>
      </w:hyperlink>
    </w:p>
    <w:p w:rsidR="001C58E3" w:rsidRPr="00402AB0" w:rsidRDefault="001C58E3">
      <w:pPr>
        <w:ind w:left="-15" w:right="0" w:firstLine="0"/>
        <w:rPr>
          <w:lang w:val="ru-RU"/>
        </w:rPr>
      </w:pPr>
      <w:hyperlink r:id="rId7"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1C58E3" w:rsidRPr="00402AB0" w:rsidRDefault="001C58E3">
      <w:pPr>
        <w:numPr>
          <w:ilvl w:val="0"/>
          <w:numId w:val="19"/>
        </w:numPr>
        <w:ind w:right="0"/>
        <w:rPr>
          <w:lang w:val="ru-RU"/>
        </w:rPr>
      </w:pPr>
      <w:r w:rsidRPr="00402AB0">
        <w:rPr>
          <w:lang w:val="ru-RU"/>
        </w:rPr>
        <w:t>избрания представителя указанных лиц, уполномоченного на подачу соответствующего заявления в орган, осуществляющий государственный кадастровый учет и государственную регистрацию прав в случае при принятии общим собранием членов товарищества решений по вопросам:</w:t>
      </w:r>
    </w:p>
    <w:p w:rsidR="001C58E3" w:rsidRPr="00402AB0" w:rsidRDefault="001C58E3">
      <w:pPr>
        <w:numPr>
          <w:ilvl w:val="0"/>
          <w:numId w:val="20"/>
        </w:numPr>
        <w:ind w:right="0"/>
        <w:rPr>
          <w:lang w:val="ru-RU"/>
        </w:rPr>
      </w:pPr>
      <w:r w:rsidRPr="00402AB0">
        <w:rPr>
          <w:lang w:val="ru-RU"/>
        </w:rPr>
        <w:t>приобретения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1C58E3" w:rsidRPr="00402AB0" w:rsidRDefault="001C58E3">
      <w:pPr>
        <w:numPr>
          <w:ilvl w:val="0"/>
          <w:numId w:val="20"/>
        </w:numPr>
        <w:spacing w:after="13" w:line="247" w:lineRule="auto"/>
        <w:ind w:right="0"/>
        <w:rPr>
          <w:lang w:val="ru-RU"/>
        </w:rPr>
      </w:pPr>
      <w:r w:rsidRPr="00402AB0">
        <w:rPr>
          <w:lang w:val="ru-RU"/>
        </w:rPr>
        <w:t>создания</w:t>
      </w:r>
      <w:r w:rsidRPr="00402AB0">
        <w:rPr>
          <w:lang w:val="ru-RU"/>
        </w:rPr>
        <w:tab/>
        <w:t>(строительстве,</w:t>
      </w:r>
      <w:r w:rsidRPr="00402AB0">
        <w:rPr>
          <w:lang w:val="ru-RU"/>
        </w:rPr>
        <w:tab/>
        <w:t>реконструкции)</w:t>
      </w:r>
      <w:r w:rsidRPr="00402AB0">
        <w:rPr>
          <w:lang w:val="ru-RU"/>
        </w:rPr>
        <w:tab/>
        <w:t>или</w:t>
      </w:r>
      <w:r w:rsidRPr="00402AB0">
        <w:rPr>
          <w:lang w:val="ru-RU"/>
        </w:rPr>
        <w:tab/>
        <w:t>приобретения</w:t>
      </w:r>
      <w:r w:rsidRPr="00402AB0">
        <w:rPr>
          <w:lang w:val="ru-RU"/>
        </w:rPr>
        <w:tab/>
        <w:t>имущества</w:t>
      </w:r>
      <w:r w:rsidRPr="00402AB0">
        <w:rPr>
          <w:lang w:val="ru-RU"/>
        </w:rPr>
        <w:tab/>
        <w:t>общего пользования,</w:t>
      </w:r>
      <w:r w:rsidRPr="00402AB0">
        <w:rPr>
          <w:lang w:val="ru-RU"/>
        </w:rPr>
        <w:tab/>
        <w:t>в</w:t>
      </w:r>
      <w:r w:rsidRPr="00402AB0">
        <w:rPr>
          <w:lang w:val="ru-RU"/>
        </w:rPr>
        <w:tab/>
        <w:t>том</w:t>
      </w:r>
      <w:r w:rsidRPr="00402AB0">
        <w:rPr>
          <w:lang w:val="ru-RU"/>
        </w:rPr>
        <w:tab/>
        <w:t>числе</w:t>
      </w:r>
      <w:r w:rsidRPr="00402AB0">
        <w:rPr>
          <w:lang w:val="ru-RU"/>
        </w:rPr>
        <w:tab/>
        <w:t>земельных</w:t>
      </w:r>
      <w:r w:rsidRPr="00402AB0">
        <w:rPr>
          <w:lang w:val="ru-RU"/>
        </w:rPr>
        <w:tab/>
        <w:t>участков</w:t>
      </w:r>
      <w:r w:rsidRPr="00402AB0">
        <w:rPr>
          <w:lang w:val="ru-RU"/>
        </w:rPr>
        <w:tab/>
        <w:t>общего</w:t>
      </w:r>
      <w:r w:rsidRPr="00402AB0">
        <w:rPr>
          <w:lang w:val="ru-RU"/>
        </w:rPr>
        <w:tab/>
        <w:t>назначения,</w:t>
      </w:r>
      <w:r w:rsidRPr="00402AB0">
        <w:rPr>
          <w:lang w:val="ru-RU"/>
        </w:rPr>
        <w:tab/>
        <w:t>и</w:t>
      </w:r>
      <w:r w:rsidRPr="00402AB0">
        <w:rPr>
          <w:lang w:val="ru-RU"/>
        </w:rPr>
        <w:tab/>
        <w:t>о</w:t>
      </w:r>
      <w:r w:rsidRPr="00402AB0">
        <w:rPr>
          <w:lang w:val="ru-RU"/>
        </w:rPr>
        <w:tab/>
        <w:t>порядке</w:t>
      </w:r>
      <w:r w:rsidRPr="00402AB0">
        <w:rPr>
          <w:lang w:val="ru-RU"/>
        </w:rPr>
        <w:tab/>
        <w:t>его использования;</w:t>
      </w:r>
    </w:p>
    <w:p w:rsidR="001C58E3" w:rsidRPr="00402AB0" w:rsidRDefault="001C58E3">
      <w:pPr>
        <w:numPr>
          <w:ilvl w:val="0"/>
          <w:numId w:val="20"/>
        </w:numPr>
        <w:ind w:right="0"/>
        <w:rPr>
          <w:lang w:val="ru-RU"/>
        </w:rPr>
      </w:pPr>
      <w:r w:rsidRPr="00402AB0">
        <w:rPr>
          <w:lang w:val="ru-RU"/>
        </w:rPr>
        <w:t>передачи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1C58E3" w:rsidRPr="00402AB0" w:rsidRDefault="001C58E3">
      <w:pPr>
        <w:numPr>
          <w:ilvl w:val="0"/>
          <w:numId w:val="20"/>
        </w:numPr>
        <w:ind w:right="0"/>
        <w:rPr>
          <w:lang w:val="ru-RU"/>
        </w:rPr>
      </w:pPr>
      <w:r>
        <w:rPr>
          <w:noProof/>
          <w:lang w:val="ru-RU" w:eastAsia="ru-RU"/>
        </w:rPr>
        <w:pict>
          <v:group id="Group 118674" o:spid="_x0000_s1045" style="position:absolute;left:0;text-align:left;margin-left:0;margin-top:-2.9pt;width:495.9pt;height:55.2pt;z-index:-251655168" coordsize="62981,7009">
            <v:shape id="Shape 135298" o:spid="_x0000_s1046" style="position:absolute;left:4476;width:58462;height:1752" coordsize="5846267,175245" path="m,l5846267,r,175245l,175245,,e" fillcolor="yellow" stroked="f" strokeweight="0">
              <v:stroke opacity="0" miterlimit="10" joinstyle="miter"/>
            </v:shape>
            <v:shape id="Shape 135299" o:spid="_x0000_s1047" style="position:absolute;top:1752;width:62981;height:1752" coordsize="6298109,175245" path="m,l6298109,r,175245l,175245,,e" fillcolor="yellow" stroked="f" strokeweight="0">
              <v:stroke opacity="0" miterlimit="10" joinstyle="miter"/>
            </v:shape>
            <v:shape id="Shape 135300" o:spid="_x0000_s1048" style="position:absolute;top:3504;width:62960;height:1752" coordsize="6296026,175245" path="m,l6296026,r,175245l,175245,,e" fillcolor="yellow" stroked="f" strokeweight="0">
              <v:stroke opacity="0" miterlimit="10" joinstyle="miter"/>
            </v:shape>
            <v:shape id="Shape 135301" o:spid="_x0000_s1049" style="position:absolute;top:5257;width:44058;height:1752" coordsize="4405834,175245" path="m,l4405834,r,175245l,175245,,e" fillcolor="yellow" stroked="f" strokeweight="0">
              <v:stroke opacity="0" miterlimit="10" joinstyle="miter"/>
            </v:shape>
          </v:group>
        </w:pict>
      </w:r>
      <w:r w:rsidRPr="00402AB0">
        <w:rPr>
          <w:lang w:val="ru-RU"/>
        </w:rPr>
        <w:t>обращения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1C58E3" w:rsidRPr="00402AB0" w:rsidRDefault="001C58E3">
      <w:pPr>
        <w:numPr>
          <w:ilvl w:val="1"/>
          <w:numId w:val="21"/>
        </w:numPr>
        <w:ind w:right="0"/>
        <w:rPr>
          <w:lang w:val="ru-RU"/>
        </w:rPr>
      </w:pPr>
      <w:r w:rsidRPr="00402AB0">
        <w:rPr>
          <w:lang w:val="ru-RU"/>
        </w:rPr>
        <w:t>По иным вопросам повестки общего собрания членов товарищества, индивидуальные владельцы в голосовании при принятии решения общим собранием членов товарищества участия не принимают.</w:t>
      </w:r>
    </w:p>
    <w:p w:rsidR="001C58E3" w:rsidRPr="00402AB0" w:rsidRDefault="001C58E3">
      <w:pPr>
        <w:numPr>
          <w:ilvl w:val="1"/>
          <w:numId w:val="21"/>
        </w:numPr>
        <w:ind w:right="0"/>
        <w:rPr>
          <w:lang w:val="ru-RU"/>
        </w:rPr>
      </w:pPr>
      <w:r w:rsidRPr="00402AB0">
        <w:rPr>
          <w:lang w:val="ru-RU"/>
        </w:rPr>
        <w:t>Индивидуальные владельцы участков имеют право знакомиться и по заявлению получать за плату, размер которой устанавливается решением общего собрания членов товарищества, заверенные в порядке, установленном статьей 13 устава, копии:</w:t>
      </w:r>
    </w:p>
    <w:p w:rsidR="001C58E3" w:rsidRPr="00402AB0" w:rsidRDefault="001C58E3">
      <w:pPr>
        <w:numPr>
          <w:ilvl w:val="0"/>
          <w:numId w:val="22"/>
        </w:numPr>
        <w:ind w:right="0"/>
        <w:rPr>
          <w:lang w:val="ru-RU"/>
        </w:rPr>
      </w:pPr>
      <w:r w:rsidRPr="00402AB0">
        <w:rPr>
          <w:lang w:val="ru-RU"/>
        </w:rPr>
        <w:t>устава товарищества с внесенными в него изменениями, документа, подтверждающего факт внесения записи в единый государственный реестр юридических лиц;</w:t>
      </w:r>
    </w:p>
    <w:p w:rsidR="001C58E3" w:rsidRPr="00402AB0" w:rsidRDefault="001C58E3">
      <w:pPr>
        <w:numPr>
          <w:ilvl w:val="0"/>
          <w:numId w:val="22"/>
        </w:numPr>
        <w:ind w:right="0"/>
        <w:rPr>
          <w:lang w:val="ru-RU"/>
        </w:rPr>
      </w:pPr>
      <w:r w:rsidRPr="00402AB0">
        <w:rPr>
          <w:lang w:val="ru-RU"/>
        </w:rPr>
        <w:t>бухгалтерской (финансовой) отчетности товарищества, приходно-расходных смет товарищества, отчетов об исполнении таких смет, аудиторских заключений (в случае проведения аудиторских проверок);</w:t>
      </w:r>
    </w:p>
    <w:p w:rsidR="001C58E3" w:rsidRPr="00402AB0" w:rsidRDefault="001C58E3">
      <w:pPr>
        <w:numPr>
          <w:ilvl w:val="0"/>
          <w:numId w:val="22"/>
        </w:numPr>
        <w:ind w:right="0"/>
        <w:rPr>
          <w:lang w:val="ru-RU"/>
        </w:rPr>
      </w:pPr>
      <w:r w:rsidRPr="00402AB0">
        <w:rPr>
          <w:lang w:val="ru-RU"/>
        </w:rPr>
        <w:t>заключения ревизионной комиссии (ревизора) товарищества;</w:t>
      </w:r>
    </w:p>
    <w:p w:rsidR="001C58E3" w:rsidRPr="00402AB0" w:rsidRDefault="001C58E3">
      <w:pPr>
        <w:numPr>
          <w:ilvl w:val="0"/>
          <w:numId w:val="22"/>
        </w:numPr>
        <w:ind w:right="0"/>
        <w:rPr>
          <w:lang w:val="ru-RU"/>
        </w:rPr>
      </w:pPr>
      <w:r w:rsidRPr="00402AB0">
        <w:rPr>
          <w:lang w:val="ru-RU"/>
        </w:rPr>
        <w:t>документов, подтверждающих права товарищества на имущество, отражаемое на его балансе;</w:t>
      </w:r>
    </w:p>
    <w:p w:rsidR="001C58E3" w:rsidRPr="00402AB0" w:rsidRDefault="001C58E3">
      <w:pPr>
        <w:numPr>
          <w:ilvl w:val="0"/>
          <w:numId w:val="22"/>
        </w:numPr>
        <w:ind w:right="0"/>
        <w:rPr>
          <w:lang w:val="ru-RU"/>
        </w:rPr>
      </w:pPr>
      <w:r w:rsidRPr="00402AB0">
        <w:rPr>
          <w:lang w:val="ru-RU"/>
        </w:rPr>
        <w:t>протокола собрания об учреждении товарищества, протоколов общих собраний членов товарищества, заседаний правления товарищества и ревизионной комиссии товарищества;</w:t>
      </w:r>
    </w:p>
    <w:p w:rsidR="001C58E3" w:rsidRPr="00402AB0" w:rsidRDefault="001C58E3">
      <w:pPr>
        <w:numPr>
          <w:ilvl w:val="0"/>
          <w:numId w:val="22"/>
        </w:numPr>
        <w:ind w:right="0"/>
        <w:rPr>
          <w:lang w:val="ru-RU"/>
        </w:rPr>
      </w:pPr>
      <w:r w:rsidRPr="00402AB0">
        <w:rPr>
          <w:lang w:val="ru-RU"/>
        </w:rPr>
        <w:t>финансово-экономического обоснования размера взносов;</w:t>
      </w:r>
    </w:p>
    <w:p w:rsidR="001C58E3" w:rsidRPr="00402AB0" w:rsidRDefault="001C58E3">
      <w:pPr>
        <w:numPr>
          <w:ilvl w:val="0"/>
          <w:numId w:val="22"/>
        </w:numPr>
        <w:ind w:right="0"/>
        <w:rPr>
          <w:lang w:val="ru-RU"/>
        </w:rPr>
      </w:pPr>
      <w:r w:rsidRPr="00402AB0">
        <w:rPr>
          <w:lang w:val="ru-RU"/>
        </w:rPr>
        <w:t>иных предусмотренных Федеральным законом о ведении гражданами садоводства, уставом товарищества и решениями общего собрания членов товарищества внутренних документов товарищества.</w:t>
      </w:r>
    </w:p>
    <w:p w:rsidR="001C58E3" w:rsidRPr="00402AB0" w:rsidRDefault="001C58E3">
      <w:pPr>
        <w:ind w:left="-15" w:right="0"/>
        <w:rPr>
          <w:lang w:val="ru-RU"/>
        </w:rPr>
      </w:pPr>
      <w:r w:rsidRPr="00402AB0">
        <w:rPr>
          <w:lang w:val="ru-RU"/>
        </w:rPr>
        <w:t>7.10. Индивидуальные владельцы участков обладают правом обжаловать решения органов товарищества, влекущие для этих лиц гражданско-правовые последствия, в случаях и в порядке, которые предусмотрены федеральным законом.</w:t>
      </w:r>
    </w:p>
    <w:p w:rsidR="001C58E3" w:rsidRPr="00402AB0" w:rsidRDefault="001C58E3">
      <w:pPr>
        <w:spacing w:after="0" w:line="259" w:lineRule="auto"/>
        <w:ind w:left="705" w:right="0" w:firstLine="0"/>
        <w:jc w:val="left"/>
        <w:rPr>
          <w:lang w:val="ru-RU"/>
        </w:rPr>
      </w:pPr>
      <w:r w:rsidRPr="00402AB0">
        <w:rPr>
          <w:lang w:val="ru-RU"/>
        </w:rPr>
        <w:t xml:space="preserve"> </w:t>
      </w:r>
    </w:p>
    <w:p w:rsidR="001C58E3" w:rsidRDefault="001C58E3">
      <w:pPr>
        <w:pStyle w:val="Heading1"/>
        <w:ind w:left="473" w:right="233" w:hanging="240"/>
      </w:pPr>
      <w:r>
        <w:t>Органы товарищества и ревизионная комиссия (ревизор)</w:t>
      </w:r>
    </w:p>
    <w:p w:rsidR="001C58E3" w:rsidRPr="00402AB0" w:rsidRDefault="001C58E3">
      <w:pPr>
        <w:spacing w:after="0" w:line="259" w:lineRule="auto"/>
        <w:ind w:right="0" w:firstLine="0"/>
        <w:jc w:val="left"/>
        <w:rPr>
          <w:lang w:val="ru-RU"/>
        </w:rPr>
      </w:pPr>
      <w:r w:rsidRPr="00402AB0">
        <w:rPr>
          <w:lang w:val="ru-RU"/>
        </w:rPr>
        <w:t xml:space="preserve"> </w:t>
      </w:r>
    </w:p>
    <w:p w:rsidR="001C58E3" w:rsidRPr="00402AB0" w:rsidRDefault="001C58E3">
      <w:pPr>
        <w:ind w:left="705" w:right="0" w:firstLine="0"/>
        <w:rPr>
          <w:lang w:val="ru-RU"/>
        </w:rPr>
      </w:pPr>
      <w:r w:rsidRPr="00402AB0">
        <w:rPr>
          <w:lang w:val="ru-RU"/>
        </w:rPr>
        <w:t>8.1. Высшим органом товарищества является общее собрание членов товарищества.</w:t>
      </w:r>
    </w:p>
    <w:p w:rsidR="001C58E3" w:rsidRPr="00402AB0" w:rsidRDefault="001C58E3">
      <w:pPr>
        <w:ind w:left="705" w:right="0" w:firstLine="0"/>
        <w:rPr>
          <w:lang w:val="ru-RU"/>
        </w:rPr>
      </w:pPr>
      <w:r w:rsidRPr="00402AB0">
        <w:rPr>
          <w:lang w:val="ru-RU"/>
        </w:rPr>
        <w:t>8.2. Количество членов товарищества не может быть менее семи.</w:t>
      </w:r>
    </w:p>
    <w:p w:rsidR="001C58E3" w:rsidRPr="00402AB0" w:rsidRDefault="001C58E3">
      <w:pPr>
        <w:ind w:left="-15" w:right="0"/>
        <w:rPr>
          <w:lang w:val="ru-RU"/>
        </w:rPr>
      </w:pPr>
      <w:r w:rsidRPr="00402AB0">
        <w:rPr>
          <w:lang w:val="ru-RU"/>
        </w:rPr>
        <w:t>8.3. В товариществе создаются единоличный исполнительный орган (председатель товарищества) и постоянно действующий коллегиальный исполнительный орган (правление товарищества).</w:t>
      </w:r>
    </w:p>
    <w:p w:rsidR="001C58E3" w:rsidRPr="00402AB0" w:rsidRDefault="001C58E3">
      <w:pPr>
        <w:ind w:left="-15" w:right="0"/>
        <w:rPr>
          <w:lang w:val="ru-RU"/>
        </w:rPr>
      </w:pPr>
      <w:r w:rsidRPr="00402AB0">
        <w:rPr>
          <w:lang w:val="ru-RU"/>
        </w:rPr>
        <w:t>8.4. Наряду с исполнительными органами (председатель товарищества, правление товарищества), в порядке и для целей, которые предусмотрены уставом товарищества, образуется ревизионная комиссия (ревизор).</w:t>
      </w:r>
    </w:p>
    <w:p w:rsidR="001C58E3" w:rsidRPr="00402AB0" w:rsidRDefault="001C58E3">
      <w:pPr>
        <w:ind w:left="-15" w:right="0"/>
        <w:rPr>
          <w:lang w:val="ru-RU"/>
        </w:rPr>
      </w:pPr>
      <w:r w:rsidRPr="00402AB0">
        <w:rPr>
          <w:lang w:val="ru-RU"/>
        </w:rPr>
        <w:t>8.5. Председатель товарищества, члены правления товарищества, ревизионная комиссия (ревизор) избираются на общем собрании членов товарищества на срок пять лет из числа членов товарищества тайным или открытым голосованием. Решение о порядке голосования (тайное или открытое) по вопросам, указанным в настоящей части, принимается общим собранием членов товарищества простым большинством голосов от общего числа присутствующих на таком собрании членов товарищества. Одно и то же лицо может переизбираться неограниченное количество раз на должности в органах товарищества.</w:t>
      </w:r>
    </w:p>
    <w:p w:rsidR="001C58E3" w:rsidRPr="00402AB0" w:rsidRDefault="001C58E3">
      <w:pPr>
        <w:ind w:left="-15" w:right="0"/>
        <w:rPr>
          <w:lang w:val="ru-RU"/>
        </w:rPr>
      </w:pPr>
      <w:r w:rsidRPr="00402AB0">
        <w:rPr>
          <w:lang w:val="ru-RU"/>
        </w:rPr>
        <w:t>Один из членов товарищества наделяется полномочиями заместителя председателя товарищества с правом первой подписи. Правом наделения полномочиями заместителя председателя товарищества обладает правление товарищества.</w:t>
      </w:r>
    </w:p>
    <w:p w:rsidR="001C58E3" w:rsidRPr="00402AB0" w:rsidRDefault="001C58E3">
      <w:pPr>
        <w:ind w:left="-15" w:right="0"/>
        <w:rPr>
          <w:lang w:val="ru-RU"/>
        </w:rPr>
      </w:pPr>
      <w:r w:rsidRPr="00402AB0">
        <w:rPr>
          <w:lang w:val="ru-RU"/>
        </w:rPr>
        <w:t>8.6. Лица, избранные в исполнительные органы товарищества, продолжают осуществлять свои полномочия до избрания новых исполнительных органов товарищества.</w:t>
      </w:r>
    </w:p>
    <w:p w:rsidR="001C58E3" w:rsidRPr="00402AB0" w:rsidRDefault="001C58E3">
      <w:pPr>
        <w:ind w:left="-15" w:right="0"/>
        <w:rPr>
          <w:lang w:val="ru-RU"/>
        </w:rPr>
      </w:pPr>
      <w:r w:rsidRPr="00402AB0">
        <w:rPr>
          <w:lang w:val="ru-RU"/>
        </w:rPr>
        <w:t>8.7. Решения органов товарищества, принятые в пределах компетенции таких органов, являются обязательными для исполнения всеми членами товарищества.</w:t>
      </w:r>
    </w:p>
    <w:p w:rsidR="001C58E3" w:rsidRPr="00402AB0" w:rsidRDefault="001C58E3">
      <w:pPr>
        <w:spacing w:after="0" w:line="259" w:lineRule="auto"/>
        <w:ind w:left="705" w:right="0" w:firstLine="0"/>
        <w:jc w:val="left"/>
        <w:rPr>
          <w:lang w:val="ru-RU"/>
        </w:rPr>
      </w:pPr>
      <w:r w:rsidRPr="00402AB0">
        <w:rPr>
          <w:lang w:val="ru-RU"/>
        </w:rPr>
        <w:t xml:space="preserve"> </w:t>
      </w:r>
    </w:p>
    <w:p w:rsidR="001C58E3" w:rsidRDefault="001C58E3">
      <w:pPr>
        <w:pStyle w:val="Heading1"/>
        <w:ind w:left="473" w:right="233" w:hanging="240"/>
      </w:pPr>
      <w:r>
        <w:t>Компетенция общего собрания членов товарищества</w:t>
      </w:r>
    </w:p>
    <w:p w:rsidR="001C58E3" w:rsidRDefault="001C58E3">
      <w:pPr>
        <w:spacing w:after="0" w:line="259" w:lineRule="auto"/>
        <w:ind w:right="0" w:firstLine="0"/>
        <w:jc w:val="left"/>
      </w:pPr>
      <w:r>
        <w:t xml:space="preserve"> </w:t>
      </w:r>
    </w:p>
    <w:p w:rsidR="001C58E3" w:rsidRPr="00402AB0" w:rsidRDefault="001C58E3">
      <w:pPr>
        <w:ind w:left="705" w:right="0" w:firstLine="0"/>
        <w:rPr>
          <w:lang w:val="ru-RU"/>
        </w:rPr>
      </w:pPr>
      <w:r w:rsidRPr="00402AB0">
        <w:rPr>
          <w:lang w:val="ru-RU"/>
        </w:rPr>
        <w:t>9.1. К исключительной компетенции общего собрания членов товарищества относятся:</w:t>
      </w:r>
    </w:p>
    <w:p w:rsidR="001C58E3" w:rsidRDefault="001C58E3">
      <w:pPr>
        <w:numPr>
          <w:ilvl w:val="0"/>
          <w:numId w:val="23"/>
        </w:numPr>
        <w:ind w:right="0"/>
      </w:pPr>
      <w:r>
        <w:t>изменение устава товарищества;</w:t>
      </w:r>
    </w:p>
    <w:p w:rsidR="001C58E3" w:rsidRPr="00402AB0" w:rsidRDefault="001C58E3">
      <w:pPr>
        <w:numPr>
          <w:ilvl w:val="0"/>
          <w:numId w:val="23"/>
        </w:numPr>
        <w:ind w:right="0"/>
        <w:rPr>
          <w:lang w:val="ru-RU"/>
        </w:rPr>
      </w:pPr>
      <w:r w:rsidRPr="00402AB0">
        <w:rPr>
          <w:lang w:val="ru-RU"/>
        </w:rPr>
        <w:t>избрание органов товарищества (председателя товарищества, членов правления товарищества), ревизионной комиссии (ревизора), досрочное прекращение их полномочий;</w:t>
      </w:r>
    </w:p>
    <w:p w:rsidR="001C58E3" w:rsidRPr="00402AB0" w:rsidRDefault="001C58E3">
      <w:pPr>
        <w:numPr>
          <w:ilvl w:val="0"/>
          <w:numId w:val="23"/>
        </w:numPr>
        <w:ind w:right="0"/>
        <w:rPr>
          <w:lang w:val="ru-RU"/>
        </w:rPr>
      </w:pPr>
      <w:r w:rsidRPr="00402AB0">
        <w:rPr>
          <w:lang w:val="ru-RU"/>
        </w:rPr>
        <w:t>определение условий, на которых осуществляется оплата труда председателя товарищества, членов правления товарищества, членов ревизионной комиссии (ревизора), а также иных лиц, с которыми товариществом заключены трудовые договоры;</w:t>
      </w:r>
    </w:p>
    <w:p w:rsidR="001C58E3" w:rsidRPr="00402AB0" w:rsidRDefault="001C58E3">
      <w:pPr>
        <w:numPr>
          <w:ilvl w:val="0"/>
          <w:numId w:val="23"/>
        </w:numPr>
        <w:ind w:right="0"/>
        <w:rPr>
          <w:lang w:val="ru-RU"/>
        </w:rPr>
      </w:pPr>
      <w:r w:rsidRPr="00402AB0">
        <w:rPr>
          <w:lang w:val="ru-RU"/>
        </w:rPr>
        <w:t>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1C58E3" w:rsidRPr="00402AB0" w:rsidRDefault="001C58E3">
      <w:pPr>
        <w:numPr>
          <w:ilvl w:val="0"/>
          <w:numId w:val="23"/>
        </w:numPr>
        <w:ind w:right="0"/>
        <w:rPr>
          <w:lang w:val="ru-RU"/>
        </w:rPr>
      </w:pPr>
      <w:r w:rsidRPr="00402AB0">
        <w:rPr>
          <w:lang w:val="ru-RU"/>
        </w:rPr>
        <w:t>принятие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1C58E3" w:rsidRPr="00402AB0" w:rsidRDefault="001C58E3">
      <w:pPr>
        <w:numPr>
          <w:ilvl w:val="0"/>
          <w:numId w:val="23"/>
        </w:numPr>
        <w:ind w:right="0"/>
        <w:rPr>
          <w:lang w:val="ru-RU"/>
        </w:rPr>
      </w:pPr>
      <w:r>
        <w:rPr>
          <w:noProof/>
          <w:lang w:val="ru-RU" w:eastAsia="ru-RU"/>
        </w:rPr>
        <w:pict>
          <v:group id="Group 95556" o:spid="_x0000_s1050" style="position:absolute;left:0;text-align:left;margin-left:0;margin-top:24.7pt;width:495.7pt;height:27.6pt;z-index:-251670528" coordsize="62956,3504">
            <v:shape id="Shape 135314" o:spid="_x0000_s1051" style="position:absolute;left:16836;width:46119;height:1752" coordsize="4611961,175245" path="m,l4611961,r,175245l,175245,,e" fillcolor="yellow" stroked="f" strokeweight="0">
              <v:stroke opacity="0" miterlimit="10" joinstyle="miter"/>
            </v:shape>
            <v:shape id="Shape 135315" o:spid="_x0000_s1052" style="position:absolute;top:1752;width:22690;height:1752" coordsize="2269034,175245" path="m,l2269034,r,175245l,175245,,e" fillcolor="yellow" stroked="f" strokeweight="0">
              <v:stroke opacity="0" miterlimit="10" joinstyle="miter"/>
            </v:shape>
          </v:group>
        </w:pict>
      </w:r>
      <w:r w:rsidRPr="00402AB0">
        <w:rPr>
          <w:lang w:val="ru-RU"/>
        </w:rPr>
        <w:t>принятие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собственность организаций, осуществляющих газо-, водо-, тепло- и электроснабжение, водоотведение, либо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1C58E3" w:rsidRPr="00402AB0" w:rsidRDefault="001C58E3">
      <w:pPr>
        <w:numPr>
          <w:ilvl w:val="0"/>
          <w:numId w:val="23"/>
        </w:numPr>
        <w:ind w:right="0"/>
        <w:rPr>
          <w:lang w:val="ru-RU"/>
        </w:rPr>
      </w:pPr>
      <w:r>
        <w:rPr>
          <w:noProof/>
          <w:lang w:val="ru-RU" w:eastAsia="ru-RU"/>
        </w:rPr>
        <w:pict>
          <v:group id="Group 107978" o:spid="_x0000_s1053" style="position:absolute;left:0;text-align:left;margin-left:0;margin-top:-2.9pt;width:495.85pt;height:193.2pt;z-index:-251662336" coordsize="62972,24534">
            <v:shape id="Shape 135329" o:spid="_x0000_s1054" style="position:absolute;left:4476;width:58427;height:1752" coordsize="5842770,175245" path="m,l5842770,r,175245l,175245,,e" fillcolor="yellow" stroked="f" strokeweight="0">
              <v:stroke opacity="0" miterlimit="10" joinstyle="miter"/>
            </v:shape>
            <v:shape id="Shape 135330" o:spid="_x0000_s1055" style="position:absolute;top:1752;width:62955;height:1752" coordsize="6295579,175245" path="m,l6295579,r,175245l,175245,,e" fillcolor="yellow" stroked="f" strokeweight="0">
              <v:stroke opacity="0" miterlimit="10" joinstyle="miter"/>
            </v:shape>
            <v:shape id="Shape 135331" o:spid="_x0000_s1056" style="position:absolute;top:3504;width:62972;height:1752" coordsize="6297216,175245" path="m,l6297216,r,175245l,175245,,e" fillcolor="yellow" stroked="f" strokeweight="0">
              <v:stroke opacity="0" miterlimit="10" joinstyle="miter"/>
            </v:shape>
            <v:shape id="Shape 135332" o:spid="_x0000_s1057" style="position:absolute;top:5257;width:52970;height:1752" coordsize="5297016,175245" path="m,l5297016,r,175245l,175245,,e" fillcolor="yellow" stroked="f" strokeweight="0">
              <v:stroke opacity="0" miterlimit="10" joinstyle="miter"/>
            </v:shape>
            <v:shape id="Shape 135333" o:spid="_x0000_s1058" style="position:absolute;left:4476;top:7009;width:58461;height:1752" coordsize="5846193,175245" path="m,l5846193,r,175245l,175245,,e" fillcolor="yellow" stroked="f" strokeweight="0">
              <v:stroke opacity="0" miterlimit="10" joinstyle="miter"/>
            </v:shape>
            <v:shape id="Shape 135334" o:spid="_x0000_s1059" style="position:absolute;top:8762;width:43192;height:1752" coordsize="4319216,175245" path="m,l4319216,r,175245l,175245,,e" fillcolor="yellow" stroked="f" strokeweight="0">
              <v:stroke opacity="0" miterlimit="10" joinstyle="miter"/>
            </v:shape>
            <v:shape id="Shape 135335" o:spid="_x0000_s1060" style="position:absolute;left:4476;top:12267;width:58432;height:1752" coordsize="5843216,175245" path="m,l5843216,r,175245l,175245,,e" fillcolor="yellow" stroked="f" strokeweight="0">
              <v:stroke opacity="0" miterlimit="10" joinstyle="miter"/>
            </v:shape>
            <v:shape id="Shape 135336" o:spid="_x0000_s1061" style="position:absolute;top:14019;width:62948;height:1752" coordsize="6294835,175245" path="m,l6294835,r,175245l,175245,,e" fillcolor="yellow" stroked="f" strokeweight="0">
              <v:stroke opacity="0" miterlimit="10" joinstyle="miter"/>
            </v:shape>
            <v:shape id="Shape 135337" o:spid="_x0000_s1062" style="position:absolute;top:15772;width:56751;height:1752" coordsize="5675115,175245" path="m,l5675115,r,175245l,175245,,e" fillcolor="yellow" stroked="f" strokeweight="0">
              <v:stroke opacity="0" miterlimit="10" joinstyle="miter"/>
            </v:shape>
            <v:shape id="Shape 135338" o:spid="_x0000_s1063" style="position:absolute;left:4476;top:17524;width:58440;height:1752" coordsize="5844035,175245" path="m,l5844035,r,175245l,175245,,e" fillcolor="yellow" stroked="f" strokeweight="0">
              <v:stroke opacity="0" miterlimit="10" joinstyle="miter"/>
            </v:shape>
            <v:shape id="Shape 135339" o:spid="_x0000_s1064" style="position:absolute;top:19276;width:62952;height:1752" coordsize="6295281,175245" path="m,l6295281,r,175245l,175245,,e" fillcolor="yellow" stroked="f" strokeweight="0">
              <v:stroke opacity="0" miterlimit="10" joinstyle="miter"/>
            </v:shape>
            <v:shape id="Shape 135340" o:spid="_x0000_s1065" style="position:absolute;top:21029;width:62972;height:1752" coordsize="6297216,175245" path="m,l6297216,r,175245l,175245,,e" fillcolor="yellow" stroked="f" strokeweight="0">
              <v:stroke opacity="0" miterlimit="10" joinstyle="miter"/>
            </v:shape>
            <v:shape id="Shape 135341" o:spid="_x0000_s1066" style="position:absolute;top:22781;width:21802;height:1752" coordsize="2180258,175245" path="m,l218025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1C58E3" w:rsidRPr="00402AB0" w:rsidRDefault="001C58E3">
      <w:pPr>
        <w:numPr>
          <w:ilvl w:val="0"/>
          <w:numId w:val="23"/>
        </w:numPr>
        <w:ind w:right="0"/>
        <w:rPr>
          <w:lang w:val="ru-RU"/>
        </w:rPr>
      </w:pPr>
      <w:r w:rsidRPr="00402AB0">
        <w:rPr>
          <w:lang w:val="ru-RU"/>
        </w:rPr>
        <w:t>исключение</w:t>
      </w:r>
      <w:r w:rsidRPr="00402AB0">
        <w:rPr>
          <w:lang w:val="ru-RU"/>
        </w:rPr>
        <w:tab/>
        <w:t>граждан</w:t>
      </w:r>
      <w:r w:rsidRPr="00402AB0">
        <w:rPr>
          <w:lang w:val="ru-RU"/>
        </w:rPr>
        <w:tab/>
        <w:t>из</w:t>
      </w:r>
      <w:r w:rsidRPr="00402AB0">
        <w:rPr>
          <w:lang w:val="ru-RU"/>
        </w:rPr>
        <w:tab/>
        <w:t>числа</w:t>
      </w:r>
      <w:r w:rsidRPr="00402AB0">
        <w:rPr>
          <w:lang w:val="ru-RU"/>
        </w:rPr>
        <w:tab/>
        <w:t>членов</w:t>
      </w:r>
      <w:r w:rsidRPr="00402AB0">
        <w:rPr>
          <w:lang w:val="ru-RU"/>
        </w:rPr>
        <w:tab/>
        <w:t>товарищества,</w:t>
      </w:r>
      <w:r w:rsidRPr="00402AB0">
        <w:rPr>
          <w:lang w:val="ru-RU"/>
        </w:rPr>
        <w:tab/>
        <w:t>определение</w:t>
      </w:r>
      <w:r w:rsidRPr="00402AB0">
        <w:rPr>
          <w:lang w:val="ru-RU"/>
        </w:rPr>
        <w:tab/>
        <w:t>порядка</w:t>
      </w:r>
    </w:p>
    <w:p w:rsidR="001C58E3" w:rsidRPr="00402AB0" w:rsidRDefault="001C58E3">
      <w:pPr>
        <w:ind w:left="-15" w:right="0" w:firstLine="0"/>
        <w:rPr>
          <w:lang w:val="ru-RU"/>
        </w:rPr>
      </w:pPr>
      <w:r w:rsidRPr="00402AB0">
        <w:rPr>
          <w:lang w:val="ru-RU"/>
        </w:rPr>
        <w:t>рассмотрения заявлений граждан о приеме в члены товарищества;</w:t>
      </w:r>
    </w:p>
    <w:p w:rsidR="001C58E3" w:rsidRPr="00402AB0" w:rsidRDefault="001C58E3">
      <w:pPr>
        <w:numPr>
          <w:ilvl w:val="0"/>
          <w:numId w:val="23"/>
        </w:numPr>
        <w:ind w:right="0"/>
        <w:rPr>
          <w:lang w:val="ru-RU"/>
        </w:rPr>
      </w:pPr>
      <w:r w:rsidRPr="00402AB0">
        <w:rPr>
          <w:lang w:val="ru-RU"/>
        </w:rPr>
        <w:t>принятие решения об открытии или о закрытии банковских счетов товарищества;</w:t>
      </w:r>
    </w:p>
    <w:p w:rsidR="001C58E3" w:rsidRPr="00402AB0" w:rsidRDefault="001C58E3">
      <w:pPr>
        <w:numPr>
          <w:ilvl w:val="0"/>
          <w:numId w:val="23"/>
        </w:numPr>
        <w:ind w:right="0"/>
        <w:rPr>
          <w:lang w:val="ru-RU"/>
        </w:rPr>
      </w:pPr>
      <w:r w:rsidRPr="00402AB0">
        <w:rPr>
          <w:lang w:val="ru-RU"/>
        </w:rPr>
        <w:t>принятие решения о подготовке проекта межевания территории и (или) проекта планировки территории применительно к территории садоводства, либо о подготовке изменений в такую документацию, об одобрении таких проектов или изменений в них;</w:t>
      </w:r>
    </w:p>
    <w:p w:rsidR="001C58E3" w:rsidRPr="00402AB0" w:rsidRDefault="001C58E3">
      <w:pPr>
        <w:numPr>
          <w:ilvl w:val="0"/>
          <w:numId w:val="23"/>
        </w:numPr>
        <w:ind w:right="0"/>
        <w:rPr>
          <w:lang w:val="ru-RU"/>
        </w:rPr>
      </w:pPr>
      <w:r w:rsidRPr="00402AB0">
        <w:rPr>
          <w:lang w:val="ru-RU"/>
        </w:rPr>
        <w:t>распределение образованных на основании утвержденного проекта межевания территории садовых земельных участков между членами товарищества с указанием условных номеров земельных участков для их последующего предоставления в соответствии с Земельным кодексом Российской Федерации;</w:t>
      </w:r>
    </w:p>
    <w:p w:rsidR="001C58E3" w:rsidRPr="00402AB0" w:rsidRDefault="001C58E3">
      <w:pPr>
        <w:numPr>
          <w:ilvl w:val="0"/>
          <w:numId w:val="23"/>
        </w:numPr>
        <w:ind w:right="0"/>
        <w:rPr>
          <w:lang w:val="ru-RU"/>
        </w:rPr>
      </w:pPr>
      <w:r w:rsidRPr="00402AB0">
        <w:rPr>
          <w:lang w:val="ru-RU"/>
        </w:rPr>
        <w:t>утверждение отчетов ревизионной комиссии (ревизора);</w:t>
      </w:r>
    </w:p>
    <w:p w:rsidR="001C58E3" w:rsidRPr="00402AB0" w:rsidRDefault="001C58E3">
      <w:pPr>
        <w:numPr>
          <w:ilvl w:val="0"/>
          <w:numId w:val="23"/>
        </w:numPr>
        <w:ind w:right="0"/>
        <w:rPr>
          <w:lang w:val="ru-RU"/>
        </w:rPr>
      </w:pPr>
      <w:r w:rsidRPr="00402AB0">
        <w:rPr>
          <w:lang w:val="ru-RU"/>
        </w:rPr>
        <w:t>утверждение положения об оплате труда работников и членов органов товарищества, членов ревизионной комиссии (ревизора), заключивших трудовые договоры с товариществом;</w:t>
      </w:r>
    </w:p>
    <w:p w:rsidR="001C58E3" w:rsidRPr="00402AB0" w:rsidRDefault="001C58E3">
      <w:pPr>
        <w:numPr>
          <w:ilvl w:val="0"/>
          <w:numId w:val="23"/>
        </w:numPr>
        <w:ind w:right="0"/>
        <w:rPr>
          <w:lang w:val="ru-RU"/>
        </w:rPr>
      </w:pPr>
      <w:r w:rsidRPr="00402AB0">
        <w:rPr>
          <w:lang w:val="ru-RU"/>
        </w:rPr>
        <w:t>принятие решений о создании ассоциаций (союзов) товариществ, вступлении в них или выходе из них;</w:t>
      </w:r>
    </w:p>
    <w:p w:rsidR="001C58E3" w:rsidRPr="00402AB0" w:rsidRDefault="001C58E3">
      <w:pPr>
        <w:numPr>
          <w:ilvl w:val="0"/>
          <w:numId w:val="23"/>
        </w:numPr>
        <w:ind w:right="0"/>
        <w:rPr>
          <w:lang w:val="ru-RU"/>
        </w:rPr>
      </w:pPr>
      <w:r w:rsidRPr="00402AB0">
        <w:rPr>
          <w:lang w:val="ru-RU"/>
        </w:rPr>
        <w:t>заключение договора с аудиторской организацией или индивидуальным аудитором товарищества;</w:t>
      </w:r>
    </w:p>
    <w:p w:rsidR="001C58E3" w:rsidRPr="00402AB0" w:rsidRDefault="001C58E3">
      <w:pPr>
        <w:numPr>
          <w:ilvl w:val="0"/>
          <w:numId w:val="23"/>
        </w:numPr>
        <w:ind w:right="0"/>
        <w:rPr>
          <w:lang w:val="ru-RU"/>
        </w:rPr>
      </w:pPr>
      <w:r w:rsidRPr="00402AB0">
        <w:rPr>
          <w:lang w:val="ru-RU"/>
        </w:rPr>
        <w:t>утверждение порядка ведения общего собрания членов товарищества, деятельности председателя и правления товарищества, деятельности ревизионной комиссии (ревизора) товарищества;</w:t>
      </w:r>
    </w:p>
    <w:p w:rsidR="001C58E3" w:rsidRPr="00402AB0" w:rsidRDefault="001C58E3">
      <w:pPr>
        <w:numPr>
          <w:ilvl w:val="0"/>
          <w:numId w:val="23"/>
        </w:numPr>
        <w:ind w:right="0"/>
        <w:rPr>
          <w:lang w:val="ru-RU"/>
        </w:rPr>
      </w:pPr>
      <w:r w:rsidRPr="00402AB0">
        <w:rPr>
          <w:lang w:val="ru-RU"/>
        </w:rPr>
        <w:t>рассмотрение жалоб членов товарищества на решения и действия (бездействие)</w:t>
      </w:r>
    </w:p>
    <w:p w:rsidR="001C58E3" w:rsidRPr="00402AB0" w:rsidRDefault="001C58E3">
      <w:pPr>
        <w:ind w:left="-15" w:right="0" w:firstLine="0"/>
        <w:rPr>
          <w:lang w:val="ru-RU"/>
        </w:rPr>
      </w:pPr>
      <w:r w:rsidRPr="00402AB0">
        <w:rPr>
          <w:lang w:val="ru-RU"/>
        </w:rPr>
        <w:t>членов правления, председателя, членов ревизионной комиссии (ревизора) товарищества;</w:t>
      </w:r>
    </w:p>
    <w:p w:rsidR="001C58E3" w:rsidRPr="00402AB0" w:rsidRDefault="001C58E3">
      <w:pPr>
        <w:numPr>
          <w:ilvl w:val="0"/>
          <w:numId w:val="23"/>
        </w:numPr>
        <w:ind w:right="0"/>
        <w:rPr>
          <w:lang w:val="ru-RU"/>
        </w:rPr>
      </w:pPr>
      <w:r w:rsidRPr="00402AB0">
        <w:rPr>
          <w:lang w:val="ru-RU"/>
        </w:rPr>
        <w:t>утверждение приходно-расходной сметы товарищества и принятие решения о ее исполнении;</w:t>
      </w:r>
    </w:p>
    <w:p w:rsidR="001C58E3" w:rsidRPr="00402AB0" w:rsidRDefault="001C58E3">
      <w:pPr>
        <w:numPr>
          <w:ilvl w:val="0"/>
          <w:numId w:val="23"/>
        </w:numPr>
        <w:ind w:right="0"/>
        <w:rPr>
          <w:lang w:val="ru-RU"/>
        </w:rPr>
      </w:pPr>
      <w:r w:rsidRPr="00402AB0">
        <w:rPr>
          <w:lang w:val="ru-RU"/>
        </w:rPr>
        <w:t>утверждение отчетов правления товарищества, отчетов председателя товарищества;</w:t>
      </w:r>
    </w:p>
    <w:p w:rsidR="001C58E3" w:rsidRPr="00402AB0" w:rsidRDefault="001C58E3">
      <w:pPr>
        <w:numPr>
          <w:ilvl w:val="0"/>
          <w:numId w:val="23"/>
        </w:numPr>
        <w:ind w:right="0"/>
        <w:rPr>
          <w:lang w:val="ru-RU"/>
        </w:rPr>
      </w:pPr>
      <w:r w:rsidRPr="00402AB0">
        <w:rPr>
          <w:lang w:val="ru-RU"/>
        </w:rPr>
        <w:t>определение порядка рассмотрения органами товарищества заявлений (обращений, жалоб) членов товарищества;</w:t>
      </w:r>
    </w:p>
    <w:p w:rsidR="001C58E3" w:rsidRPr="00402AB0" w:rsidRDefault="001C58E3">
      <w:pPr>
        <w:numPr>
          <w:ilvl w:val="0"/>
          <w:numId w:val="23"/>
        </w:numPr>
        <w:ind w:right="0"/>
        <w:rPr>
          <w:lang w:val="ru-RU"/>
        </w:rPr>
      </w:pPr>
      <w:r w:rsidRPr="00402AB0">
        <w:rPr>
          <w:lang w:val="ru-RU"/>
        </w:rPr>
        <w:t>принятие решения об избрании председательствующего на общем собрании членов товарищества;</w:t>
      </w:r>
    </w:p>
    <w:p w:rsidR="001C58E3" w:rsidRPr="00402AB0" w:rsidRDefault="001C58E3">
      <w:pPr>
        <w:numPr>
          <w:ilvl w:val="0"/>
          <w:numId w:val="23"/>
        </w:numPr>
        <w:ind w:right="0"/>
        <w:rPr>
          <w:lang w:val="ru-RU"/>
        </w:rPr>
      </w:pPr>
      <w:r w:rsidRPr="00402AB0">
        <w:rPr>
          <w:lang w:val="ru-RU"/>
        </w:rPr>
        <w:t>определение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pPr>
        <w:numPr>
          <w:ilvl w:val="0"/>
          <w:numId w:val="23"/>
        </w:numPr>
        <w:ind w:right="0"/>
        <w:rPr>
          <w:lang w:val="ru-RU"/>
        </w:rPr>
      </w:pPr>
      <w:r w:rsidRPr="00402AB0">
        <w:rPr>
          <w:lang w:val="ru-RU"/>
        </w:rPr>
        <w:t>утверждение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pPr>
        <w:numPr>
          <w:ilvl w:val="0"/>
          <w:numId w:val="23"/>
        </w:numPr>
        <w:ind w:right="0"/>
        <w:rPr>
          <w:lang w:val="ru-RU"/>
        </w:rPr>
      </w:pPr>
      <w:r w:rsidRPr="00402AB0">
        <w:rPr>
          <w:lang w:val="ru-RU"/>
        </w:rPr>
        <w:t>принятие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w:t>
      </w:r>
    </w:p>
    <w:tbl>
      <w:tblPr>
        <w:tblW w:w="9914" w:type="dxa"/>
        <w:tblInd w:w="2" w:type="dxa"/>
        <w:tblCellMar>
          <w:top w:w="58" w:type="dxa"/>
          <w:left w:w="0" w:type="dxa"/>
          <w:right w:w="0" w:type="dxa"/>
        </w:tblCellMar>
        <w:tblLook w:val="00A0"/>
      </w:tblPr>
      <w:tblGrid>
        <w:gridCol w:w="705"/>
        <w:gridCol w:w="9209"/>
      </w:tblGrid>
      <w:tr w:rsidR="001C58E3" w:rsidRPr="00AE4DC4">
        <w:trPr>
          <w:trHeight w:val="276"/>
        </w:trPr>
        <w:tc>
          <w:tcPr>
            <w:tcW w:w="705" w:type="dxa"/>
            <w:tcBorders>
              <w:top w:val="nil"/>
              <w:left w:val="nil"/>
              <w:bottom w:val="nil"/>
              <w:right w:val="nil"/>
            </w:tcBorders>
          </w:tcPr>
          <w:p w:rsidR="001C58E3" w:rsidRPr="00402AB0" w:rsidRDefault="001C58E3" w:rsidP="00776C79">
            <w:pPr>
              <w:spacing w:after="160" w:line="259" w:lineRule="auto"/>
              <w:ind w:right="0" w:firstLine="0"/>
              <w:jc w:val="left"/>
              <w:rPr>
                <w:lang w:val="ru-RU"/>
              </w:rPr>
            </w:pPr>
          </w:p>
        </w:tc>
        <w:tc>
          <w:tcPr>
            <w:tcW w:w="9209" w:type="dxa"/>
            <w:tcBorders>
              <w:top w:val="nil"/>
              <w:left w:val="nil"/>
              <w:bottom w:val="nil"/>
              <w:right w:val="nil"/>
            </w:tcBorders>
            <w:shd w:val="clear" w:color="auto" w:fill="FFFF00"/>
          </w:tcPr>
          <w:p w:rsidR="001C58E3" w:rsidRPr="00402AB0" w:rsidRDefault="001C58E3" w:rsidP="00776C79">
            <w:pPr>
              <w:spacing w:after="0" w:line="259" w:lineRule="auto"/>
              <w:ind w:right="-1" w:firstLine="0"/>
              <w:rPr>
                <w:lang w:val="ru-RU"/>
              </w:rPr>
            </w:pPr>
            <w:r w:rsidRPr="00402AB0">
              <w:rPr>
                <w:sz w:val="22"/>
                <w:szCs w:val="22"/>
                <w:lang w:val="ru-RU"/>
              </w:rPr>
              <w:t>25) принятие решения о выполнении в границах территории садоводства комплексных</w:t>
            </w:r>
          </w:p>
        </w:tc>
      </w:tr>
      <w:tr w:rsidR="001C58E3" w:rsidRPr="00AE4DC4">
        <w:trPr>
          <w:trHeight w:val="828"/>
        </w:trPr>
        <w:tc>
          <w:tcPr>
            <w:tcW w:w="9914" w:type="dxa"/>
            <w:gridSpan w:val="2"/>
            <w:tcBorders>
              <w:top w:val="nil"/>
              <w:left w:val="nil"/>
              <w:bottom w:val="nil"/>
              <w:right w:val="nil"/>
            </w:tcBorders>
            <w:shd w:val="clear" w:color="auto" w:fill="FFFF00"/>
          </w:tcPr>
          <w:p w:rsidR="001C58E3" w:rsidRPr="00402AB0" w:rsidRDefault="001C58E3" w:rsidP="00776C79">
            <w:pPr>
              <w:spacing w:after="0" w:line="259" w:lineRule="auto"/>
              <w:ind w:right="0" w:firstLine="0"/>
              <w:rPr>
                <w:lang w:val="ru-RU"/>
              </w:rPr>
            </w:pPr>
            <w:r w:rsidRPr="00402AB0">
              <w:rPr>
                <w:sz w:val="22"/>
                <w:szCs w:val="22"/>
                <w:lang w:val="ru-RU"/>
              </w:rPr>
              <w:t>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w:t>
            </w:r>
          </w:p>
        </w:tc>
      </w:tr>
    </w:tbl>
    <w:p w:rsidR="001C58E3" w:rsidRPr="00402AB0" w:rsidRDefault="001C58E3">
      <w:pPr>
        <w:ind w:left="-15" w:right="0" w:firstLine="0"/>
        <w:rPr>
          <w:lang w:val="ru-RU"/>
        </w:rPr>
      </w:pPr>
      <w:r w:rsidRPr="00402AB0">
        <w:rPr>
          <w:lang w:val="ru-RU"/>
        </w:rPr>
        <w:t xml:space="preserve">предусмотренных Федеральным </w:t>
      </w:r>
      <w:hyperlink r:id="rId8"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9" w:anchor="dst442">
        <w:r w:rsidRPr="00402AB0">
          <w:rPr>
            <w:color w:val="0000FF"/>
            <w:u w:val="single" w:color="0000FF"/>
            <w:lang w:val="ru-RU"/>
          </w:rPr>
          <w:t>статьей</w:t>
        </w:r>
      </w:hyperlink>
    </w:p>
    <w:p w:rsidR="001C58E3" w:rsidRPr="00402AB0" w:rsidRDefault="001C58E3">
      <w:pPr>
        <w:ind w:left="-15" w:right="0" w:firstLine="0"/>
        <w:rPr>
          <w:lang w:val="ru-RU"/>
        </w:rPr>
      </w:pPr>
      <w:hyperlink r:id="rId10"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1C58E3" w:rsidRPr="00402AB0" w:rsidRDefault="001C58E3" w:rsidP="00AE4DC4">
      <w:pPr>
        <w:numPr>
          <w:ilvl w:val="0"/>
          <w:numId w:val="24"/>
        </w:numPr>
        <w:ind w:right="0"/>
        <w:rPr>
          <w:lang w:val="ru-RU"/>
        </w:rPr>
      </w:pPr>
      <w:r w:rsidRPr="00402AB0">
        <w:rPr>
          <w:lang w:val="ru-RU"/>
        </w:rPr>
        <w:t>принятие решения о возможности применения электронных или иных технических средств при принятии решений общим собранием членов товарищества путем заочного голосования;</w:t>
      </w:r>
    </w:p>
    <w:p w:rsidR="001C58E3" w:rsidRPr="00402AB0" w:rsidRDefault="001C58E3" w:rsidP="00AE4DC4">
      <w:pPr>
        <w:numPr>
          <w:ilvl w:val="0"/>
          <w:numId w:val="24"/>
        </w:numPr>
        <w:ind w:right="0"/>
        <w:rPr>
          <w:lang w:val="ru-RU"/>
        </w:rPr>
      </w:pPr>
      <w:r>
        <w:rPr>
          <w:noProof/>
          <w:lang w:val="ru-RU" w:eastAsia="ru-RU"/>
        </w:rPr>
        <w:pict>
          <v:group id="Group 123080" o:spid="_x0000_s1067" style="position:absolute;left:0;text-align:left;margin-left:0;margin-top:-113.25pt;width:495.95pt;height:220.8pt;z-index:-251661312" coordsize="62986,28039">
            <v:shape id="Shape 135364" o:spid="_x0000_s1068" style="position:absolute;width:62934;height:1752" coordsize="6293421,175245" path="m,l6293421,r,175245l,175245,,e" fillcolor="yellow" stroked="f" strokeweight="0">
              <v:stroke opacity="0" miterlimit="10" joinstyle="miter"/>
            </v:shape>
            <v:shape id="Shape 135365" o:spid="_x0000_s1069" style="position:absolute;top:1752;width:62984;height:1752" coordsize="6298407,175245" path="m,l6298407,r,175245l,175245,,e" fillcolor="yellow" stroked="f" strokeweight="0">
              <v:stroke opacity="0" miterlimit="10" joinstyle="miter"/>
            </v:shape>
            <v:shape id="Shape 135366" o:spid="_x0000_s1070" style="position:absolute;top:3504;width:62916;height:1752" coordsize="6291635,175245" path="m,l6291635,r,175245l,175245,,e" fillcolor="yellow" stroked="f" strokeweight="0">
              <v:stroke opacity="0" miterlimit="10" joinstyle="miter"/>
            </v:shape>
            <v:shape id="Shape 135367" o:spid="_x0000_s1071" style="position:absolute;top:5257;width:62921;height:1752" coordsize="6292156,175245" path="m,l6292156,r,175245l,175245,,e" fillcolor="yellow" stroked="f" strokeweight="0">
              <v:stroke opacity="0" miterlimit="10" joinstyle="miter"/>
            </v:shape>
            <v:shape id="Shape 135368" o:spid="_x0000_s1072" style="position:absolute;top:7009;width:59108;height:1752" coordsize="5910858,175245" path="m,l5910858,r,175245l,175245,,e" fillcolor="yellow" stroked="f" strokeweight="0">
              <v:stroke opacity="0" miterlimit="10" joinstyle="miter"/>
            </v:shape>
            <v:shape id="Shape 135369" o:spid="_x0000_s1073" style="position:absolute;left:4476;top:8762;width:58458;height:1752" coordsize="5845895,175245" path="m,l5845895,r,175245l,175245,,e" fillcolor="yellow" stroked="f" strokeweight="0">
              <v:stroke opacity="0" miterlimit="10" joinstyle="miter"/>
            </v:shape>
            <v:shape id="Shape 135370" o:spid="_x0000_s1074" style="position:absolute;top:10514;width:62968;height:1752" coordsize="6296844,175245" path="m,l6296844,r,175245l,175245,,e" fillcolor="yellow" stroked="f" strokeweight="0">
              <v:stroke opacity="0" miterlimit="10" joinstyle="miter"/>
            </v:shape>
            <v:shape id="Shape 135371" o:spid="_x0000_s1075" style="position:absolute;top:12267;width:8459;height:1752" coordsize="845939,175245" path="m,l845939,r,175245l,175245,,e" fillcolor="yellow" stroked="f" strokeweight="0">
              <v:stroke opacity="0" miterlimit="10" joinstyle="miter"/>
            </v:shape>
            <v:shape id="Shape 135372" o:spid="_x0000_s1076" style="position:absolute;left:4476;top:14019;width:58504;height:1752" coordsize="5850434,175245" path="m,l5850434,r,175245l,175245,,e" fillcolor="yellow" stroked="f" strokeweight="0">
              <v:stroke opacity="0" miterlimit="10" joinstyle="miter"/>
            </v:shape>
            <v:shape id="Shape 135373" o:spid="_x0000_s1077" style="position:absolute;top:15772;width:62986;height:1752" coordsize="6298630,175245" path="m,l6298630,r,175245l,175245,,e" fillcolor="yellow" stroked="f" strokeweight="0">
              <v:stroke opacity="0" miterlimit="10" joinstyle="miter"/>
            </v:shape>
            <v:shape id="Shape 135374" o:spid="_x0000_s1078" style="position:absolute;top:17524;width:62927;height:1752" coordsize="6292751,175245" path="m,l6292751,r,175245l,175245,,e" fillcolor="yellow" stroked="f" strokeweight="0">
              <v:stroke opacity="0" miterlimit="10" joinstyle="miter"/>
            </v:shape>
            <v:shape id="Shape 135375" o:spid="_x0000_s1079" style="position:absolute;top:19276;width:62911;height:1752" coordsize="6291189,175245" path="m,l6291189,r,175245l,175245,,e" fillcolor="yellow" stroked="f" strokeweight="0">
              <v:stroke opacity="0" miterlimit="10" joinstyle="miter"/>
            </v:shape>
            <v:shape id="Shape 135376" o:spid="_x0000_s1080" style="position:absolute;top:21029;width:62985;height:1752" coordsize="6298556,175245" path="m,l6298556,r,175245l,175245,,e" fillcolor="yellow" stroked="f" strokeweight="0">
              <v:stroke opacity="0" miterlimit="10" joinstyle="miter"/>
            </v:shape>
            <v:shape id="Shape 135377" o:spid="_x0000_s1081" style="position:absolute;top:22781;width:7960;height:1752" coordsize="796082,175245" path="m,l796082,r,175245l,175245,,e" fillcolor="yellow" stroked="f" strokeweight="0">
              <v:stroke opacity="0" miterlimit="10" joinstyle="miter"/>
            </v:shape>
            <v:shape id="Shape 135378" o:spid="_x0000_s1082" style="position:absolute;left:4476;top:24534;width:58487;height:1752" coordsize="5848723,175245" path="m,l5848723,r,175245l,175245,,e" fillcolor="yellow" stroked="f" strokeweight="0">
              <v:stroke opacity="0" miterlimit="10" joinstyle="miter"/>
            </v:shape>
            <v:shape id="Shape 135379" o:spid="_x0000_s1083" style="position:absolute;top:26286;width:62457;height:1752" coordsize="6245722,175245" path="m,l6245722,r,175245l,175245,,e" fillcolor="yellow" stroked="f" strokeweight="0">
              <v:stroke opacity="0" miterlimit="10" joinstyle="miter"/>
            </v:shape>
          </v:group>
        </w:pict>
      </w: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1C58E3" w:rsidRPr="00402AB0" w:rsidRDefault="001C58E3" w:rsidP="00AE4DC4">
      <w:pPr>
        <w:numPr>
          <w:ilvl w:val="0"/>
          <w:numId w:val="24"/>
        </w:numPr>
        <w:ind w:right="0"/>
        <w:rPr>
          <w:lang w:val="ru-RU"/>
        </w:rPr>
      </w:pPr>
      <w:r w:rsidRPr="00402AB0">
        <w:rPr>
          <w:lang w:val="ru-RU"/>
        </w:rPr>
        <w:t>Общее собрание членов товарищества вправе принимать решения по иным вопросам деятельности садоводческого некоммерческого товарищества, не предусмотренным статьей 9.1.</w:t>
      </w:r>
    </w:p>
    <w:p w:rsidR="001C58E3" w:rsidRPr="00402AB0" w:rsidRDefault="001C58E3">
      <w:pPr>
        <w:ind w:left="-15" w:right="0"/>
        <w:rPr>
          <w:lang w:val="ru-RU"/>
        </w:rPr>
      </w:pPr>
      <w:r w:rsidRPr="00402AB0">
        <w:rPr>
          <w:lang w:val="ru-RU"/>
        </w:rPr>
        <w:t>9.2. Решения общего собрания членов товарищества принимаются квалифицированным большинством не менее двух третей голосов от общего числа присутствующих на общем собрании членов товарищества по вопросам:</w:t>
      </w:r>
    </w:p>
    <w:p w:rsidR="001C58E3" w:rsidRDefault="001C58E3" w:rsidP="00AE4DC4">
      <w:pPr>
        <w:numPr>
          <w:ilvl w:val="0"/>
          <w:numId w:val="25"/>
        </w:numPr>
        <w:ind w:right="0"/>
      </w:pPr>
      <w:r>
        <w:t>изменения устава товарищества;</w:t>
      </w:r>
    </w:p>
    <w:p w:rsidR="001C58E3" w:rsidRPr="00402AB0" w:rsidRDefault="001C58E3" w:rsidP="00AE4DC4">
      <w:pPr>
        <w:numPr>
          <w:ilvl w:val="0"/>
          <w:numId w:val="25"/>
        </w:numPr>
        <w:ind w:right="0"/>
        <w:rPr>
          <w:lang w:val="ru-RU"/>
        </w:rPr>
      </w:pPr>
      <w:r w:rsidRPr="00402AB0">
        <w:rPr>
          <w:lang w:val="ru-RU"/>
        </w:rPr>
        <w:t>избрания органов товарищества (председателя товарищества, членов правления товарищества), ревизионной комиссии (ревизора), досрочное прекращение их полномочий;</w:t>
      </w:r>
    </w:p>
    <w:p w:rsidR="001C58E3" w:rsidRPr="00402AB0" w:rsidRDefault="001C58E3" w:rsidP="00AE4DC4">
      <w:pPr>
        <w:numPr>
          <w:ilvl w:val="0"/>
          <w:numId w:val="25"/>
        </w:numPr>
        <w:ind w:right="0"/>
        <w:rPr>
          <w:lang w:val="ru-RU"/>
        </w:rPr>
      </w:pPr>
      <w:r w:rsidRPr="00402AB0">
        <w:rPr>
          <w:lang w:val="ru-RU"/>
        </w:rPr>
        <w:t>определения условий, на которых осуществляется оплата труда председателя товарищества, членов правления товарищества, членов ревизионной комиссии (ревизора), а также иных лиц, с которыми товариществом заключены трудовые договоры;</w:t>
      </w:r>
    </w:p>
    <w:p w:rsidR="001C58E3" w:rsidRPr="00402AB0" w:rsidRDefault="001C58E3" w:rsidP="00AE4DC4">
      <w:pPr>
        <w:numPr>
          <w:ilvl w:val="0"/>
          <w:numId w:val="25"/>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1C58E3" w:rsidRPr="00402AB0" w:rsidRDefault="001C58E3" w:rsidP="00AE4DC4">
      <w:pPr>
        <w:numPr>
          <w:ilvl w:val="0"/>
          <w:numId w:val="25"/>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1C58E3" w:rsidRPr="00402AB0" w:rsidRDefault="001C58E3" w:rsidP="00AE4DC4">
      <w:pPr>
        <w:numPr>
          <w:ilvl w:val="0"/>
          <w:numId w:val="25"/>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1C58E3" w:rsidRPr="00402AB0" w:rsidRDefault="001C58E3" w:rsidP="00AE4DC4">
      <w:pPr>
        <w:numPr>
          <w:ilvl w:val="0"/>
          <w:numId w:val="25"/>
        </w:numPr>
        <w:ind w:right="0"/>
        <w:rPr>
          <w:lang w:val="ru-RU"/>
        </w:rPr>
      </w:pPr>
      <w:r>
        <w:rPr>
          <w:noProof/>
          <w:lang w:val="ru-RU" w:eastAsia="ru-RU"/>
        </w:rPr>
        <w:pict>
          <v:group id="Group 123082" o:spid="_x0000_s1084" style="position:absolute;left:0;text-align:left;margin-left:0;margin-top:-2.9pt;width:495.95pt;height:69pt;z-index:-251653120" coordsize="62987,8762">
            <v:shape id="Shape 135387" o:spid="_x0000_s1085" style="position:absolute;left:4476;width:58427;height:1752" coordsize="5842770,175245" path="m,l5842770,r,175245l,175245,,e" fillcolor="yellow" stroked="f" strokeweight="0">
              <v:stroke opacity="0" miterlimit="10" joinstyle="miter"/>
            </v:shape>
            <v:shape id="Shape 135388" o:spid="_x0000_s1086" style="position:absolute;top:1752;width:62955;height:1752" coordsize="6295579,175245" path="m,l6295579,r,175245l,175245,,e" fillcolor="yellow" stroked="f" strokeweight="0">
              <v:stroke opacity="0" miterlimit="10" joinstyle="miter"/>
            </v:shape>
            <v:shape id="Shape 135389" o:spid="_x0000_s1087" style="position:absolute;top:3504;width:62976;height:1752" coordsize="6297663,175245" path="m,l6297663,r,175245l,175245,,e" fillcolor="yellow" stroked="f" strokeweight="0">
              <v:stroke opacity="0" miterlimit="10" joinstyle="miter"/>
            </v:shape>
            <v:shape id="Shape 135390" o:spid="_x0000_s1088" style="position:absolute;top:5257;width:62987;height:1752" coordsize="6298705,175245" path="m,l6298705,r,175245l,175245,,e" fillcolor="yellow" stroked="f" strokeweight="0">
              <v:stroke opacity="0" miterlimit="10" joinstyle="miter"/>
            </v:shape>
            <v:shape id="Shape 135391" o:spid="_x0000_s1089" style="position:absolute;top:7009;width:9996;height:1752" coordsize="999678,175245" path="m,l99967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1C58E3" w:rsidRPr="00402AB0" w:rsidRDefault="001C58E3" w:rsidP="00AE4DC4">
      <w:pPr>
        <w:numPr>
          <w:ilvl w:val="0"/>
          <w:numId w:val="25"/>
        </w:numPr>
        <w:ind w:right="0"/>
        <w:rPr>
          <w:lang w:val="ru-RU"/>
        </w:rPr>
      </w:pPr>
      <w:r w:rsidRPr="00402AB0">
        <w:rPr>
          <w:lang w:val="ru-RU"/>
        </w:rPr>
        <w:t>распределения образованных на основании утвержденной документации по планировке территории садовых земельных участков между членами товарищества с указанием условных номеров земельных участков согласно утвержденному проекту межевания территории для их последующего предоставления в соответствии с Земельным кодексом Российской Федерации;</w:t>
      </w:r>
    </w:p>
    <w:p w:rsidR="001C58E3" w:rsidRPr="00402AB0" w:rsidRDefault="001C58E3" w:rsidP="00AE4DC4">
      <w:pPr>
        <w:numPr>
          <w:ilvl w:val="0"/>
          <w:numId w:val="25"/>
        </w:numPr>
        <w:ind w:right="0"/>
        <w:rPr>
          <w:lang w:val="ru-RU"/>
        </w:rPr>
      </w:pPr>
      <w:r w:rsidRPr="00402AB0">
        <w:rPr>
          <w:lang w:val="ru-RU"/>
        </w:rPr>
        <w:t>утверждения приходно-расходной сметы товарищества и принятие решения о ее исполнении;</w:t>
      </w:r>
    </w:p>
    <w:p w:rsidR="001C58E3" w:rsidRPr="00402AB0" w:rsidRDefault="001C58E3" w:rsidP="00AE4DC4">
      <w:pPr>
        <w:numPr>
          <w:ilvl w:val="0"/>
          <w:numId w:val="25"/>
        </w:numPr>
        <w:spacing w:after="37"/>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rsidP="00AE4DC4">
      <w:pPr>
        <w:numPr>
          <w:ilvl w:val="0"/>
          <w:numId w:val="25"/>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rsidP="00AE4DC4">
      <w:pPr>
        <w:numPr>
          <w:ilvl w:val="0"/>
          <w:numId w:val="25"/>
        </w:numPr>
        <w:ind w:right="0"/>
        <w:rPr>
          <w:lang w:val="ru-RU"/>
        </w:rPr>
      </w:pPr>
      <w:r w:rsidRPr="00402AB0">
        <w:rPr>
          <w:lang w:val="ru-RU"/>
        </w:rPr>
        <w:t>принятия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w:t>
      </w:r>
    </w:p>
    <w:p w:rsidR="001C58E3" w:rsidRPr="00402AB0" w:rsidRDefault="001C58E3" w:rsidP="00AE4DC4">
      <w:pPr>
        <w:numPr>
          <w:ilvl w:val="0"/>
          <w:numId w:val="25"/>
        </w:numPr>
        <w:ind w:right="0"/>
        <w:rPr>
          <w:lang w:val="ru-RU"/>
        </w:rPr>
      </w:pPr>
      <w:r>
        <w:rPr>
          <w:noProof/>
          <w:lang w:val="ru-RU" w:eastAsia="ru-RU"/>
        </w:rPr>
        <w:pict>
          <v:group id="Group 123398" o:spid="_x0000_s1090" style="position:absolute;left:0;text-align:left;margin-left:0;margin-top:-2.9pt;width:495.95pt;height:248.4pt;z-index:-251658240" coordsize="62986,31544">
            <v:shape id="Shape 135410" o:spid="_x0000_s1091" style="position:absolute;left:4476;width:58485;height:1752" coordsize="5848574,175245" path="m,l5848574,r,175245l,175245,,e" fillcolor="yellow" stroked="f" strokeweight="0">
              <v:stroke opacity="0" miterlimit="10" joinstyle="miter"/>
            </v:shape>
            <v:shape id="Shape 135411" o:spid="_x0000_s1092" style="position:absolute;top:1752;width:62944;height:1752" coordsize="6294463,175245" path="m,l6294463,r,175245l,175245,,e" fillcolor="yellow" stroked="f" strokeweight="0">
              <v:stroke opacity="0" miterlimit="10" joinstyle="miter"/>
            </v:shape>
            <v:shape id="Shape 135412" o:spid="_x0000_s1093" style="position:absolute;top:3504;width:62955;height:1752" coordsize="6295579,175245" path="m,l6295579,r,175245l,175245,,e" fillcolor="yellow" stroked="f" strokeweight="0">
              <v:stroke opacity="0" miterlimit="10" joinstyle="miter"/>
            </v:shape>
            <v:shape id="Shape 135413" o:spid="_x0000_s1094" style="position:absolute;top:5257;width:62938;height:1752" coordsize="6293868,175245" path="m,l6293868,r,175245l,175245,,e" fillcolor="yellow" stroked="f" strokeweight="0">
              <v:stroke opacity="0" miterlimit="10" joinstyle="miter"/>
            </v:shape>
            <v:shape id="Shape 135414" o:spid="_x0000_s1095" style="position:absolute;top:7009;width:62934;height:1752" coordsize="6293421,175245" path="m,l6293421,r,175245l,175245,,e" fillcolor="yellow" stroked="f" strokeweight="0">
              <v:stroke opacity="0" miterlimit="10" joinstyle="miter"/>
            </v:shape>
            <v:shape id="Shape 135415" o:spid="_x0000_s1096" style="position:absolute;top:8762;width:62984;height:1752" coordsize="6298407,175245" path="m,l6298407,r,175245l,175245,,e" fillcolor="yellow" stroked="f" strokeweight="0">
              <v:stroke opacity="0" miterlimit="10" joinstyle="miter"/>
            </v:shape>
            <v:shape id="Shape 135416" o:spid="_x0000_s1097" style="position:absolute;top:10514;width:62916;height:1752" coordsize="6291635,175245" path="m,l6291635,r,175245l,175245,,e" fillcolor="yellow" stroked="f" strokeweight="0">
              <v:stroke opacity="0" miterlimit="10" joinstyle="miter"/>
            </v:shape>
            <v:shape id="Shape 135417" o:spid="_x0000_s1098" style="position:absolute;top:12267;width:62921;height:1752" coordsize="6292156,175245" path="m,l6292156,r,175245l,175245,,e" fillcolor="yellow" stroked="f" strokeweight="0">
              <v:stroke opacity="0" miterlimit="10" joinstyle="miter"/>
            </v:shape>
            <v:shape id="Shape 135418" o:spid="_x0000_s1099" style="position:absolute;top:14019;width:59108;height:1752" coordsize="5910858,175245" path="m,l5910858,r,175245l,175245,,e" fillcolor="yellow" stroked="f" strokeweight="0">
              <v:stroke opacity="0" miterlimit="10" joinstyle="miter"/>
            </v:shape>
            <v:shape id="Shape 135419" o:spid="_x0000_s1100" style="position:absolute;left:4476;top:15772;width:58458;height:1752" coordsize="5845895,175245" path="m,l5845895,r,175245l,175245,,e" fillcolor="yellow" stroked="f" strokeweight="0">
              <v:stroke opacity="0" miterlimit="10" joinstyle="miter"/>
            </v:shape>
            <v:shape id="Shape 135420" o:spid="_x0000_s1101" style="position:absolute;top:17524;width:62968;height:1752" coordsize="6296844,175245" path="m,l6296844,r,175245l,175245,,e" fillcolor="yellow" stroked="f" strokeweight="0">
              <v:stroke opacity="0" miterlimit="10" joinstyle="miter"/>
            </v:shape>
            <v:shape id="Shape 135421" o:spid="_x0000_s1102" style="position:absolute;top:19276;width:8459;height:1752" coordsize="845939,175245" path="m,l845939,r,175245l,175245,,e" fillcolor="yellow" stroked="f" strokeweight="0">
              <v:stroke opacity="0" miterlimit="10" joinstyle="miter"/>
            </v:shape>
            <v:shape id="Shape 135422" o:spid="_x0000_s1103" style="position:absolute;left:4476;top:21029;width:58504;height:1752" coordsize="5850434,175245" path="m,l5850434,r,175245l,175245,,e" fillcolor="yellow" stroked="f" strokeweight="0">
              <v:stroke opacity="0" miterlimit="10" joinstyle="miter"/>
            </v:shape>
            <v:shape id="Shape 135423" o:spid="_x0000_s1104" style="position:absolute;top:22781;width:62986;height:1752" coordsize="6298630,175245" path="m,l6298630,r,175245l,175245,,e" fillcolor="yellow" stroked="f" strokeweight="0">
              <v:stroke opacity="0" miterlimit="10" joinstyle="miter"/>
            </v:shape>
            <v:shape id="Shape 135424" o:spid="_x0000_s1105" style="position:absolute;top:24534;width:62927;height:1752" coordsize="6292751,175245" path="m,l6292751,r,175245l,175245,,e" fillcolor="yellow" stroked="f" strokeweight="0">
              <v:stroke opacity="0" miterlimit="10" joinstyle="miter"/>
            </v:shape>
            <v:shape id="Shape 135425" o:spid="_x0000_s1106" style="position:absolute;top:26286;width:62911;height:1752" coordsize="6291189,175245" path="m,l6291189,r,175245l,175245,,e" fillcolor="yellow" stroked="f" strokeweight="0">
              <v:stroke opacity="0" miterlimit="10" joinstyle="miter"/>
            </v:shape>
            <v:shape id="Shape 135426" o:spid="_x0000_s1107" style="position:absolute;top:28039;width:62985;height:1752" coordsize="6298556,175245" path="m,l6298556,r,175245l,175245,,e" fillcolor="yellow" stroked="f" strokeweight="0">
              <v:stroke opacity="0" miterlimit="10" joinstyle="miter"/>
            </v:shape>
            <v:shape id="Shape 135427" o:spid="_x0000_s1108" style="position:absolute;top:29791;width:7960;height:1752" coordsize="796082,175245" path="m,l796082,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законом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11" w:anchor="dst442">
        <w:r w:rsidRPr="00402AB0">
          <w:rPr>
            <w:color w:val="0000FF"/>
            <w:u w:val="single" w:color="0000FF"/>
            <w:lang w:val="ru-RU"/>
          </w:rPr>
          <w:t>статьей</w:t>
        </w:r>
      </w:hyperlink>
    </w:p>
    <w:p w:rsidR="001C58E3" w:rsidRPr="00402AB0" w:rsidRDefault="001C58E3">
      <w:pPr>
        <w:ind w:left="-15" w:right="0" w:firstLine="0"/>
        <w:rPr>
          <w:lang w:val="ru-RU"/>
        </w:rPr>
      </w:pPr>
      <w:hyperlink r:id="rId12"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1C58E3" w:rsidRPr="00402AB0" w:rsidRDefault="001C58E3" w:rsidP="00AE4DC4">
      <w:pPr>
        <w:numPr>
          <w:ilvl w:val="0"/>
          <w:numId w:val="25"/>
        </w:numPr>
        <w:ind w:right="0"/>
        <w:rPr>
          <w:lang w:val="ru-RU"/>
        </w:rPr>
      </w:pPr>
      <w:r w:rsidRPr="00402AB0">
        <w:rPr>
          <w:lang w:val="ru-RU"/>
        </w:rPr>
        <w:t>принятие решения о возможности применения электронных или иных технических средств при принятии решений общим собранием членов товарищества путем заочного голосования;</w:t>
      </w:r>
    </w:p>
    <w:p w:rsidR="001C58E3" w:rsidRPr="00402AB0" w:rsidRDefault="001C58E3" w:rsidP="00AE4DC4">
      <w:pPr>
        <w:numPr>
          <w:ilvl w:val="0"/>
          <w:numId w:val="25"/>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1C58E3" w:rsidRPr="00402AB0" w:rsidRDefault="001C58E3">
      <w:pPr>
        <w:ind w:left="-15" w:right="0"/>
        <w:rPr>
          <w:lang w:val="ru-RU"/>
        </w:rPr>
      </w:pPr>
      <w:r w:rsidRPr="00402AB0">
        <w:rPr>
          <w:lang w:val="ru-RU"/>
        </w:rPr>
        <w:t>9.3. Решения общего собрания членов товарищества принимаются с учетом результатов голосования индивидуальными владельцами участков по вопросам:</w:t>
      </w:r>
    </w:p>
    <w:p w:rsidR="001C58E3" w:rsidRPr="00402AB0" w:rsidRDefault="001C58E3" w:rsidP="00AE4DC4">
      <w:pPr>
        <w:numPr>
          <w:ilvl w:val="0"/>
          <w:numId w:val="26"/>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1C58E3" w:rsidRPr="00402AB0" w:rsidRDefault="001C58E3" w:rsidP="00AE4DC4">
      <w:pPr>
        <w:numPr>
          <w:ilvl w:val="0"/>
          <w:numId w:val="26"/>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1C58E3" w:rsidRPr="00402AB0" w:rsidRDefault="001C58E3" w:rsidP="00AE4DC4">
      <w:pPr>
        <w:numPr>
          <w:ilvl w:val="0"/>
          <w:numId w:val="26"/>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1C58E3" w:rsidRPr="00402AB0" w:rsidRDefault="001C58E3" w:rsidP="00AE4DC4">
      <w:pPr>
        <w:numPr>
          <w:ilvl w:val="0"/>
          <w:numId w:val="26"/>
        </w:numPr>
        <w:ind w:right="0"/>
        <w:rPr>
          <w:lang w:val="ru-RU"/>
        </w:rPr>
      </w:pPr>
      <w:r>
        <w:rPr>
          <w:noProof/>
          <w:lang w:val="ru-RU" w:eastAsia="ru-RU"/>
        </w:rPr>
        <w:pict>
          <v:group id="Group 123405" o:spid="_x0000_s1109" style="position:absolute;left:0;text-align:left;margin-left:0;margin-top:-2.9pt;width:495.95pt;height:69pt;z-index:-251650048" coordsize="62987,8762">
            <v:shape id="Shape 135433" o:spid="_x0000_s1110" style="position:absolute;left:4476;width:58427;height:1752" coordsize="5842770,175245" path="m,l5842770,r,175245l,175245,,e" fillcolor="yellow" stroked="f" strokeweight="0">
              <v:stroke opacity="0" miterlimit="10" joinstyle="miter"/>
            </v:shape>
            <v:shape id="Shape 135434" o:spid="_x0000_s1111" style="position:absolute;top:1752;width:62955;height:1752" coordsize="6295579,175245" path="m,l6295579,r,175245l,175245,,e" fillcolor="yellow" stroked="f" strokeweight="0">
              <v:stroke opacity="0" miterlimit="10" joinstyle="miter"/>
            </v:shape>
            <v:shape id="Shape 135435" o:spid="_x0000_s1112" style="position:absolute;top:3504;width:62976;height:1752" coordsize="6297663,175245" path="m,l6297663,r,175245l,175245,,e" fillcolor="yellow" stroked="f" strokeweight="0">
              <v:stroke opacity="0" miterlimit="10" joinstyle="miter"/>
            </v:shape>
            <v:shape id="Shape 135436" o:spid="_x0000_s1113" style="position:absolute;top:5257;width:62987;height:1752" coordsize="6298705,175245" path="m,l6298705,r,175245l,175245,,e" fillcolor="yellow" stroked="f" strokeweight="0">
              <v:stroke opacity="0" miterlimit="10" joinstyle="miter"/>
            </v:shape>
            <v:shape id="Shape 135437" o:spid="_x0000_s1114" style="position:absolute;top:7009;width:9996;height:1752" coordsize="999678,175245" path="m,l99967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1C58E3" w:rsidRPr="00402AB0" w:rsidRDefault="001C58E3" w:rsidP="00AE4DC4">
      <w:pPr>
        <w:numPr>
          <w:ilvl w:val="0"/>
          <w:numId w:val="26"/>
        </w:numPr>
        <w:spacing w:after="37"/>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rsidP="00AE4DC4">
      <w:pPr>
        <w:numPr>
          <w:ilvl w:val="0"/>
          <w:numId w:val="26"/>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rsidP="00AE4DC4">
      <w:pPr>
        <w:numPr>
          <w:ilvl w:val="0"/>
          <w:numId w:val="26"/>
        </w:numPr>
        <w:ind w:right="0"/>
        <w:rPr>
          <w:lang w:val="ru-RU"/>
        </w:rPr>
      </w:pPr>
      <w:r>
        <w:rPr>
          <w:noProof/>
          <w:lang w:val="ru-RU" w:eastAsia="ru-RU"/>
        </w:rPr>
        <w:pict>
          <v:group id="Group 113636" o:spid="_x0000_s1115" style="position:absolute;left:0;text-align:left;margin-left:0;margin-top:-2.9pt;width:495.95pt;height:207pt;z-index:-251660288" coordsize="62986,26286">
            <v:shape id="Shape 135453" o:spid="_x0000_s1116" style="position:absolute;left:4476;width:58485;height:1752" coordsize="5848574,175245" path="m,l5848574,r,175245l,175245,,e" fillcolor="yellow" stroked="f" strokeweight="0">
              <v:stroke opacity="0" miterlimit="10" joinstyle="miter"/>
            </v:shape>
            <v:shape id="Shape 135454" o:spid="_x0000_s1117" style="position:absolute;top:1752;width:62944;height:1752" coordsize="6294463,175245" path="m,l6294463,r,175245l,175245,,e" fillcolor="yellow" stroked="f" strokeweight="0">
              <v:stroke opacity="0" miterlimit="10" joinstyle="miter"/>
            </v:shape>
            <v:shape id="Shape 135455" o:spid="_x0000_s1118" style="position:absolute;top:3504;width:62955;height:1752" coordsize="6295579,175245" path="m,l6295579,r,175245l,175245,,e" fillcolor="yellow" stroked="f" strokeweight="0">
              <v:stroke opacity="0" miterlimit="10" joinstyle="miter"/>
            </v:shape>
            <v:shape id="Shape 135456" o:spid="_x0000_s1119" style="position:absolute;top:5257;width:62938;height:1752" coordsize="6293868,175245" path="m,l6293868,r,175245l,175245,,e" fillcolor="yellow" stroked="f" strokeweight="0">
              <v:stroke opacity="0" miterlimit="10" joinstyle="miter"/>
            </v:shape>
            <v:shape id="Shape 135457" o:spid="_x0000_s1120" style="position:absolute;top:7009;width:62934;height:1752" coordsize="6293421,175245" path="m,l6293421,r,175245l,175245,,e" fillcolor="yellow" stroked="f" strokeweight="0">
              <v:stroke opacity="0" miterlimit="10" joinstyle="miter"/>
            </v:shape>
            <v:shape id="Shape 135458" o:spid="_x0000_s1121" style="position:absolute;top:8762;width:62984;height:1752" coordsize="6298407,175245" path="m,l6298407,r,175245l,175245,,e" fillcolor="yellow" stroked="f" strokeweight="0">
              <v:stroke opacity="0" miterlimit="10" joinstyle="miter"/>
            </v:shape>
            <v:shape id="Shape 135459" o:spid="_x0000_s1122" style="position:absolute;top:10514;width:62916;height:1752" coordsize="6291635,175245" path="m,l6291635,r,175245l,175245,,e" fillcolor="yellow" stroked="f" strokeweight="0">
              <v:stroke opacity="0" miterlimit="10" joinstyle="miter"/>
            </v:shape>
            <v:shape id="Shape 135460" o:spid="_x0000_s1123" style="position:absolute;top:12267;width:62921;height:1752" coordsize="6292156,175245" path="m,l6292156,r,175245l,175245,,e" fillcolor="yellow" stroked="f" strokeweight="0">
              <v:stroke opacity="0" miterlimit="10" joinstyle="miter"/>
            </v:shape>
            <v:shape id="Shape 135461" o:spid="_x0000_s1124" style="position:absolute;top:14019;width:59108;height:1752" coordsize="5910858,175245" path="m,l5910858,r,175245l,175245,,e" fillcolor="yellow" stroked="f" strokeweight="0">
              <v:stroke opacity="0" miterlimit="10" joinstyle="miter"/>
            </v:shape>
            <v:shape id="Shape 135462" o:spid="_x0000_s1125" style="position:absolute;left:4476;top:15772;width:58504;height:1752" coordsize="5850434,175245" path="m,l5850434,r,175245l,175245,,e" fillcolor="yellow" stroked="f" strokeweight="0">
              <v:stroke opacity="0" miterlimit="10" joinstyle="miter"/>
            </v:shape>
            <v:shape id="Shape 135463" o:spid="_x0000_s1126" style="position:absolute;top:17524;width:62986;height:1752" coordsize="6298630,175245" path="m,l6298630,r,175245l,175245,,e" fillcolor="yellow" stroked="f" strokeweight="0">
              <v:stroke opacity="0" miterlimit="10" joinstyle="miter"/>
            </v:shape>
            <v:shape id="Shape 135464" o:spid="_x0000_s1127" style="position:absolute;top:19276;width:62927;height:1752" coordsize="6292751,175245" path="m,l6292751,r,175245l,175245,,e" fillcolor="yellow" stroked="f" strokeweight="0">
              <v:stroke opacity="0" miterlimit="10" joinstyle="miter"/>
            </v:shape>
            <v:shape id="Shape 135465" o:spid="_x0000_s1128" style="position:absolute;top:21029;width:62911;height:1752" coordsize="6291189,175245" path="m,l6291189,r,175245l,175245,,e" fillcolor="yellow" stroked="f" strokeweight="0">
              <v:stroke opacity="0" miterlimit="10" joinstyle="miter"/>
            </v:shape>
            <v:shape id="Shape 135466" o:spid="_x0000_s1129" style="position:absolute;top:22781;width:62985;height:1752" coordsize="6298556,175245" path="m,l6298556,r,175245l,175245,,e" fillcolor="yellow" stroked="f" strokeweight="0">
              <v:stroke opacity="0" miterlimit="10" joinstyle="miter"/>
            </v:shape>
            <v:shape id="Shape 135467" o:spid="_x0000_s1130" style="position:absolute;top:24534;width:7960;height:1752" coordsize="796082,175245" path="m,l796082,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13"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14" w:anchor="dst442">
        <w:r w:rsidRPr="00402AB0">
          <w:rPr>
            <w:color w:val="0000FF"/>
            <w:u w:val="single" w:color="0000FF"/>
            <w:lang w:val="ru-RU"/>
          </w:rPr>
          <w:t>статьей</w:t>
        </w:r>
      </w:hyperlink>
    </w:p>
    <w:p w:rsidR="001C58E3" w:rsidRPr="00402AB0" w:rsidRDefault="001C58E3">
      <w:pPr>
        <w:ind w:left="-15" w:right="0" w:firstLine="0"/>
        <w:rPr>
          <w:lang w:val="ru-RU"/>
        </w:rPr>
      </w:pPr>
      <w:hyperlink r:id="rId15"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1C58E3" w:rsidRPr="00402AB0" w:rsidRDefault="001C58E3" w:rsidP="00AE4DC4">
      <w:pPr>
        <w:numPr>
          <w:ilvl w:val="0"/>
          <w:numId w:val="26"/>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1C58E3" w:rsidRPr="00402AB0" w:rsidRDefault="001C58E3">
      <w:pPr>
        <w:ind w:left="-15" w:right="0"/>
        <w:rPr>
          <w:lang w:val="ru-RU"/>
        </w:rPr>
      </w:pPr>
      <w:r w:rsidRPr="00402AB0">
        <w:rPr>
          <w:lang w:val="ru-RU"/>
        </w:rPr>
        <w:t>9.4. Решения общего собрания членов товарищества принимаются большинством голосов от общего числа присутствующих на общем собрании членов товарищества по вопросам:</w:t>
      </w:r>
    </w:p>
    <w:p w:rsidR="001C58E3" w:rsidRPr="00402AB0" w:rsidRDefault="001C58E3">
      <w:pPr>
        <w:numPr>
          <w:ilvl w:val="0"/>
          <w:numId w:val="27"/>
        </w:numPr>
        <w:ind w:right="0"/>
        <w:rPr>
          <w:lang w:val="ru-RU"/>
        </w:rPr>
      </w:pPr>
      <w:r w:rsidRPr="00402AB0">
        <w:rPr>
          <w:lang w:val="ru-RU"/>
        </w:rPr>
        <w:t>исключение</w:t>
      </w:r>
      <w:r w:rsidRPr="00402AB0">
        <w:rPr>
          <w:lang w:val="ru-RU"/>
        </w:rPr>
        <w:tab/>
        <w:t>граждан</w:t>
      </w:r>
      <w:r w:rsidRPr="00402AB0">
        <w:rPr>
          <w:lang w:val="ru-RU"/>
        </w:rPr>
        <w:tab/>
        <w:t>из</w:t>
      </w:r>
      <w:r w:rsidRPr="00402AB0">
        <w:rPr>
          <w:lang w:val="ru-RU"/>
        </w:rPr>
        <w:tab/>
        <w:t>числа</w:t>
      </w:r>
      <w:r w:rsidRPr="00402AB0">
        <w:rPr>
          <w:lang w:val="ru-RU"/>
        </w:rPr>
        <w:tab/>
        <w:t>членов</w:t>
      </w:r>
      <w:r w:rsidRPr="00402AB0">
        <w:rPr>
          <w:lang w:val="ru-RU"/>
        </w:rPr>
        <w:tab/>
        <w:t>товарищества,</w:t>
      </w:r>
      <w:r w:rsidRPr="00402AB0">
        <w:rPr>
          <w:lang w:val="ru-RU"/>
        </w:rPr>
        <w:tab/>
        <w:t>определение</w:t>
      </w:r>
      <w:r w:rsidRPr="00402AB0">
        <w:rPr>
          <w:lang w:val="ru-RU"/>
        </w:rPr>
        <w:tab/>
        <w:t>порядка</w:t>
      </w:r>
    </w:p>
    <w:p w:rsidR="001C58E3" w:rsidRPr="00402AB0" w:rsidRDefault="001C58E3">
      <w:pPr>
        <w:ind w:left="-15" w:right="0" w:firstLine="0"/>
        <w:rPr>
          <w:lang w:val="ru-RU"/>
        </w:rPr>
      </w:pPr>
      <w:r w:rsidRPr="00402AB0">
        <w:rPr>
          <w:lang w:val="ru-RU"/>
        </w:rPr>
        <w:t>рассмотрения заявлений граждан о приеме в члены товарищества;</w:t>
      </w:r>
    </w:p>
    <w:p w:rsidR="001C58E3" w:rsidRPr="00402AB0" w:rsidRDefault="001C58E3">
      <w:pPr>
        <w:numPr>
          <w:ilvl w:val="0"/>
          <w:numId w:val="27"/>
        </w:numPr>
        <w:ind w:right="0"/>
        <w:rPr>
          <w:lang w:val="ru-RU"/>
        </w:rPr>
      </w:pPr>
      <w:r w:rsidRPr="00402AB0">
        <w:rPr>
          <w:lang w:val="ru-RU"/>
        </w:rPr>
        <w:t>принятия решения об открытии или о закрытии банковских счетов товарищества;</w:t>
      </w:r>
    </w:p>
    <w:p w:rsidR="001C58E3" w:rsidRPr="00402AB0" w:rsidRDefault="001C58E3">
      <w:pPr>
        <w:numPr>
          <w:ilvl w:val="0"/>
          <w:numId w:val="27"/>
        </w:numPr>
        <w:ind w:right="0"/>
        <w:rPr>
          <w:lang w:val="ru-RU"/>
        </w:rPr>
      </w:pPr>
      <w:r>
        <w:rPr>
          <w:noProof/>
          <w:lang w:val="ru-RU" w:eastAsia="ru-RU"/>
        </w:rPr>
        <w:pict>
          <v:group id="Group 113643" o:spid="_x0000_s1131" style="position:absolute;left:0;text-align:left;margin-left:0;margin-top:-44.3pt;width:495.65pt;height:82.8pt;z-index:-251654144" coordsize="62948,10514">
            <v:shape id="Shape 135475" o:spid="_x0000_s1132" style="position:absolute;left:4476;width:58461;height:1752" coordsize="5846193,175245" path="m,l5846193,r,175245l,175245,,e" fillcolor="yellow" stroked="f" strokeweight="0">
              <v:stroke opacity="0" miterlimit="10" joinstyle="miter"/>
            </v:shape>
            <v:shape id="Shape 135476" o:spid="_x0000_s1133" style="position:absolute;top:1752;width:43192;height:1752" coordsize="4319216,175245" path="m,l4319216,r,175245l,175245,,e" fillcolor="yellow" stroked="f" strokeweight="0">
              <v:stroke opacity="0" miterlimit="10" joinstyle="miter"/>
            </v:shape>
            <v:shape id="Shape 135477" o:spid="_x0000_s1134" style="position:absolute;left:4476;top:5257;width:58432;height:1752" coordsize="5843216,175245" path="m,l5843216,r,175245l,175245,,e" fillcolor="yellow" stroked="f" strokeweight="0">
              <v:stroke opacity="0" miterlimit="10" joinstyle="miter"/>
            </v:shape>
            <v:shape id="Shape 135478" o:spid="_x0000_s1135" style="position:absolute;top:7009;width:62948;height:1752" coordsize="6294835,175245" path="m,l6294835,r,175245l,175245,,e" fillcolor="yellow" stroked="f" strokeweight="0">
              <v:stroke opacity="0" miterlimit="10" joinstyle="miter"/>
            </v:shape>
            <v:shape id="Shape 135479" o:spid="_x0000_s1136" style="position:absolute;top:8762;width:56751;height:1752" coordsize="5675115,175245" path="m,l5675115,r,175245l,175245,,e" fillcolor="yellow" stroked="f" strokeweight="0">
              <v:stroke opacity="0" miterlimit="10" joinstyle="miter"/>
            </v:shape>
          </v:group>
        </w:pict>
      </w:r>
      <w:r w:rsidRPr="00402AB0">
        <w:rPr>
          <w:lang w:val="ru-RU"/>
        </w:rPr>
        <w:t>принятие решения о подготовке проекта межевания территории и (или) проекта планировки территории применительно к территории садоводства, либо о подготовке изменений в такую документацию, об одобрении таких проектов или изменений в них;</w:t>
      </w:r>
    </w:p>
    <w:p w:rsidR="001C58E3" w:rsidRPr="00402AB0" w:rsidRDefault="001C58E3">
      <w:pPr>
        <w:numPr>
          <w:ilvl w:val="0"/>
          <w:numId w:val="27"/>
        </w:numPr>
        <w:ind w:right="0"/>
        <w:rPr>
          <w:lang w:val="ru-RU"/>
        </w:rPr>
      </w:pPr>
      <w:r w:rsidRPr="00402AB0">
        <w:rPr>
          <w:lang w:val="ru-RU"/>
        </w:rPr>
        <w:t>утверждения отчетов ревизионной комиссии (ревизора);</w:t>
      </w:r>
    </w:p>
    <w:p w:rsidR="001C58E3" w:rsidRPr="00402AB0" w:rsidRDefault="001C58E3">
      <w:pPr>
        <w:numPr>
          <w:ilvl w:val="0"/>
          <w:numId w:val="27"/>
        </w:numPr>
        <w:ind w:right="0"/>
        <w:rPr>
          <w:lang w:val="ru-RU"/>
        </w:rPr>
      </w:pPr>
      <w:r w:rsidRPr="00402AB0">
        <w:rPr>
          <w:lang w:val="ru-RU"/>
        </w:rPr>
        <w:t>утверждения положения об оплате труда работников и членов органов товарищества, членов ревизионной комиссии (ревизора), заключивших трудовые договоры с товариществом;</w:t>
      </w:r>
    </w:p>
    <w:p w:rsidR="001C58E3" w:rsidRPr="00402AB0" w:rsidRDefault="001C58E3">
      <w:pPr>
        <w:numPr>
          <w:ilvl w:val="0"/>
          <w:numId w:val="27"/>
        </w:numPr>
        <w:ind w:right="0"/>
        <w:rPr>
          <w:lang w:val="ru-RU"/>
        </w:rPr>
      </w:pPr>
      <w:r w:rsidRPr="00402AB0">
        <w:rPr>
          <w:lang w:val="ru-RU"/>
        </w:rPr>
        <w:t>принятия решений о создании ассоциаций (союзов) товариществ, вступлении в них</w:t>
      </w:r>
    </w:p>
    <w:p w:rsidR="001C58E3" w:rsidRDefault="001C58E3">
      <w:pPr>
        <w:ind w:left="-15" w:right="0" w:firstLine="0"/>
      </w:pPr>
      <w:r>
        <w:t>или выходе из них;</w:t>
      </w:r>
    </w:p>
    <w:p w:rsidR="001C58E3" w:rsidRPr="00402AB0" w:rsidRDefault="001C58E3">
      <w:pPr>
        <w:numPr>
          <w:ilvl w:val="0"/>
          <w:numId w:val="27"/>
        </w:numPr>
        <w:ind w:right="0"/>
        <w:rPr>
          <w:lang w:val="ru-RU"/>
        </w:rPr>
      </w:pPr>
      <w:r w:rsidRPr="00402AB0">
        <w:rPr>
          <w:lang w:val="ru-RU"/>
        </w:rPr>
        <w:t>заключения договора с аудиторской организацией или индивидуальным аудитором товарищества;</w:t>
      </w:r>
    </w:p>
    <w:p w:rsidR="001C58E3" w:rsidRPr="00402AB0" w:rsidRDefault="001C58E3">
      <w:pPr>
        <w:numPr>
          <w:ilvl w:val="0"/>
          <w:numId w:val="27"/>
        </w:numPr>
        <w:ind w:right="0"/>
        <w:rPr>
          <w:lang w:val="ru-RU"/>
        </w:rPr>
      </w:pPr>
      <w:r w:rsidRPr="00402AB0">
        <w:rPr>
          <w:lang w:val="ru-RU"/>
        </w:rPr>
        <w:t>утверждения порядка ведения общего собрания членов товарищества, деятельности председателя и правления товарищества, деятельности ревизионной комиссии (ревизора) товарищества;</w:t>
      </w:r>
    </w:p>
    <w:p w:rsidR="001C58E3" w:rsidRPr="00402AB0" w:rsidRDefault="001C58E3">
      <w:pPr>
        <w:numPr>
          <w:ilvl w:val="0"/>
          <w:numId w:val="27"/>
        </w:numPr>
        <w:ind w:right="0"/>
        <w:rPr>
          <w:lang w:val="ru-RU"/>
        </w:rPr>
      </w:pPr>
      <w:r w:rsidRPr="00402AB0">
        <w:rPr>
          <w:lang w:val="ru-RU"/>
        </w:rPr>
        <w:t>рассмотрение жалоб членов товарищества на решения и действия (бездействие)</w:t>
      </w:r>
    </w:p>
    <w:p w:rsidR="001C58E3" w:rsidRPr="00402AB0" w:rsidRDefault="001C58E3">
      <w:pPr>
        <w:ind w:left="-15" w:right="0" w:firstLine="0"/>
        <w:rPr>
          <w:lang w:val="ru-RU"/>
        </w:rPr>
      </w:pPr>
      <w:r w:rsidRPr="00402AB0">
        <w:rPr>
          <w:lang w:val="ru-RU"/>
        </w:rPr>
        <w:t>членов правления, председателя, членов ревизионной комиссии (ревизора) товарищества;</w:t>
      </w:r>
    </w:p>
    <w:p w:rsidR="001C58E3" w:rsidRPr="00402AB0" w:rsidRDefault="001C58E3">
      <w:pPr>
        <w:numPr>
          <w:ilvl w:val="0"/>
          <w:numId w:val="27"/>
        </w:numPr>
        <w:ind w:right="0"/>
        <w:rPr>
          <w:lang w:val="ru-RU"/>
        </w:rPr>
      </w:pPr>
      <w:r w:rsidRPr="00402AB0">
        <w:rPr>
          <w:lang w:val="ru-RU"/>
        </w:rPr>
        <w:t>утверждения отчетов правления товарищества, отчетов председателя товарищества;</w:t>
      </w:r>
    </w:p>
    <w:p w:rsidR="001C58E3" w:rsidRPr="00402AB0" w:rsidRDefault="001C58E3">
      <w:pPr>
        <w:numPr>
          <w:ilvl w:val="0"/>
          <w:numId w:val="27"/>
        </w:numPr>
        <w:ind w:right="0"/>
        <w:rPr>
          <w:lang w:val="ru-RU"/>
        </w:rPr>
      </w:pPr>
      <w:r w:rsidRPr="00402AB0">
        <w:rPr>
          <w:lang w:val="ru-RU"/>
        </w:rPr>
        <w:t>определения порядка рассмотрения органами товарищества заявлений (обращений, жалоб) членов товарищества;</w:t>
      </w:r>
    </w:p>
    <w:p w:rsidR="001C58E3" w:rsidRPr="00402AB0" w:rsidRDefault="001C58E3">
      <w:pPr>
        <w:numPr>
          <w:ilvl w:val="0"/>
          <w:numId w:val="27"/>
        </w:numPr>
        <w:ind w:right="0"/>
        <w:rPr>
          <w:lang w:val="ru-RU"/>
        </w:rPr>
      </w:pPr>
      <w:r w:rsidRPr="00402AB0">
        <w:rPr>
          <w:lang w:val="ru-RU"/>
        </w:rPr>
        <w:t>принятия решения об избрании председательствующего на общем собрании членов товарищества.</w:t>
      </w:r>
    </w:p>
    <w:p w:rsidR="001C58E3" w:rsidRPr="00402AB0" w:rsidRDefault="001C58E3">
      <w:pPr>
        <w:numPr>
          <w:ilvl w:val="1"/>
          <w:numId w:val="28"/>
        </w:numPr>
        <w:ind w:right="0"/>
        <w:rPr>
          <w:lang w:val="ru-RU"/>
        </w:rPr>
      </w:pPr>
      <w:r w:rsidRPr="00402AB0">
        <w:rPr>
          <w:lang w:val="ru-RU"/>
        </w:rPr>
        <w:t>Общее собрание членов товарищества может быть очередным или внеочередным.</w:t>
      </w:r>
    </w:p>
    <w:p w:rsidR="001C58E3" w:rsidRPr="00402AB0" w:rsidRDefault="001C58E3">
      <w:pPr>
        <w:numPr>
          <w:ilvl w:val="1"/>
          <w:numId w:val="28"/>
        </w:numPr>
        <w:ind w:right="0"/>
        <w:rPr>
          <w:lang w:val="ru-RU"/>
        </w:rPr>
      </w:pPr>
      <w:r w:rsidRPr="00402AB0">
        <w:rPr>
          <w:lang w:val="ru-RU"/>
        </w:rPr>
        <w:t>Очередное общее собрание членов товарищества созывается правлением товарищества по мере необходимости, но не реже чем один раз в год.</w:t>
      </w:r>
    </w:p>
    <w:p w:rsidR="001C58E3" w:rsidRPr="00402AB0" w:rsidRDefault="001C58E3">
      <w:pPr>
        <w:numPr>
          <w:ilvl w:val="1"/>
          <w:numId w:val="28"/>
        </w:numPr>
        <w:ind w:right="0"/>
        <w:rPr>
          <w:lang w:val="ru-RU"/>
        </w:rPr>
      </w:pPr>
      <w:r w:rsidRPr="00402AB0">
        <w:rPr>
          <w:lang w:val="ru-RU"/>
        </w:rPr>
        <w:t>Внеочередное общее собрание членов товарищества должно проводиться по требованию:</w:t>
      </w:r>
    </w:p>
    <w:p w:rsidR="001C58E3" w:rsidRDefault="001C58E3">
      <w:pPr>
        <w:numPr>
          <w:ilvl w:val="0"/>
          <w:numId w:val="29"/>
        </w:numPr>
        <w:ind w:right="0" w:hanging="260"/>
      </w:pPr>
      <w:r>
        <w:t>правления товарищества;</w:t>
      </w:r>
    </w:p>
    <w:p w:rsidR="001C58E3" w:rsidRDefault="001C58E3">
      <w:pPr>
        <w:numPr>
          <w:ilvl w:val="0"/>
          <w:numId w:val="29"/>
        </w:numPr>
        <w:ind w:right="0" w:hanging="260"/>
      </w:pPr>
      <w:r>
        <w:t>ревизионной комиссии (ревизора);</w:t>
      </w:r>
    </w:p>
    <w:p w:rsidR="001C58E3" w:rsidRPr="00402AB0" w:rsidRDefault="001C58E3">
      <w:pPr>
        <w:numPr>
          <w:ilvl w:val="0"/>
          <w:numId w:val="29"/>
        </w:numPr>
        <w:ind w:right="0" w:hanging="260"/>
        <w:rPr>
          <w:lang w:val="ru-RU"/>
        </w:rPr>
      </w:pPr>
      <w:r w:rsidRPr="00402AB0">
        <w:rPr>
          <w:lang w:val="ru-RU"/>
        </w:rPr>
        <w:t>членов товарищества в количестве более чем одна пятая членов товарищества.</w:t>
      </w:r>
    </w:p>
    <w:p w:rsidR="001C58E3" w:rsidRPr="00402AB0" w:rsidRDefault="001C58E3">
      <w:pPr>
        <w:numPr>
          <w:ilvl w:val="1"/>
          <w:numId w:val="30"/>
        </w:numPr>
        <w:ind w:right="0"/>
        <w:rPr>
          <w:lang w:val="ru-RU"/>
        </w:rPr>
      </w:pPr>
      <w:r w:rsidRPr="00402AB0">
        <w:rPr>
          <w:lang w:val="ru-RU"/>
        </w:rPr>
        <w:t>Внеочередное общее собрание членов товарищества может быть проведено также по требованию органа местного самоуправления по месту нахождения территории садоводства.</w:t>
      </w:r>
    </w:p>
    <w:p w:rsidR="001C58E3" w:rsidRPr="00402AB0" w:rsidRDefault="001C58E3">
      <w:pPr>
        <w:numPr>
          <w:ilvl w:val="1"/>
          <w:numId w:val="30"/>
        </w:numPr>
        <w:ind w:right="0"/>
        <w:rPr>
          <w:lang w:val="ru-RU"/>
        </w:rPr>
      </w:pPr>
      <w:r w:rsidRPr="00402AB0">
        <w:rPr>
          <w:lang w:val="ru-RU"/>
        </w:rPr>
        <w:t>Требование о проведении внеочередного общего собрания членов товарищества вручается лично председателю товарищества либо направляется заказным письмом с уведомлением о вручении председателю товарищества или в правление товарищества по месту нахождения товарищества в случае проведения внеочередного собрания по требованию:</w:t>
      </w:r>
    </w:p>
    <w:p w:rsidR="001C58E3" w:rsidRDefault="001C58E3">
      <w:pPr>
        <w:numPr>
          <w:ilvl w:val="0"/>
          <w:numId w:val="31"/>
        </w:numPr>
        <w:ind w:right="0" w:hanging="260"/>
      </w:pPr>
      <w:r>
        <w:t>ревизионной комиссии (ревизора);</w:t>
      </w:r>
    </w:p>
    <w:p w:rsidR="001C58E3" w:rsidRPr="00402AB0" w:rsidRDefault="001C58E3">
      <w:pPr>
        <w:numPr>
          <w:ilvl w:val="0"/>
          <w:numId w:val="31"/>
        </w:numPr>
        <w:ind w:right="0" w:hanging="260"/>
        <w:rPr>
          <w:lang w:val="ru-RU"/>
        </w:rPr>
      </w:pPr>
      <w:r w:rsidRPr="00402AB0">
        <w:rPr>
          <w:lang w:val="ru-RU"/>
        </w:rPr>
        <w:t>членов товарищества в количестве более чем одна пятая членов товарищества.</w:t>
      </w:r>
    </w:p>
    <w:p w:rsidR="001C58E3" w:rsidRPr="00402AB0" w:rsidRDefault="001C58E3">
      <w:pPr>
        <w:numPr>
          <w:ilvl w:val="0"/>
          <w:numId w:val="31"/>
        </w:numPr>
        <w:ind w:right="0" w:hanging="260"/>
        <w:rPr>
          <w:lang w:val="ru-RU"/>
        </w:rPr>
      </w:pPr>
      <w:r w:rsidRPr="00402AB0">
        <w:rPr>
          <w:lang w:val="ru-RU"/>
        </w:rPr>
        <w:t>органа местного самоуправления по месту нахождения территории садоводства.</w:t>
      </w:r>
    </w:p>
    <w:p w:rsidR="001C58E3" w:rsidRPr="00402AB0" w:rsidRDefault="001C58E3">
      <w:pPr>
        <w:numPr>
          <w:ilvl w:val="1"/>
          <w:numId w:val="32"/>
        </w:numPr>
        <w:ind w:right="0"/>
        <w:rPr>
          <w:lang w:val="ru-RU"/>
        </w:rPr>
      </w:pPr>
      <w:r w:rsidRPr="00402AB0">
        <w:rPr>
          <w:lang w:val="ru-RU"/>
        </w:rPr>
        <w:t>Требование о проведении внеочередного общего собрания членов товарищества должно содержать перечень вопросов, подлежащих включению в повестку внеочередного общего собрания членов товарищества, а также может содержать предлагаемые решения по каждому из них.</w:t>
      </w:r>
    </w:p>
    <w:p w:rsidR="001C58E3" w:rsidRPr="00402AB0" w:rsidRDefault="001C58E3">
      <w:pPr>
        <w:numPr>
          <w:ilvl w:val="1"/>
          <w:numId w:val="32"/>
        </w:numPr>
        <w:ind w:right="0"/>
        <w:rPr>
          <w:lang w:val="ru-RU"/>
        </w:rPr>
      </w:pPr>
      <w:r w:rsidRPr="00402AB0">
        <w:rPr>
          <w:lang w:val="ru-RU"/>
        </w:rPr>
        <w:t>Правление товарищества не позднее тридцати дней со дня получения требования обязано обеспечить проведение внеочередного общего собрания членов товарищества.</w:t>
      </w:r>
    </w:p>
    <w:p w:rsidR="001C58E3" w:rsidRPr="00402AB0" w:rsidRDefault="001C58E3">
      <w:pPr>
        <w:numPr>
          <w:ilvl w:val="1"/>
          <w:numId w:val="32"/>
        </w:numPr>
        <w:ind w:right="0"/>
        <w:rPr>
          <w:lang w:val="ru-RU"/>
        </w:rPr>
      </w:pPr>
      <w:r w:rsidRPr="00402AB0">
        <w:rPr>
          <w:lang w:val="ru-RU"/>
        </w:rPr>
        <w:t>В случае нарушения правлением товарищества срока и порядка проведения внеочередного общего собрания членов товарищества, установленного пунктом 9.11 устава, ревизионная комиссия (ревизор), члены товарищества, орган местного самоуправления, требующие проведения внеочередного общего собрания членов товарищества, вправе самостоятельно обеспечить проведение внеочередного общего собрания членов товарищества при условии соблюдения положений:</w:t>
      </w:r>
    </w:p>
    <w:p w:rsidR="001C58E3" w:rsidRPr="00402AB0" w:rsidRDefault="001C58E3">
      <w:pPr>
        <w:numPr>
          <w:ilvl w:val="1"/>
          <w:numId w:val="32"/>
        </w:numPr>
        <w:ind w:right="0"/>
        <w:rPr>
          <w:lang w:val="ru-RU"/>
        </w:rPr>
      </w:pPr>
      <w:r w:rsidRPr="00402AB0">
        <w:rPr>
          <w:lang w:val="ru-RU"/>
        </w:rPr>
        <w:t>Уведомление о проведении общего собрания членов товарищества не менее чем за две недели до дня его проведения:</w:t>
      </w:r>
    </w:p>
    <w:p w:rsidR="001C58E3" w:rsidRPr="00402AB0" w:rsidRDefault="001C58E3">
      <w:pPr>
        <w:numPr>
          <w:ilvl w:val="0"/>
          <w:numId w:val="33"/>
        </w:numPr>
        <w:ind w:right="0"/>
        <w:rPr>
          <w:lang w:val="ru-RU"/>
        </w:rPr>
      </w:pPr>
      <w:r w:rsidRPr="00402AB0">
        <w:rPr>
          <w:lang w:val="ru-RU"/>
        </w:rPr>
        <w:t>направляется по адресам, указанным в реестре членов товарищества (при наличии электронного адреса уведомление направляется только в форме электронного сообщения);</w:t>
      </w:r>
    </w:p>
    <w:p w:rsidR="001C58E3" w:rsidRPr="00402AB0" w:rsidRDefault="001C58E3">
      <w:pPr>
        <w:numPr>
          <w:ilvl w:val="0"/>
          <w:numId w:val="33"/>
        </w:numPr>
        <w:ind w:right="0"/>
        <w:rPr>
          <w:lang w:val="ru-RU"/>
        </w:rPr>
      </w:pPr>
      <w:r w:rsidRPr="00402AB0">
        <w:rPr>
          <w:lang w:val="ru-RU"/>
        </w:rPr>
        <w:t>размещается на сайте товарищества в информационно-телекоммуникационной сети «Интернет» (при его наличии);</w:t>
      </w:r>
    </w:p>
    <w:p w:rsidR="001C58E3" w:rsidRPr="00402AB0" w:rsidRDefault="001C58E3">
      <w:pPr>
        <w:numPr>
          <w:ilvl w:val="0"/>
          <w:numId w:val="33"/>
        </w:numPr>
        <w:ind w:right="0"/>
        <w:rPr>
          <w:lang w:val="ru-RU"/>
        </w:rPr>
      </w:pPr>
      <w:r w:rsidRPr="00402AB0">
        <w:rPr>
          <w:lang w:val="ru-RU"/>
        </w:rPr>
        <w:t>размещается на информационном щите, расположенном в границах территории садоводства.</w:t>
      </w:r>
    </w:p>
    <w:p w:rsidR="001C58E3" w:rsidRPr="00402AB0" w:rsidRDefault="001C58E3">
      <w:pPr>
        <w:numPr>
          <w:ilvl w:val="1"/>
          <w:numId w:val="34"/>
        </w:numPr>
        <w:ind w:right="0"/>
        <w:rPr>
          <w:lang w:val="ru-RU"/>
        </w:rPr>
      </w:pPr>
      <w:r w:rsidRPr="00402AB0">
        <w:rPr>
          <w:lang w:val="ru-RU"/>
        </w:rPr>
        <w:t>Сообщение о проведении общего собрания членов товарищества может быть также размещено в средствах массовой информации, определенных субъектом Российской Федерации.</w:t>
      </w:r>
    </w:p>
    <w:p w:rsidR="001C58E3" w:rsidRPr="00402AB0" w:rsidRDefault="001C58E3">
      <w:pPr>
        <w:numPr>
          <w:ilvl w:val="1"/>
          <w:numId w:val="34"/>
        </w:numPr>
        <w:ind w:right="0"/>
        <w:rPr>
          <w:lang w:val="ru-RU"/>
        </w:rPr>
      </w:pPr>
      <w:r>
        <w:rPr>
          <w:noProof/>
          <w:lang w:val="ru-RU" w:eastAsia="ru-RU"/>
        </w:rPr>
        <w:pict>
          <v:group id="Group 106254" o:spid="_x0000_s1137" style="position:absolute;left:0;text-align:left;margin-left:0;margin-top:24.7pt;width:495.9pt;height:55.2pt;z-index:-251668480" coordsize="62977,7009">
            <v:shape id="Shape 135502" o:spid="_x0000_s1138" style="position:absolute;left:58013;width:4963;height:1752" coordsize="496342,175245" path="m,l496342,r,175245l,175245,,e" fillcolor="yellow" stroked="f" strokeweight="0">
              <v:stroke opacity="0" miterlimit="10" joinstyle="miter"/>
            </v:shape>
            <v:shape id="Shape 135503" o:spid="_x0000_s1139" style="position:absolute;top:1752;width:62963;height:1752" coordsize="6296323,175245" path="m,l6296323,r,175245l,175245,,e" fillcolor="yellow" stroked="f" strokeweight="0">
              <v:stroke opacity="0" miterlimit="10" joinstyle="miter"/>
            </v:shape>
            <v:shape id="Shape 135504" o:spid="_x0000_s1140" style="position:absolute;top:3504;width:62954;height:1752" coordsize="6295430,175245" path="m,l6295430,r,175245l,175245,,e" fillcolor="yellow" stroked="f" strokeweight="0">
              <v:stroke opacity="0" miterlimit="10" joinstyle="miter"/>
            </v:shape>
            <v:shape id="Shape 135505" o:spid="_x0000_s1141" style="position:absolute;top:5257;width:60955;height:1752" coordsize="6095554,175245" path="m,l6095554,r,175245l,175245,,e" fillcolor="yellow" stroked="f" strokeweight="0">
              <v:stroke opacity="0" miterlimit="10" joinstyle="miter"/>
            </v:shape>
          </v:group>
        </w:pict>
      </w:r>
      <w:r w:rsidRPr="00402AB0">
        <w:rPr>
          <w:lang w:val="ru-RU"/>
        </w:rPr>
        <w:t>В уведомлении о проведении общего собрания членов товарищества должны быть указаны перечень вопросов, подлежащих рассмотрению на общем собрании членов товарищества, дата, время и место проведения общего собрания членов товарищества, а также способ ознакомления с проектами документов и иными материалами, планируемыми к рассмотрению на общем собрании членов товарищества. Включение в указанный перечень дополнительных вопросов непосредственно при проведении такого собрания не допускается.</w:t>
      </w:r>
    </w:p>
    <w:p w:rsidR="001C58E3" w:rsidRPr="00402AB0" w:rsidRDefault="001C58E3">
      <w:pPr>
        <w:numPr>
          <w:ilvl w:val="1"/>
          <w:numId w:val="34"/>
        </w:numPr>
        <w:spacing w:after="13" w:line="247" w:lineRule="auto"/>
        <w:ind w:right="0"/>
        <w:rPr>
          <w:lang w:val="ru-RU"/>
        </w:rPr>
      </w:pPr>
      <w:r w:rsidRPr="00402AB0">
        <w:rPr>
          <w:lang w:val="ru-RU"/>
        </w:rPr>
        <w:t>Индивидуальные владельцы участков уведомляются о проведении общего собрания членов товарищества в порядке, установленном для уведомления членов товарищества, в случае включения в повестку общего собрания членов товарищества вопросов:</w:t>
      </w:r>
    </w:p>
    <w:p w:rsidR="001C58E3" w:rsidRPr="00402AB0" w:rsidRDefault="001C58E3">
      <w:pPr>
        <w:numPr>
          <w:ilvl w:val="0"/>
          <w:numId w:val="35"/>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1C58E3" w:rsidRPr="00402AB0" w:rsidRDefault="001C58E3">
      <w:pPr>
        <w:numPr>
          <w:ilvl w:val="0"/>
          <w:numId w:val="35"/>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1C58E3" w:rsidRPr="00402AB0" w:rsidRDefault="001C58E3">
      <w:pPr>
        <w:numPr>
          <w:ilvl w:val="0"/>
          <w:numId w:val="35"/>
        </w:numPr>
        <w:spacing w:after="37"/>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1C58E3" w:rsidRPr="00402AB0" w:rsidRDefault="001C58E3">
      <w:pPr>
        <w:numPr>
          <w:ilvl w:val="0"/>
          <w:numId w:val="35"/>
        </w:numPr>
        <w:ind w:right="0"/>
        <w:rPr>
          <w:lang w:val="ru-RU"/>
        </w:rPr>
      </w:pPr>
      <w:r>
        <w:rPr>
          <w:noProof/>
          <w:lang w:val="ru-RU" w:eastAsia="ru-RU"/>
        </w:rPr>
        <w:pict>
          <v:group id="Group 107160" o:spid="_x0000_s1142" style="position:absolute;left:0;text-align:left;margin-left:0;margin-top:-2.9pt;width:495.95pt;height:69pt;z-index:-251667456" coordsize="62987,8762">
            <v:shape id="Shape 135511" o:spid="_x0000_s1143" style="position:absolute;left:4476;width:58427;height:1752" coordsize="5842770,175245" path="m,l5842770,r,175245l,175245,,e" fillcolor="yellow" stroked="f" strokeweight="0">
              <v:stroke opacity="0" miterlimit="10" joinstyle="miter"/>
            </v:shape>
            <v:shape id="Shape 135512" o:spid="_x0000_s1144" style="position:absolute;top:1752;width:62955;height:1752" coordsize="6295579,175245" path="m,l6295579,r,175245l,175245,,e" fillcolor="yellow" stroked="f" strokeweight="0">
              <v:stroke opacity="0" miterlimit="10" joinstyle="miter"/>
            </v:shape>
            <v:shape id="Shape 135513" o:spid="_x0000_s1145" style="position:absolute;top:3504;width:62976;height:1752" coordsize="6297663,175245" path="m,l6297663,r,175245l,175245,,e" fillcolor="yellow" stroked="f" strokeweight="0">
              <v:stroke opacity="0" miterlimit="10" joinstyle="miter"/>
            </v:shape>
            <v:shape id="Shape 135514" o:spid="_x0000_s1146" style="position:absolute;top:5257;width:62987;height:1752" coordsize="6298705,175245" path="m,l6298705,r,175245l,175245,,e" fillcolor="yellow" stroked="f" strokeweight="0">
              <v:stroke opacity="0" miterlimit="10" joinstyle="miter"/>
            </v:shape>
            <v:shape id="Shape 135515" o:spid="_x0000_s1147" style="position:absolute;top:7009;width:9996;height:1752" coordsize="999678,175245" path="m,l99967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1C58E3" w:rsidRPr="00402AB0" w:rsidRDefault="001C58E3">
      <w:pPr>
        <w:numPr>
          <w:ilvl w:val="0"/>
          <w:numId w:val="36"/>
        </w:numPr>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pPr>
        <w:numPr>
          <w:ilvl w:val="0"/>
          <w:numId w:val="36"/>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pPr>
        <w:numPr>
          <w:ilvl w:val="0"/>
          <w:numId w:val="36"/>
        </w:numPr>
        <w:ind w:right="0"/>
        <w:rPr>
          <w:lang w:val="ru-RU"/>
        </w:rPr>
      </w:pPr>
      <w:r>
        <w:rPr>
          <w:noProof/>
          <w:lang w:val="ru-RU" w:eastAsia="ru-RU"/>
        </w:rPr>
        <w:pict>
          <v:group id="Group 107164" o:spid="_x0000_s1148" style="position:absolute;left:0;text-align:left;margin-left:0;margin-top:-2.9pt;width:495.95pt;height:207pt;z-index:-251656192" coordsize="62986,26286">
            <v:shape id="Shape 135531" o:spid="_x0000_s1149" style="position:absolute;left:4476;width:58485;height:1752" coordsize="5848574,175245" path="m,l5848574,r,175245l,175245,,e" fillcolor="yellow" stroked="f" strokeweight="0">
              <v:stroke opacity="0" miterlimit="10" joinstyle="miter"/>
            </v:shape>
            <v:shape id="Shape 135532" o:spid="_x0000_s1150" style="position:absolute;top:1752;width:62944;height:1752" coordsize="6294463,175245" path="m,l6294463,r,175245l,175245,,e" fillcolor="yellow" stroked="f" strokeweight="0">
              <v:stroke opacity="0" miterlimit="10" joinstyle="miter"/>
            </v:shape>
            <v:shape id="Shape 135533" o:spid="_x0000_s1151" style="position:absolute;top:3504;width:62955;height:1752" coordsize="6295579,175245" path="m,l6295579,r,175245l,175245,,e" fillcolor="yellow" stroked="f" strokeweight="0">
              <v:stroke opacity="0" miterlimit="10" joinstyle="miter"/>
            </v:shape>
            <v:shape id="Shape 135534" o:spid="_x0000_s1152" style="position:absolute;top:5257;width:62938;height:1752" coordsize="6293868,175245" path="m,l6293868,r,175245l,175245,,e" fillcolor="yellow" stroked="f" strokeweight="0">
              <v:stroke opacity="0" miterlimit="10" joinstyle="miter"/>
            </v:shape>
            <v:shape id="Shape 135535" o:spid="_x0000_s1153" style="position:absolute;top:7009;width:62934;height:1752" coordsize="6293421,175245" path="m,l6293421,r,175245l,175245,,e" fillcolor="yellow" stroked="f" strokeweight="0">
              <v:stroke opacity="0" miterlimit="10" joinstyle="miter"/>
            </v:shape>
            <v:shape id="Shape 135536" o:spid="_x0000_s1154" style="position:absolute;top:8762;width:62984;height:1752" coordsize="6298407,175245" path="m,l6298407,r,175245l,175245,,e" fillcolor="yellow" stroked="f" strokeweight="0">
              <v:stroke opacity="0" miterlimit="10" joinstyle="miter"/>
            </v:shape>
            <v:shape id="Shape 135537" o:spid="_x0000_s1155" style="position:absolute;top:10514;width:62916;height:1752" coordsize="6291635,175245" path="m,l6291635,r,175245l,175245,,e" fillcolor="yellow" stroked="f" strokeweight="0">
              <v:stroke opacity="0" miterlimit="10" joinstyle="miter"/>
            </v:shape>
            <v:shape id="Shape 135538" o:spid="_x0000_s1156" style="position:absolute;top:12267;width:62921;height:1752" coordsize="6292156,175245" path="m,l6292156,r,175245l,175245,,e" fillcolor="yellow" stroked="f" strokeweight="0">
              <v:stroke opacity="0" miterlimit="10" joinstyle="miter"/>
            </v:shape>
            <v:shape id="Shape 135539" o:spid="_x0000_s1157" style="position:absolute;top:14019;width:59108;height:1752" coordsize="5910858,175245" path="m,l5910858,r,175245l,175245,,e" fillcolor="yellow" stroked="f" strokeweight="0">
              <v:stroke opacity="0" miterlimit="10" joinstyle="miter"/>
            </v:shape>
            <v:shape id="Shape 135540" o:spid="_x0000_s1158" style="position:absolute;left:4476;top:15772;width:58504;height:1752" coordsize="5850434,175245" path="m,l5850434,r,175245l,175245,,e" fillcolor="yellow" stroked="f" strokeweight="0">
              <v:stroke opacity="0" miterlimit="10" joinstyle="miter"/>
            </v:shape>
            <v:shape id="Shape 135541" o:spid="_x0000_s1159" style="position:absolute;top:17524;width:62986;height:1752" coordsize="6298630,175245" path="m,l6298630,r,175245l,175245,,e" fillcolor="yellow" stroked="f" strokeweight="0">
              <v:stroke opacity="0" miterlimit="10" joinstyle="miter"/>
            </v:shape>
            <v:shape id="Shape 135542" o:spid="_x0000_s1160" style="position:absolute;top:19276;width:62927;height:1752" coordsize="6292751,175245" path="m,l6292751,r,175245l,175245,,e" fillcolor="yellow" stroked="f" strokeweight="0">
              <v:stroke opacity="0" miterlimit="10" joinstyle="miter"/>
            </v:shape>
            <v:shape id="Shape 135543" o:spid="_x0000_s1161" style="position:absolute;top:21029;width:62911;height:1752" coordsize="6291189,175245" path="m,l6291189,r,175245l,175245,,e" fillcolor="yellow" stroked="f" strokeweight="0">
              <v:stroke opacity="0" miterlimit="10" joinstyle="miter"/>
            </v:shape>
            <v:shape id="Shape 135544" o:spid="_x0000_s1162" style="position:absolute;top:22781;width:62985;height:1752" coordsize="6298556,175245" path="m,l6298556,r,175245l,175245,,e" fillcolor="yellow" stroked="f" strokeweight="0">
              <v:stroke opacity="0" miterlimit="10" joinstyle="miter"/>
            </v:shape>
            <v:shape id="Shape 135545" o:spid="_x0000_s1163" style="position:absolute;top:24534;width:7960;height:1752" coordsize="796082,175245" path="m,l796082,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16"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17" w:anchor="dst442">
        <w:r w:rsidRPr="00402AB0">
          <w:rPr>
            <w:color w:val="0000FF"/>
            <w:u w:val="single" w:color="0000FF"/>
            <w:lang w:val="ru-RU"/>
          </w:rPr>
          <w:t>статьей</w:t>
        </w:r>
      </w:hyperlink>
    </w:p>
    <w:p w:rsidR="001C58E3" w:rsidRPr="00402AB0" w:rsidRDefault="001C58E3">
      <w:pPr>
        <w:ind w:left="-15" w:right="0" w:firstLine="0"/>
        <w:rPr>
          <w:lang w:val="ru-RU"/>
        </w:rPr>
      </w:pPr>
      <w:hyperlink r:id="rId18"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1C58E3" w:rsidRPr="00402AB0" w:rsidRDefault="001C58E3">
      <w:pPr>
        <w:numPr>
          <w:ilvl w:val="0"/>
          <w:numId w:val="36"/>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1C58E3" w:rsidRPr="00402AB0" w:rsidRDefault="001C58E3">
      <w:pPr>
        <w:numPr>
          <w:ilvl w:val="1"/>
          <w:numId w:val="37"/>
        </w:numPr>
        <w:ind w:right="0"/>
        <w:rPr>
          <w:lang w:val="ru-RU"/>
        </w:rPr>
      </w:pPr>
      <w:r w:rsidRPr="00402AB0">
        <w:rPr>
          <w:lang w:val="ru-RU"/>
        </w:rPr>
        <w:t>Правление товарищества обязано обеспечить возможность ознакомления с проектами документов и иными материалами, планируемыми к рассмотрению на общем собрании членов товарищества, не менее чем за семь дней до даты проведения общего собрания членов товарищества, в том числе с проектом приходно-расходной сметы, в случае, если повестка общего собрания членов товарищества предусматривает вопрос об утверждении приходно-расходной сметы товарищества. В случае нарушения срока, предусмотренного настоящей частью, рассмотрение указанных проектов документов и иных материалов на общем собрании членов товарищества не допускается.</w:t>
      </w:r>
    </w:p>
    <w:p w:rsidR="001C58E3" w:rsidRPr="00402AB0" w:rsidRDefault="001C58E3">
      <w:pPr>
        <w:numPr>
          <w:ilvl w:val="1"/>
          <w:numId w:val="37"/>
        </w:numPr>
        <w:ind w:right="0"/>
        <w:rPr>
          <w:lang w:val="ru-RU"/>
        </w:rPr>
      </w:pPr>
      <w:r w:rsidRPr="00402AB0">
        <w:rPr>
          <w:lang w:val="ru-RU"/>
        </w:rPr>
        <w:t>Для членов товарищества, а также для всех не являющихся его членами правообладателей земельных участков, расположенных в границах территории садоводства, должен быть обеспечен свободный доступ к месту проведения общего собрания членов товарищества.</w:t>
      </w:r>
    </w:p>
    <w:p w:rsidR="001C58E3" w:rsidRPr="00402AB0" w:rsidRDefault="001C58E3">
      <w:pPr>
        <w:numPr>
          <w:ilvl w:val="1"/>
          <w:numId w:val="37"/>
        </w:numPr>
        <w:ind w:right="0"/>
        <w:rPr>
          <w:lang w:val="ru-RU"/>
        </w:rPr>
      </w:pPr>
      <w:r w:rsidRPr="00402AB0">
        <w:rPr>
          <w:lang w:val="ru-RU"/>
        </w:rPr>
        <w:t>Общее собрание членов товарищества правомочно, если на указанном собрании присутствует более чем пятьдесят процентов членов товарищества или их представителей.</w:t>
      </w:r>
    </w:p>
    <w:p w:rsidR="001C58E3" w:rsidRPr="00402AB0" w:rsidRDefault="001C58E3">
      <w:pPr>
        <w:numPr>
          <w:ilvl w:val="1"/>
          <w:numId w:val="37"/>
        </w:numPr>
        <w:ind w:right="0"/>
        <w:rPr>
          <w:lang w:val="ru-RU"/>
        </w:rPr>
      </w:pPr>
      <w:r w:rsidRPr="00402AB0">
        <w:rPr>
          <w:lang w:val="ru-RU"/>
        </w:rPr>
        <w:t>Председательствующим на общем собрании членов товарищества является председатель товарищества, если иное решение не принято этим собранием.</w:t>
      </w:r>
    </w:p>
    <w:p w:rsidR="001C58E3" w:rsidRPr="00402AB0" w:rsidRDefault="001C58E3">
      <w:pPr>
        <w:numPr>
          <w:ilvl w:val="1"/>
          <w:numId w:val="37"/>
        </w:numPr>
        <w:ind w:right="0"/>
        <w:rPr>
          <w:lang w:val="ru-RU"/>
        </w:rPr>
      </w:pPr>
      <w:r>
        <w:rPr>
          <w:noProof/>
          <w:lang w:val="ru-RU" w:eastAsia="ru-RU"/>
        </w:rPr>
        <w:pict>
          <v:group id="Group 107168" o:spid="_x0000_s1164" style="position:absolute;left:0;text-align:left;margin-left:0;margin-top:-2.9pt;width:495.6pt;height:27.6pt;z-index:-251649024" coordsize="62943,3504">
            <v:shape id="Shape 135548" o:spid="_x0000_s1165" style="position:absolute;left:4476;width:58466;height:1752" coordsize="5846639,175245" path="m,l5846639,r,175245l,175245,,e" fillcolor="yellow" stroked="f" strokeweight="0">
              <v:stroke opacity="0" miterlimit="10" joinstyle="miter"/>
            </v:shape>
            <v:shape id="Shape 135549" o:spid="_x0000_s1166" style="position:absolute;top:1752;width:60439;height:1752" coordsize="6043985,175245" path="m,l6043985,r,175245l,175245,,e" fillcolor="yellow" stroked="f" strokeweight="0">
              <v:stroke opacity="0" miterlimit="10" joinstyle="miter"/>
            </v:shape>
          </v:group>
        </w:pict>
      </w:r>
      <w:r w:rsidRPr="00402AB0">
        <w:rPr>
          <w:lang w:val="ru-RU"/>
        </w:rPr>
        <w:t>В случаях, определенных правлением товарищества, решение общего собрания членов товарищества может быть принято в форме очно-заочного или заочного голосования.</w:t>
      </w:r>
    </w:p>
    <w:p w:rsidR="001C58E3" w:rsidRPr="00402AB0" w:rsidRDefault="001C58E3">
      <w:pPr>
        <w:ind w:left="-15" w:right="0"/>
        <w:rPr>
          <w:lang w:val="ru-RU"/>
        </w:rPr>
      </w:pPr>
      <w:r w:rsidRPr="00402AB0">
        <w:rPr>
          <w:lang w:val="ru-RU"/>
        </w:rPr>
        <w:t>9.21.1.Очное голосование, очно-заочное голосование или заочное голосование может быть проведено с применением электронных или иных технических средств с учетом особенностей:</w:t>
      </w:r>
    </w:p>
    <w:p w:rsidR="001C58E3" w:rsidRPr="00402AB0" w:rsidRDefault="001C58E3">
      <w:pPr>
        <w:spacing w:after="5" w:line="259" w:lineRule="auto"/>
        <w:ind w:left="60" w:right="0" w:firstLine="0"/>
        <w:jc w:val="center"/>
        <w:rPr>
          <w:lang w:val="ru-RU"/>
        </w:rPr>
      </w:pPr>
      <w:r w:rsidRPr="00402AB0">
        <w:rPr>
          <w:lang w:val="ru-RU"/>
        </w:rPr>
        <w:t>1. Уведомление о проведении общего собрания членов товарищества:</w:t>
      </w:r>
    </w:p>
    <w:p w:rsidR="001C58E3" w:rsidRPr="00402AB0" w:rsidRDefault="001C58E3">
      <w:pPr>
        <w:numPr>
          <w:ilvl w:val="0"/>
          <w:numId w:val="38"/>
        </w:numPr>
        <w:ind w:right="0"/>
        <w:rPr>
          <w:lang w:val="ru-RU"/>
        </w:rPr>
      </w:pPr>
      <w:r w:rsidRPr="00402AB0">
        <w:rPr>
          <w:lang w:val="ru-RU"/>
        </w:rPr>
        <w:t>направляется в форме электронного сообщения (посредством электронной почты либо передачи коротких текстовых сообщений в соответствии со сведениями, представленными правообладателями садовых земельных участков для внесения в реестр членов товарищества);</w:t>
      </w:r>
    </w:p>
    <w:p w:rsidR="001C58E3" w:rsidRPr="00402AB0" w:rsidRDefault="001C58E3">
      <w:pPr>
        <w:numPr>
          <w:ilvl w:val="0"/>
          <w:numId w:val="38"/>
        </w:numPr>
        <w:ind w:right="0"/>
        <w:rPr>
          <w:lang w:val="ru-RU"/>
        </w:rPr>
      </w:pPr>
      <w:r w:rsidRPr="00402AB0">
        <w:rPr>
          <w:lang w:val="ru-RU"/>
        </w:rPr>
        <w:t>размещается на сайте товарищества в информационно-телекоммуникационной сети «Интернет», ином сайте в информационно-телекоммуникационной сети «Интернет» либо в другой информационной системе;</w:t>
      </w:r>
    </w:p>
    <w:p w:rsidR="001C58E3" w:rsidRPr="00402AB0" w:rsidRDefault="001C58E3">
      <w:pPr>
        <w:numPr>
          <w:ilvl w:val="0"/>
          <w:numId w:val="38"/>
        </w:numPr>
        <w:ind w:right="0"/>
        <w:rPr>
          <w:lang w:val="ru-RU"/>
        </w:rPr>
      </w:pPr>
      <w:r w:rsidRPr="00402AB0">
        <w:rPr>
          <w:lang w:val="ru-RU"/>
        </w:rPr>
        <w:t>размещается на информационном щите, расположенном в границах территории садоводства.</w:t>
      </w:r>
    </w:p>
    <w:p w:rsidR="001C58E3" w:rsidRPr="00402AB0" w:rsidRDefault="001C58E3">
      <w:pPr>
        <w:numPr>
          <w:ilvl w:val="0"/>
          <w:numId w:val="39"/>
        </w:numPr>
        <w:ind w:right="0"/>
        <w:rPr>
          <w:lang w:val="ru-RU"/>
        </w:rPr>
      </w:pPr>
      <w:r>
        <w:rPr>
          <w:noProof/>
          <w:lang w:val="ru-RU" w:eastAsia="ru-RU"/>
        </w:rPr>
        <w:pict>
          <v:group id="Group 118224" o:spid="_x0000_s1167" style="position:absolute;left:0;text-align:left;margin-left:0;margin-top:-168.45pt;width:496pt;height:745.15pt;z-index:-251646976" coordsize="62992,94632">
            <v:shape id="Shape 135604" o:spid="_x0000_s1168" style="position:absolute;left:4476;width:58475;height:1752" coordsize="5847532,175245" path="m,l5847532,r,175245l,175245,,e" fillcolor="yellow" stroked="f" strokeweight="0">
              <v:stroke opacity="0" miterlimit="10" joinstyle="miter"/>
            </v:shape>
            <v:shape id="Shape 135605" o:spid="_x0000_s1169" style="position:absolute;top:1752;width:62985;height:1752" coordsize="6298556,175245" path="m,l6298556,r,175245l,175245,,e" fillcolor="yellow" stroked="f" strokeweight="0">
              <v:stroke opacity="0" miterlimit="10" joinstyle="miter"/>
            </v:shape>
            <v:shape id="Shape 135606" o:spid="_x0000_s1170" style="position:absolute;top:3504;width:9359;height:1752" coordsize="935906,175245" path="m,l935906,r,175245l,175245,,e" fillcolor="yellow" stroked="f" strokeweight="0">
              <v:stroke opacity="0" miterlimit="10" joinstyle="miter"/>
            </v:shape>
            <v:shape id="Shape 135607" o:spid="_x0000_s1171" style="position:absolute;left:9048;top:5257;width:45280;height:1752" coordsize="4528096,175245" path="m,l4528096,r,175245l,175245,,e" fillcolor="yellow" stroked="f" strokeweight="0">
              <v:stroke opacity="0" miterlimit="10" joinstyle="miter"/>
            </v:shape>
            <v:shape id="Shape 135608" o:spid="_x0000_s1172" style="position:absolute;left:4476;top:7009;width:58497;height:1752" coordsize="5849765,175245" path="m,l5849765,r,175245l,175245,,e" fillcolor="yellow" stroked="f" strokeweight="0">
              <v:stroke opacity="0" miterlimit="10" joinstyle="miter"/>
            </v:shape>
            <v:shape id="Shape 135609" o:spid="_x0000_s1173" style="position:absolute;top:8762;width:62937;height:1752" coordsize="6293719,175245" path="m,l6293719,r,175245l,175245,,e" fillcolor="yellow" stroked="f" strokeweight="0">
              <v:stroke opacity="0" miterlimit="10" joinstyle="miter"/>
            </v:shape>
            <v:shape id="Shape 135610" o:spid="_x0000_s1174" style="position:absolute;top:10514;width:61754;height:1752" coordsize="6175400,175245" path="m,l6175400,r,175245l,175245,,e" fillcolor="yellow" stroked="f" strokeweight="0">
              <v:stroke opacity="0" miterlimit="10" joinstyle="miter"/>
            </v:shape>
            <v:shape id="Shape 135611" o:spid="_x0000_s1175" style="position:absolute;left:4476;top:12267;width:58473;height:1752" coordsize="5847383,175245" path="m,l5847383,r,175245l,175245,,e" fillcolor="yellow" stroked="f" strokeweight="0">
              <v:stroke opacity="0" miterlimit="10" joinstyle="miter"/>
            </v:shape>
            <v:shape id="Shape 135612" o:spid="_x0000_s1176" style="position:absolute;top:14019;width:62968;height:1752" coordsize="6296844,175245" path="m,l6296844,r,175245l,175245,,e" fillcolor="yellow" stroked="f" strokeweight="0">
              <v:stroke opacity="0" miterlimit="10" joinstyle="miter"/>
            </v:shape>
            <v:shape id="Shape 135613" o:spid="_x0000_s1177" style="position:absolute;top:15772;width:22132;height:1752" coordsize="2213298,175245" path="m,l2213298,r,175245l,175245,,e" fillcolor="yellow" stroked="f" strokeweight="0">
              <v:stroke opacity="0" miterlimit="10" joinstyle="miter"/>
            </v:shape>
            <v:shape id="Shape 135614" o:spid="_x0000_s1178" style="position:absolute;left:4476;top:17524;width:58445;height:1752" coordsize="5844556,175245" path="m,l5844556,r,175245l,175245,,e" fillcolor="yellow" stroked="f" strokeweight="0">
              <v:stroke opacity="0" miterlimit="10" joinstyle="miter"/>
            </v:shape>
            <v:shape id="Shape 135615" o:spid="_x0000_s1179" style="position:absolute;top:19276;width:8210;height:1752" coordsize="821085,175245" path="m,l821085,r,175245l,175245,,e" fillcolor="yellow" stroked="f" strokeweight="0">
              <v:stroke opacity="0" miterlimit="10" joinstyle="miter"/>
            </v:shape>
            <v:shape id="Shape 135616" o:spid="_x0000_s1180" style="position:absolute;left:4476;top:21029;width:58515;height:1752" coordsize="5851550,175245" path="m,l5851550,r,175245l,175245,,e" fillcolor="yellow" stroked="f" strokeweight="0">
              <v:stroke opacity="0" miterlimit="10" joinstyle="miter"/>
            </v:shape>
            <v:shape id="Shape 135617" o:spid="_x0000_s1181" style="position:absolute;top:22781;width:62978;height:1752" coordsize="6297812,175245" path="m,l6297812,r,175245l,175245,,e" fillcolor="yellow" stroked="f" strokeweight="0">
              <v:stroke opacity="0" miterlimit="10" joinstyle="miter"/>
            </v:shape>
            <v:shape id="Shape 135618" o:spid="_x0000_s1182" style="position:absolute;top:24534;width:62950;height:1752" coordsize="6295058,175245" path="m,l6295058,r,175245l,175245,,e" fillcolor="yellow" stroked="f" strokeweight="0">
              <v:stroke opacity="0" miterlimit="10" joinstyle="miter"/>
            </v:shape>
            <v:shape id="Shape 135619" o:spid="_x0000_s1183" style="position:absolute;top:26286;width:62929;height:1752" coordsize="6292900,175245" path="m,l6292900,r,175245l,175245,,e" fillcolor="yellow" stroked="f" strokeweight="0">
              <v:stroke opacity="0" miterlimit="10" joinstyle="miter"/>
            </v:shape>
            <v:shape id="Shape 135620" o:spid="_x0000_s1184" style="position:absolute;top:28039;width:62982;height:1752" coordsize="6298258,175245" path="m,l6298258,r,175245l,175245,,e" fillcolor="yellow" stroked="f" strokeweight="0">
              <v:stroke opacity="0" miterlimit="10" joinstyle="miter"/>
            </v:shape>
            <v:shape id="Shape 135621" o:spid="_x0000_s1185" style="position:absolute;top:29791;width:62934;height:1752" coordsize="6293496,175245" path="m,l6293496,r,175245l,175245,,e" fillcolor="yellow" stroked="f" strokeweight="0">
              <v:stroke opacity="0" miterlimit="10" joinstyle="miter"/>
            </v:shape>
            <v:shape id="Shape 135622" o:spid="_x0000_s1186" style="position:absolute;top:31544;width:62933;height:1752" coordsize="6293347,175245" path="m,l6293347,r,175245l,175245,,e" fillcolor="yellow" stroked="f" strokeweight="0">
              <v:stroke opacity="0" miterlimit="10" joinstyle="miter"/>
            </v:shape>
            <v:shape id="Shape 135623" o:spid="_x0000_s1187" style="position:absolute;top:33296;width:62973;height:1752" coordsize="6297365,175245" path="m,l6297365,r,175245l,175245,,e" fillcolor="yellow" stroked="f" strokeweight="0">
              <v:stroke opacity="0" miterlimit="10" joinstyle="miter"/>
            </v:shape>
            <v:shape id="Shape 135624" o:spid="_x0000_s1188" style="position:absolute;top:35049;width:35857;height:1752" coordsize="3585791,175245" path="m,l3585791,r,175245l,175245,,e" fillcolor="yellow" stroked="f" strokeweight="0">
              <v:stroke opacity="0" miterlimit="10" joinstyle="miter"/>
            </v:shape>
            <v:shape id="Shape 135625" o:spid="_x0000_s1189" style="position:absolute;left:4476;top:36801;width:58482;height:1752" coordsize="5848202,175245" path="m,l5848202,r,175245l,175245,,e" fillcolor="yellow" stroked="f" strokeweight="0">
              <v:stroke opacity="0" miterlimit="10" joinstyle="miter"/>
            </v:shape>
            <v:shape id="Shape 135626" o:spid="_x0000_s1190" style="position:absolute;top:38553;width:62949;height:1752" coordsize="6294909,175245" path="m,l6294909,r,175245l,175245,,e" fillcolor="yellow" stroked="f" strokeweight="0">
              <v:stroke opacity="0" miterlimit="10" joinstyle="miter"/>
            </v:shape>
            <v:shape id="Shape 135627" o:spid="_x0000_s1191" style="position:absolute;top:40306;width:62987;height:1752" coordsize="6298779,175245" path="m,l6298779,r,175245l,175245,,e" fillcolor="yellow" stroked="f" strokeweight="0">
              <v:stroke opacity="0" miterlimit="10" joinstyle="miter"/>
            </v:shape>
            <v:shape id="Shape 135628" o:spid="_x0000_s1192" style="position:absolute;top:42058;width:62928;height:1752" coordsize="6292826,175245" path="m,l6292826,r,175245l,175245,,e" fillcolor="yellow" stroked="f" strokeweight="0">
              <v:stroke opacity="0" miterlimit="10" joinstyle="miter"/>
            </v:shape>
            <v:shape id="Shape 135629" o:spid="_x0000_s1193" style="position:absolute;top:43811;width:62931;height:1752" coordsize="6293198,175245" path="m,l6293198,r,175245l,175245,,e" fillcolor="yellow" stroked="f" strokeweight="0">
              <v:stroke opacity="0" miterlimit="10" joinstyle="miter"/>
            </v:shape>
            <v:shape id="Shape 135630" o:spid="_x0000_s1194" style="position:absolute;top:45563;width:40289;height:1752" coordsize="4028926,175245" path="m,l4028926,r,175245l,175245,,e" fillcolor="yellow" stroked="f" strokeweight="0">
              <v:stroke opacity="0" miterlimit="10" joinstyle="miter"/>
            </v:shape>
            <v:shape id="Shape 135631" o:spid="_x0000_s1195" style="position:absolute;left:4476;top:47316;width:58502;height:1752" coordsize="5850211,175245" path="m,l5850211,r,175245l,175245,,e" fillcolor="yellow" stroked="f" strokeweight="0">
              <v:stroke opacity="0" miterlimit="10" joinstyle="miter"/>
            </v:shape>
            <v:shape id="Shape 135632" o:spid="_x0000_s1196" style="position:absolute;top:49068;width:62942;height:1752" coordsize="6294240,175245" path="m,l6294240,r,175245l,175245,,e" fillcolor="yellow" stroked="f" strokeweight="0">
              <v:stroke opacity="0" miterlimit="10" joinstyle="miter"/>
            </v:shape>
            <v:shape id="Shape 135633" o:spid="_x0000_s1197" style="position:absolute;top:50821;width:5880;height:1752" coordsize="588020,175245" path="m,l588020,r,175245l,175245,,e" fillcolor="yellow" stroked="f" strokeweight="0">
              <v:stroke opacity="0" miterlimit="10" joinstyle="miter"/>
            </v:shape>
            <v:shape id="Shape 135634" o:spid="_x0000_s1198" style="position:absolute;left:4476;top:52573;width:27769;height:1752" coordsize="2776984,175245" path="m,l2776984,r,175245l,175245,,e" fillcolor="yellow" stroked="f" strokeweight="0">
              <v:stroke opacity="0" miterlimit="10" joinstyle="miter"/>
            </v:shape>
            <v:shape id="Shape 135635" o:spid="_x0000_s1199" style="position:absolute;left:4476;top:54325;width:32584;height:1752" coordsize="3258443,175245" path="m,l3258443,r,175245l,175245,,e" fillcolor="yellow" stroked="f" strokeweight="0">
              <v:stroke opacity="0" miterlimit="10" joinstyle="miter"/>
            </v:shape>
            <v:shape id="Shape 135636" o:spid="_x0000_s1200" style="position:absolute;left:4476;top:56078;width:58423;height:1752" coordsize="5842398,175245" path="m,l5842398,r,175245l,175245,,e" fillcolor="yellow" stroked="f" strokeweight="0">
              <v:stroke opacity="0" miterlimit="10" joinstyle="miter"/>
            </v:shape>
            <v:shape id="Shape 135637" o:spid="_x0000_s1201" style="position:absolute;top:57830;width:36293;height:1752" coordsize="3629323,175245" path="m,l3629323,r,175245l,175245,,e" fillcolor="yellow" stroked="f" strokeweight="0">
              <v:stroke opacity="0" miterlimit="10" joinstyle="miter"/>
            </v:shape>
            <v:shape id="Shape 135638" o:spid="_x0000_s1202" style="position:absolute;left:4476;top:59583;width:58435;height:1752" coordsize="5843588,175245" path="m,l5843588,r,175245l,175245,,e" fillcolor="yellow" stroked="f" strokeweight="0">
              <v:stroke opacity="0" miterlimit="10" joinstyle="miter"/>
            </v:shape>
            <v:shape id="Shape 135639" o:spid="_x0000_s1203" style="position:absolute;top:61335;width:21670;height:1752" coordsize="2167086,175245" path="m,l2167086,r,175245l,175245,,e" fillcolor="yellow" stroked="f" strokeweight="0">
              <v:stroke opacity="0" miterlimit="10" joinstyle="miter"/>
            </v:shape>
            <v:shape id="Shape 135640" o:spid="_x0000_s1204" style="position:absolute;left:4476;top:63088;width:58511;height:1752" coordsize="5851104,175245" path="m,l5851104,r,175245l,175245,,e" fillcolor="yellow" stroked="f" strokeweight="0">
              <v:stroke opacity="0" miterlimit="10" joinstyle="miter"/>
            </v:shape>
            <v:shape id="Shape 135641" o:spid="_x0000_s1205" style="position:absolute;top:64840;width:62966;height:1752" coordsize="6296621,175245" path="m,l6296621,r,175245l,175245,,e" fillcolor="yellow" stroked="f" strokeweight="0">
              <v:stroke opacity="0" miterlimit="10" joinstyle="miter"/>
            </v:shape>
            <v:shape id="Shape 135642" o:spid="_x0000_s1206" style="position:absolute;top:66593;width:8459;height:1752" coordsize="845939,175245" path="m,l845939,r,175245l,175245,,e" fillcolor="yellow" stroked="f" strokeweight="0">
              <v:stroke opacity="0" miterlimit="10" joinstyle="miter"/>
            </v:shape>
            <v:shape id="Shape 135643" o:spid="_x0000_s1207" style="position:absolute;left:4476;top:68345;width:58490;height:1752" coordsize="5849020,175245" path="m,l5849020,r,175245l,175245,,e" fillcolor="yellow" stroked="f" strokeweight="0">
              <v:stroke opacity="0" miterlimit="10" joinstyle="miter"/>
            </v:shape>
            <v:shape id="Shape 135644" o:spid="_x0000_s1208" style="position:absolute;top:70098;width:62975;height:1752" coordsize="6297588,175245" path="m,l6297588,r,175245l,175245,,e" fillcolor="yellow" stroked="f" strokeweight="0">
              <v:stroke opacity="0" miterlimit="10" joinstyle="miter"/>
            </v:shape>
            <v:shape id="Shape 135645" o:spid="_x0000_s1209" style="position:absolute;top:71850;width:62930;height:1752" coordsize="6293049,175245" path="m,l6293049,r,175245l,175245,,e" fillcolor="yellow" stroked="f" strokeweight="0">
              <v:stroke opacity="0" miterlimit="10" joinstyle="miter"/>
            </v:shape>
            <v:shape id="Shape 135646" o:spid="_x0000_s1210" style="position:absolute;top:73602;width:33992;height:1752" coordsize="3399235,175245" path="m,l3399235,r,175245l,175245,,e" fillcolor="yellow" stroked="f" strokeweight="0">
              <v:stroke opacity="0" miterlimit="10" joinstyle="miter"/>
            </v:shape>
            <v:shape id="Shape 135647" o:spid="_x0000_s1211" style="position:absolute;left:4476;top:75355;width:58489;height:1752" coordsize="5848946,175245" path="m,l5848946,r,175245l,175245,,e" fillcolor="yellow" stroked="f" strokeweight="0">
              <v:stroke opacity="0" miterlimit="10" joinstyle="miter"/>
            </v:shape>
            <v:shape id="Shape 135648" o:spid="_x0000_s1212" style="position:absolute;top:77107;width:62988;height:1752" coordsize="6298853,175245" path="m,l6298853,r,175245l,175245,,e" fillcolor="yellow" stroked="f" strokeweight="0">
              <v:stroke opacity="0" miterlimit="10" joinstyle="miter"/>
            </v:shape>
            <v:shape id="Shape 135649" o:spid="_x0000_s1213" style="position:absolute;top:78860;width:59204;height:1752" coordsize="5920458,175245" path="m,l5920458,r,175245l,175245,,e" fillcolor="yellow" stroked="f" strokeweight="0">
              <v:stroke opacity="0" miterlimit="10" joinstyle="miter"/>
            </v:shape>
            <v:shape id="Shape 135650" o:spid="_x0000_s1214" style="position:absolute;left:4476;top:80612;width:58512;height:1752" coordsize="5851253,175245" path="m,l5851253,r,175245l,175245,,e" fillcolor="yellow" stroked="f" strokeweight="0">
              <v:stroke opacity="0" miterlimit="10" joinstyle="miter"/>
            </v:shape>
            <v:shape id="Shape 135651" o:spid="_x0000_s1215" style="position:absolute;top:82365;width:62945;height:1752" coordsize="6294537,175245" path="m,l6294537,r,175245l,175245,,e" fillcolor="yellow" stroked="f" strokeweight="0">
              <v:stroke opacity="0" miterlimit="10" joinstyle="miter"/>
            </v:shape>
            <v:shape id="Shape 135652" o:spid="_x0000_s1216" style="position:absolute;top:84117;width:5735;height:1752" coordsize="573509,175245" path="m,l573509,r,175245l,175245,,e" fillcolor="yellow" stroked="f" strokeweight="0">
              <v:stroke opacity="0" miterlimit="10" joinstyle="miter"/>
            </v:shape>
            <v:shape id="Shape 135653" o:spid="_x0000_s1217" style="position:absolute;left:4476;top:85870;width:58438;height:1752" coordsize="5843811,175245" path="m,l5843811,r,175245l,175245,,e" fillcolor="yellow" stroked="f" strokeweight="0">
              <v:stroke opacity="0" miterlimit="10" joinstyle="miter"/>
            </v:shape>
            <v:shape id="Shape 135654" o:spid="_x0000_s1218" style="position:absolute;top:87622;width:62936;height:1752" coordsize="6293644,175245" path="m,l6293644,r,175245l,175245,,e" fillcolor="yellow" stroked="f" strokeweight="0">
              <v:stroke opacity="0" miterlimit="10" joinstyle="miter"/>
            </v:shape>
            <v:shape id="Shape 135655" o:spid="_x0000_s1219" style="position:absolute;top:89375;width:62915;height:1752" coordsize="6291561,175245" path="m,l6291561,r,175245l,175245,,e" fillcolor="yellow" stroked="f" strokeweight="0">
              <v:stroke opacity="0" miterlimit="10" joinstyle="miter"/>
            </v:shape>
            <v:shape id="Shape 135656" o:spid="_x0000_s1220" style="position:absolute;top:91127;width:62989;height:1752" coordsize="6298928,175245" path="m,l6298928,r,175245l,175245,,e" fillcolor="yellow" stroked="f" strokeweight="0">
              <v:stroke opacity="0" miterlimit="10" joinstyle="miter"/>
            </v:shape>
            <v:shape id="Shape 135657" o:spid="_x0000_s1221" style="position:absolute;top:92879;width:62959;height:1752" coordsize="6295951,175245" path="m,l6295951,r,175245l,175245,,e" fillcolor="yellow" stroked="f" strokeweight="0">
              <v:stroke opacity="0" miterlimit="10" joinstyle="miter"/>
            </v:shape>
          </v:group>
        </w:pict>
      </w:r>
      <w:r w:rsidRPr="00402AB0">
        <w:rPr>
          <w:lang w:val="ru-RU"/>
        </w:rPr>
        <w:t>В уведомлении о проведении общего собрания членов товарищества путем очно-заочного, заочного голосования с применением электронных или иных технических средств указываются дата и время начала и окончания заочного голосования по вопросам повестки общего собрания членов товарищества, сведения об используемых электронных или иных технических средствах, а также адрес электронной почты и (или) номер телефона для направления участниками общего собрания членов товарищества подтверждения факта участия в голосовании и решений по вопросам, включенным в повестку общего собрания членов товарищества, либо иной порядок подтверждения факта участия в голосовании и направления таких решений, установленный уставом товарищества.</w:t>
      </w:r>
    </w:p>
    <w:p w:rsidR="001C58E3" w:rsidRPr="00402AB0" w:rsidRDefault="001C58E3">
      <w:pPr>
        <w:numPr>
          <w:ilvl w:val="0"/>
          <w:numId w:val="39"/>
        </w:numPr>
        <w:ind w:right="0"/>
        <w:rPr>
          <w:lang w:val="ru-RU"/>
        </w:rPr>
      </w:pPr>
      <w:r w:rsidRPr="00402AB0">
        <w:rPr>
          <w:lang w:val="ru-RU"/>
        </w:rPr>
        <w:t>При проведении очного голосования, предусматривающего совместное дистанционное участие, в уведомлении о проведении общего собрания членов товарищества указываются перечень вопросов, подлежащих рассмотрению на общем собрании членов товарищества, дата, время и место проведения общего собрания членов товарищества (в случае проведения голосования, предусматривающего возможность присутствия), а также сведения об используемых электронных или иных технических средствах.</w:t>
      </w:r>
    </w:p>
    <w:p w:rsidR="001C58E3" w:rsidRPr="00402AB0" w:rsidRDefault="001C58E3">
      <w:pPr>
        <w:numPr>
          <w:ilvl w:val="0"/>
          <w:numId w:val="39"/>
        </w:numPr>
        <w:ind w:right="0"/>
        <w:rPr>
          <w:lang w:val="ru-RU"/>
        </w:rPr>
      </w:pPr>
      <w:r w:rsidRPr="00402AB0">
        <w:rPr>
          <w:lang w:val="ru-RU"/>
        </w:rPr>
        <w:t>Голосование на общем собрании членов товарищества путем передачи коротких текстовых сообщений осуществляется без использования сайтов либо информационной системы.</w:t>
      </w:r>
    </w:p>
    <w:p w:rsidR="001C58E3" w:rsidRPr="00402AB0" w:rsidRDefault="001C58E3">
      <w:pPr>
        <w:ind w:left="705" w:right="0" w:firstLine="0"/>
        <w:rPr>
          <w:lang w:val="ru-RU"/>
        </w:rPr>
      </w:pPr>
      <w:r w:rsidRPr="00402AB0">
        <w:rPr>
          <w:lang w:val="ru-RU"/>
        </w:rPr>
        <w:t>В таких сообщениях должны содержаться:</w:t>
      </w:r>
    </w:p>
    <w:p w:rsidR="001C58E3" w:rsidRDefault="001C58E3">
      <w:pPr>
        <w:numPr>
          <w:ilvl w:val="0"/>
          <w:numId w:val="40"/>
        </w:numPr>
        <w:ind w:right="0"/>
      </w:pPr>
      <w:r>
        <w:t>наименование товарищества, дата голосования;</w:t>
      </w:r>
    </w:p>
    <w:p w:rsidR="001C58E3" w:rsidRPr="00402AB0" w:rsidRDefault="001C58E3">
      <w:pPr>
        <w:numPr>
          <w:ilvl w:val="0"/>
          <w:numId w:val="40"/>
        </w:numPr>
        <w:ind w:right="0"/>
        <w:rPr>
          <w:lang w:val="ru-RU"/>
        </w:rPr>
      </w:pPr>
      <w:r w:rsidRPr="00402AB0">
        <w:rPr>
          <w:lang w:val="ru-RU"/>
        </w:rPr>
        <w:t>номер (или иной идентификатор) вопроса в повестке общего собрания членов товарищества и принятое решение по данному вопросу.</w:t>
      </w:r>
    </w:p>
    <w:p w:rsidR="001C58E3" w:rsidRPr="00402AB0" w:rsidRDefault="001C58E3">
      <w:pPr>
        <w:ind w:left="-15" w:right="0"/>
        <w:rPr>
          <w:lang w:val="ru-RU"/>
        </w:rPr>
      </w:pPr>
      <w:r w:rsidRPr="00402AB0">
        <w:rPr>
          <w:lang w:val="ru-RU"/>
        </w:rPr>
        <w:t>5. Продолжительность заочного голосования по вопросам повестки общего собрания членов товарищества составляет:</w:t>
      </w:r>
    </w:p>
    <w:p w:rsidR="001C58E3" w:rsidRPr="00402AB0" w:rsidRDefault="001C58E3">
      <w:pPr>
        <w:numPr>
          <w:ilvl w:val="0"/>
          <w:numId w:val="41"/>
        </w:numPr>
        <w:ind w:right="0"/>
        <w:rPr>
          <w:lang w:val="ru-RU"/>
        </w:rPr>
      </w:pPr>
      <w:r w:rsidRPr="00402AB0">
        <w:rPr>
          <w:lang w:val="ru-RU"/>
        </w:rPr>
        <w:t>с применением только электронных или иных технических средств - не менее семи и не более четырнадцати дней (без перерывов) с даты и времени начала проведения такого голосования;</w:t>
      </w:r>
    </w:p>
    <w:p w:rsidR="001C58E3" w:rsidRPr="00402AB0" w:rsidRDefault="001C58E3">
      <w:pPr>
        <w:numPr>
          <w:ilvl w:val="0"/>
          <w:numId w:val="41"/>
        </w:numPr>
        <w:ind w:right="0"/>
        <w:rPr>
          <w:lang w:val="ru-RU"/>
        </w:rPr>
      </w:pPr>
      <w:r w:rsidRPr="00402AB0">
        <w:rPr>
          <w:lang w:val="ru-RU"/>
        </w:rPr>
        <w:t>с применением электронных или иных технических средств с одновременным голосованием в письменной форме при помощи почты России или личным вбросом бюллетеней в урну для голосования в правлении товарищества – не позднее даты окончания приема решений, установленной правлением товарищества.</w:t>
      </w:r>
    </w:p>
    <w:p w:rsidR="001C58E3" w:rsidRPr="00402AB0" w:rsidRDefault="001C58E3">
      <w:pPr>
        <w:numPr>
          <w:ilvl w:val="0"/>
          <w:numId w:val="42"/>
        </w:numPr>
        <w:ind w:right="0"/>
        <w:rPr>
          <w:lang w:val="ru-RU"/>
        </w:rPr>
      </w:pPr>
      <w:r w:rsidRPr="00402AB0">
        <w:rPr>
          <w:lang w:val="ru-RU"/>
        </w:rPr>
        <w:t>При проведении голосования в очно-заочной форме заочное голосование с применением электронных или иных технических средств должно быть завершено до дня проведения очного обсуждения вопросов повестки общего собрания членов товарищества.</w:t>
      </w:r>
    </w:p>
    <w:p w:rsidR="001C58E3" w:rsidRPr="00402AB0" w:rsidRDefault="001C58E3">
      <w:pPr>
        <w:numPr>
          <w:ilvl w:val="0"/>
          <w:numId w:val="42"/>
        </w:numPr>
        <w:ind w:right="0"/>
        <w:rPr>
          <w:lang w:val="ru-RU"/>
        </w:rPr>
      </w:pPr>
      <w:r w:rsidRPr="00402AB0">
        <w:rPr>
          <w:lang w:val="ru-RU"/>
        </w:rPr>
        <w:t>Голосование с применением электронных или иных технических средств осуществляется в порядке, установленном уставом товарищества, при соблюдении следующих условий:</w:t>
      </w:r>
    </w:p>
    <w:p w:rsidR="001C58E3" w:rsidRPr="00402AB0" w:rsidRDefault="001C58E3" w:rsidP="00AE4DC4">
      <w:pPr>
        <w:numPr>
          <w:ilvl w:val="0"/>
          <w:numId w:val="43"/>
        </w:numPr>
        <w:ind w:right="0"/>
        <w:rPr>
          <w:lang w:val="ru-RU"/>
        </w:rPr>
      </w:pPr>
      <w:r w:rsidRPr="00402AB0">
        <w:rPr>
          <w:lang w:val="ru-RU"/>
        </w:rPr>
        <w:t>проверка личности участников голосования, которая заключается в необходимости подтверждения факта участия в голосовании лица, сведения о котором содержатся в реестре членов товарищества и которое заявило о своем участии в общем собрании членов товарищества посредством отправления сообщения с адреса электронной почты и (или) номера телефона, содержащихся в указанном реестре. В случае проведения голосования с использованием единого портала государственных и муниципальных услуг проверка личности участников голосования осуществляется посредством единой системы идентификации и аутентификации;</w:t>
      </w:r>
    </w:p>
    <w:p w:rsidR="001C58E3" w:rsidRPr="00402AB0" w:rsidRDefault="001C58E3" w:rsidP="00AE4DC4">
      <w:pPr>
        <w:numPr>
          <w:ilvl w:val="0"/>
          <w:numId w:val="43"/>
        </w:numPr>
        <w:ind w:right="0"/>
        <w:rPr>
          <w:lang w:val="ru-RU"/>
        </w:rPr>
      </w:pPr>
      <w:r w:rsidRPr="00402AB0">
        <w:rPr>
          <w:lang w:val="ru-RU"/>
        </w:rPr>
        <w:t>направление участниками голосования решений в электронной форме посредством отправления сообщения с адреса электронной почты и (или) номера телефона, содержащихся в реестре членов товарищества, либо с использованием сайта товарищества в информационно-телекоммуникационной сети «Интернет», иного сайта в информационно-телекоммуникационной сети «Интернет» либо другой информационной системы;</w:t>
      </w:r>
    </w:p>
    <w:p w:rsidR="001C58E3" w:rsidRPr="00402AB0" w:rsidRDefault="001C58E3" w:rsidP="00AE4DC4">
      <w:pPr>
        <w:numPr>
          <w:ilvl w:val="0"/>
          <w:numId w:val="43"/>
        </w:numPr>
        <w:ind w:right="0"/>
        <w:rPr>
          <w:lang w:val="ru-RU"/>
        </w:rPr>
      </w:pPr>
      <w:r w:rsidRPr="00402AB0">
        <w:rPr>
          <w:lang w:val="ru-RU"/>
        </w:rPr>
        <w:t>уведомление участника голосования о получении его решения с указанием даты и времени поступления решения лицу, осуществляющему подведение итогов голосования; 4) обеспечение тайны голосования в случае избрания органов управления.</w:t>
      </w:r>
    </w:p>
    <w:p w:rsidR="001C58E3" w:rsidRDefault="001C58E3">
      <w:pPr>
        <w:numPr>
          <w:ilvl w:val="0"/>
          <w:numId w:val="44"/>
        </w:numPr>
        <w:ind w:right="0"/>
      </w:pPr>
      <w:r w:rsidRPr="00402AB0">
        <w:rPr>
          <w:lang w:val="ru-RU"/>
        </w:rPr>
        <w:t xml:space="preserve">При проведении очного голосования с применением электронных или иных технических средств, предусматривающего совместное дистанционное участие, может предусматриваться также возможность присутствия лиц, обладающих правом голосовать на общем собрании членов товарищества, в месте его проведения либо, если это предусмотрено уставом товарищества, место его проведения не определяется и возможность присутствия в таком месте не предусматривается. </w:t>
      </w:r>
      <w:r>
        <w:t>При проведении указанного голосования может осуществляться его видеозапись.</w:t>
      </w:r>
    </w:p>
    <w:p w:rsidR="001C58E3" w:rsidRPr="00402AB0" w:rsidRDefault="001C58E3">
      <w:pPr>
        <w:numPr>
          <w:ilvl w:val="0"/>
          <w:numId w:val="44"/>
        </w:numPr>
        <w:ind w:right="0"/>
        <w:rPr>
          <w:lang w:val="ru-RU"/>
        </w:rPr>
      </w:pPr>
      <w:r w:rsidRPr="00402AB0">
        <w:rPr>
          <w:lang w:val="ru-RU"/>
        </w:rPr>
        <w:t>При проведении очно-заочного, заочного голосования с применением электронных или иных технических средств допускается направление решений лиц, имеющих право голосовать на общем собрании членов товарищества, в письменной форме в порядке, предусмотренном статьей 9 устава.</w:t>
      </w:r>
    </w:p>
    <w:p w:rsidR="001C58E3" w:rsidRPr="00402AB0" w:rsidRDefault="001C58E3">
      <w:pPr>
        <w:numPr>
          <w:ilvl w:val="0"/>
          <w:numId w:val="44"/>
        </w:numPr>
        <w:ind w:right="0"/>
        <w:rPr>
          <w:lang w:val="ru-RU"/>
        </w:rPr>
      </w:pPr>
      <w:r>
        <w:rPr>
          <w:noProof/>
          <w:lang w:val="ru-RU" w:eastAsia="ru-RU"/>
        </w:rPr>
        <w:pict>
          <v:group id="Group 115049" o:spid="_x0000_s1222" style="position:absolute;left:0;text-align:left;margin-left:0;margin-top:-320.25pt;width:496pt;height:538.15pt;z-index:-251652096" coordsize="62993,68345">
            <v:shape id="Shape 135699" o:spid="_x0000_s1223" style="position:absolute;width:62929;height:1752" coordsize="6292975,175245" path="m,l6292975,r,175245l,175245,,e" fillcolor="yellow" stroked="f" strokeweight="0">
              <v:stroke opacity="0" miterlimit="10" joinstyle="miter"/>
            </v:shape>
            <v:shape id="Shape 135700" o:spid="_x0000_s1224" style="position:absolute;top:1752;width:62915;height:1752" coordsize="6291561,175245" path="m,l6291561,r,175245l,175245,,e" fillcolor="yellow" stroked="f" strokeweight="0">
              <v:stroke opacity="0" miterlimit="10" joinstyle="miter"/>
            </v:shape>
            <v:shape id="Shape 135701" o:spid="_x0000_s1225" style="position:absolute;top:3504;width:11067;height:1752" coordsize="1106760,175245" path="m,l1106760,r,175245l,175245,,e" fillcolor="yellow" stroked="f" strokeweight="0">
              <v:stroke opacity="0" miterlimit="10" joinstyle="miter"/>
            </v:shape>
            <v:shape id="Shape 135702" o:spid="_x0000_s1226" style="position:absolute;left:4476;top:5257;width:58467;height:1752" coordsize="5846714,175245" path="m,l5846714,r,175245l,175245,,e" fillcolor="yellow" stroked="f" strokeweight="0">
              <v:stroke opacity="0" miterlimit="10" joinstyle="miter"/>
            </v:shape>
            <v:shape id="Shape 135703" o:spid="_x0000_s1227" style="position:absolute;top:7009;width:62920;height:1752" coordsize="6292082,175245" path="m,l6292082,r,175245l,175245,,e" fillcolor="yellow" stroked="f" strokeweight="0">
              <v:stroke opacity="0" miterlimit="10" joinstyle="miter"/>
            </v:shape>
            <v:shape id="Shape 135704" o:spid="_x0000_s1228" style="position:absolute;top:8762;width:62908;height:1752" coordsize="6290817,175245" path="m,l6290817,r,175245l,175245,,e" fillcolor="yellow" stroked="f" strokeweight="0">
              <v:stroke opacity="0" miterlimit="10" joinstyle="miter"/>
            </v:shape>
            <v:shape id="Shape 135705" o:spid="_x0000_s1229" style="position:absolute;top:10514;width:62914;height:1752" coordsize="6291412,175245" path="m,l6291412,r,175245l,175245,,e" fillcolor="yellow" stroked="f" strokeweight="0">
              <v:stroke opacity="0" miterlimit="10" joinstyle="miter"/>
            </v:shape>
            <v:shape id="Shape 135706" o:spid="_x0000_s1230" style="position:absolute;top:12267;width:62955;height:1752" coordsize="6295505,175245" path="m,l6295505,r,175245l,175245,,e" fillcolor="yellow" stroked="f" strokeweight="0">
              <v:stroke opacity="0" miterlimit="10" joinstyle="miter"/>
            </v:shape>
            <v:shape id="Shape 135707" o:spid="_x0000_s1231" style="position:absolute;top:14019;width:5922;height:1752" coordsize="592262,175245" path="m,l592262,r,175245l,175245,,e" fillcolor="yellow" stroked="f" strokeweight="0">
              <v:stroke opacity="0" miterlimit="10" joinstyle="miter"/>
            </v:shape>
            <v:shape id="Shape 135708" o:spid="_x0000_s1232" style="position:absolute;left:4476;top:15772;width:58426;height:1752" coordsize="5842695,175245" path="m,l5842695,r,175245l,175245,,e" fillcolor="yellow" stroked="f" strokeweight="0">
              <v:stroke opacity="0" miterlimit="10" joinstyle="miter"/>
            </v:shape>
            <v:shape id="Shape 135709" o:spid="_x0000_s1233" style="position:absolute;top:17524;width:57895;height:1752" coordsize="5789564,175245" path="m,l5789564,r,175245l,175245,,e" fillcolor="yellow" stroked="f" strokeweight="0">
              <v:stroke opacity="0" miterlimit="10" joinstyle="miter"/>
            </v:shape>
            <v:shape id="Shape 135710" o:spid="_x0000_s1234" style="position:absolute;left:4476;top:19276;width:48471;height:1752" coordsize="4847183,175245" path="m,l4847183,r,175245l,175245,,e" fillcolor="yellow" stroked="f" strokeweight="0">
              <v:stroke opacity="0" miterlimit="10" joinstyle="miter"/>
            </v:shape>
            <v:shape id="Shape 135711" o:spid="_x0000_s1235" style="position:absolute;left:4476;top:21029;width:58429;height:1752" coordsize="5842918,175245" path="m,l5842918,r,175245l,175245,,e" fillcolor="yellow" stroked="f" strokeweight="0">
              <v:stroke opacity="0" miterlimit="10" joinstyle="miter"/>
            </v:shape>
            <v:shape id="Shape 135712" o:spid="_x0000_s1236" style="position:absolute;top:22781;width:62926;height:1752" coordsize="6292603,175245" path="m,l6292603,r,175245l,175245,,e" fillcolor="yellow" stroked="f" strokeweight="0">
              <v:stroke opacity="0" miterlimit="10" joinstyle="miter"/>
            </v:shape>
            <v:shape id="Shape 135713" o:spid="_x0000_s1237" style="position:absolute;top:24534;width:62936;height:1752" coordsize="6293644,175245" path="m,l6293644,r,175245l,175245,,e" fillcolor="yellow" stroked="f" strokeweight="0">
              <v:stroke opacity="0" miterlimit="10" joinstyle="miter"/>
            </v:shape>
            <v:shape id="Shape 135714" o:spid="_x0000_s1238" style="position:absolute;top:26286;width:62993;height:1752" coordsize="6299300,175245" path="m,l6299300,r,175245l,175245,,e" fillcolor="yellow" stroked="f" strokeweight="0">
              <v:stroke opacity="0" miterlimit="10" joinstyle="miter"/>
            </v:shape>
            <v:shape id="Shape 135715" o:spid="_x0000_s1239" style="position:absolute;top:28039;width:62982;height:1752" coordsize="6298258,175245" path="m,l6298258,r,175245l,175245,,e" fillcolor="yellow" stroked="f" strokeweight="0">
              <v:stroke opacity="0" miterlimit="10" joinstyle="miter"/>
            </v:shape>
            <v:shape id="Shape 135716" o:spid="_x0000_s1240" style="position:absolute;top:29791;width:62982;height:1752" coordsize="6298258,175245" path="m,l6298258,r,175245l,175245,,e" fillcolor="yellow" stroked="f" strokeweight="0">
              <v:stroke opacity="0" miterlimit="10" joinstyle="miter"/>
            </v:shape>
            <v:shape id="Shape 135717" o:spid="_x0000_s1241" style="position:absolute;top:31544;width:21526;height:1752" coordsize="2152650,175245" path="m,l2152650,r,175245l,175245,,e" fillcolor="yellow" stroked="f" strokeweight="0">
              <v:stroke opacity="0" miterlimit="10" joinstyle="miter"/>
            </v:shape>
            <v:shape id="Shape 135718" o:spid="_x0000_s1242" style="position:absolute;left:4476;top:33296;width:58510;height:1752" coordsize="5851030,175245" path="m,l5851030,r,175245l,175245,,e" fillcolor="yellow" stroked="f" strokeweight="0">
              <v:stroke opacity="0" miterlimit="10" joinstyle="miter"/>
            </v:shape>
            <v:shape id="Shape 135719" o:spid="_x0000_s1243" style="position:absolute;top:35049;width:62905;height:1752" coordsize="6290519,175245" path="m,l6290519,r,175245l,175245,,e" fillcolor="yellow" stroked="f" strokeweight="0">
              <v:stroke opacity="0" miterlimit="10" joinstyle="miter"/>
            </v:shape>
            <v:shape id="Shape 135720" o:spid="_x0000_s1244" style="position:absolute;top:36801;width:62966;height:1752" coordsize="6296621,175245" path="m,l6296621,r,175245l,175245,,e" fillcolor="yellow" stroked="f" strokeweight="0">
              <v:stroke opacity="0" miterlimit="10" joinstyle="miter"/>
            </v:shape>
            <v:shape id="Shape 135721" o:spid="_x0000_s1245" style="position:absolute;top:38553;width:10931;height:1752" coordsize="1093143,175245" path="m,l1093143,r,175245l,175245,,e" fillcolor="yellow" stroked="f" strokeweight="0">
              <v:stroke opacity="0" miterlimit="10" joinstyle="miter"/>
            </v:shape>
            <v:shape id="Shape 135722" o:spid="_x0000_s1246" style="position:absolute;left:4476;top:40306;width:58484;height:1752" coordsize="5848425,175245" path="m,l5848425,r,175245l,175245,,e" fillcolor="yellow" stroked="f" strokeweight="0">
              <v:stroke opacity="0" miterlimit="10" joinstyle="miter"/>
            </v:shape>
            <v:shape id="Shape 135723" o:spid="_x0000_s1247" style="position:absolute;top:42058;width:62930;height:1752" coordsize="6293049,175245" path="m,l6293049,r,175245l,175245,,e" fillcolor="yellow" stroked="f" strokeweight="0">
              <v:stroke opacity="0" miterlimit="10" joinstyle="miter"/>
            </v:shape>
            <v:shape id="Shape 135724" o:spid="_x0000_s1248" style="position:absolute;top:43811;width:62972;height:1752" coordsize="6297216,175245" path="m,l6297216,r,175245l,175245,,e" fillcolor="yellow" stroked="f" strokeweight="0">
              <v:stroke opacity="0" miterlimit="10" joinstyle="miter"/>
            </v:shape>
            <v:shape id="Shape 135725" o:spid="_x0000_s1249" style="position:absolute;top:45563;width:62909;height:1752" coordsize="6290965,175245" path="m,l6290965,r,175245l,175245,,e" fillcolor="yellow" stroked="f" strokeweight="0">
              <v:stroke opacity="0" miterlimit="10" joinstyle="miter"/>
            </v:shape>
            <v:shape id="Shape 135726" o:spid="_x0000_s1250" style="position:absolute;top:47316;width:62945;height:1752" coordsize="6294537,175245" path="m,l6294537,r,175245l,175245,,e" fillcolor="yellow" stroked="f" strokeweight="0">
              <v:stroke opacity="0" miterlimit="10" joinstyle="miter"/>
            </v:shape>
            <v:shape id="Shape 135727" o:spid="_x0000_s1251" style="position:absolute;top:49068;width:62947;height:1752" coordsize="6294761,175245" path="m,l6294761,r,175245l,175245,,e" fillcolor="yellow" stroked="f" strokeweight="0">
              <v:stroke opacity="0" miterlimit="10" joinstyle="miter"/>
            </v:shape>
            <v:shape id="Shape 135728" o:spid="_x0000_s1252" style="position:absolute;top:50821;width:62990;height:1752" coordsize="6299002,175245" path="m,l6299002,r,175245l,175245,,e" fillcolor="yellow" stroked="f" strokeweight="0">
              <v:stroke opacity="0" miterlimit="10" joinstyle="miter"/>
            </v:shape>
            <v:shape id="Shape 135729" o:spid="_x0000_s1253" style="position:absolute;top:52573;width:62942;height:1752" coordsize="6294240,175245" path="m,l6294240,r,175245l,175245,,e" fillcolor="yellow" stroked="f" strokeweight="0">
              <v:stroke opacity="0" miterlimit="10" joinstyle="miter"/>
            </v:shape>
            <v:shape id="Shape 135730" o:spid="_x0000_s1254" style="position:absolute;top:54325;width:8416;height:1752" coordsize="841697,175245" path="m,l841697,r,175245l,175245,,e" fillcolor="yellow" stroked="f" strokeweight="0">
              <v:stroke opacity="0" miterlimit="10" joinstyle="miter"/>
            </v:shape>
            <v:shape id="Shape 135731" o:spid="_x0000_s1255" style="position:absolute;left:4476;top:56078;width:58471;height:1752" coordsize="5847160,175245" path="m,l5847160,r,175245l,175245,,e" fillcolor="yellow" stroked="f" strokeweight="0">
              <v:stroke opacity="0" miterlimit="10" joinstyle="miter"/>
            </v:shape>
            <v:shape id="Shape 135732" o:spid="_x0000_s1256" style="position:absolute;top:57830;width:62929;height:1752" coordsize="6292900,175245" path="m,l6292900,r,175245l,175245,,e" fillcolor="yellow" stroked="f" strokeweight="0">
              <v:stroke opacity="0" miterlimit="10" joinstyle="miter"/>
            </v:shape>
            <v:shape id="Shape 135733" o:spid="_x0000_s1257" style="position:absolute;top:59583;width:62953;height:1752" coordsize="6295356,175245" path="m,l6295356,r,175245l,175245,,e" fillcolor="yellow" stroked="f" strokeweight="0">
              <v:stroke opacity="0" miterlimit="10" joinstyle="miter"/>
            </v:shape>
            <v:shape id="Shape 135734" o:spid="_x0000_s1258" style="position:absolute;top:61335;width:16515;height:1752" coordsize="1651546,175245" path="m,l1651546,r,175245l,175245,,e" fillcolor="yellow" stroked="f" strokeweight="0">
              <v:stroke opacity="0" miterlimit="10" joinstyle="miter"/>
            </v:shape>
            <v:shape id="Shape 135735" o:spid="_x0000_s1259" style="position:absolute;left:4476;top:63088;width:58452;height:1752" coordsize="5845225,175245" path="m,l5845225,r,175245l,175245,,e" fillcolor="yellow" stroked="f" strokeweight="0">
              <v:stroke opacity="0" miterlimit="10" joinstyle="miter"/>
            </v:shape>
            <v:shape id="Shape 135736" o:spid="_x0000_s1260" style="position:absolute;top:64840;width:62940;height:1752" coordsize="6294091,175245" path="m,l6294091,r,175245l,175245,,e" fillcolor="yellow" stroked="f" strokeweight="0">
              <v:stroke opacity="0" miterlimit="10" joinstyle="miter"/>
            </v:shape>
            <v:shape id="Shape 135737" o:spid="_x0000_s1261" style="position:absolute;top:66593;width:31073;height:1752" coordsize="3107308,175245" path="m,l3107308,r,175245l,175245,,e" fillcolor="yellow" stroked="f" strokeweight="0">
              <v:stroke opacity="0" miterlimit="10" joinstyle="miter"/>
            </v:shape>
          </v:group>
        </w:pict>
      </w:r>
      <w:r w:rsidRPr="00402AB0">
        <w:rPr>
          <w:lang w:val="ru-RU"/>
        </w:rPr>
        <w:t>Решения общего собрания членов товарищества, принятые с применением электронных или иных технических средств, оформляются протоколом с указанием результатов голосования и приложением информации о решении каждого участника голосования по пунктам повестки такого собрания, сведений об участнике голосования (фамилия, имя, отчество, адрес электронной почты, номер телефона (в случае, если решение было направлено с номера телефона, указанного в реестре членов товарищества), иных сведений, предусмотренных уставом товарищества, а также с указанием даты и времени поступления лицу, осуществляющему подведение итогов такого голосования, решения участника голосования.</w:t>
      </w:r>
    </w:p>
    <w:p w:rsidR="001C58E3" w:rsidRPr="00402AB0" w:rsidRDefault="001C58E3">
      <w:pPr>
        <w:numPr>
          <w:ilvl w:val="0"/>
          <w:numId w:val="44"/>
        </w:numPr>
        <w:ind w:right="0"/>
        <w:rPr>
          <w:lang w:val="ru-RU"/>
        </w:rPr>
      </w:pPr>
      <w:r w:rsidRPr="00402AB0">
        <w:rPr>
          <w:lang w:val="ru-RU"/>
        </w:rPr>
        <w:t>В случае проведения очного голосования, предусматривающего совместное дистанционное участие, без определения места его проведения и возможности присутствия в таком месте в протоколе общего собрания членов товарищества место проведения такого собрания не указывается.</w:t>
      </w:r>
    </w:p>
    <w:p w:rsidR="001C58E3" w:rsidRPr="00402AB0" w:rsidRDefault="001C58E3">
      <w:pPr>
        <w:numPr>
          <w:ilvl w:val="0"/>
          <w:numId w:val="44"/>
        </w:numPr>
        <w:ind w:right="0"/>
        <w:rPr>
          <w:lang w:val="ru-RU"/>
        </w:rPr>
      </w:pPr>
      <w:r w:rsidRPr="00402AB0">
        <w:rPr>
          <w:lang w:val="ru-RU"/>
        </w:rPr>
        <w:t>Видеозапись проведения очного голосования, предусматривающего совместное дистанционное участие (в случае ее осуществления), прилагается к протоколу общего собрания членов товарищества на электронном носителе.</w:t>
      </w:r>
    </w:p>
    <w:p w:rsidR="001C58E3" w:rsidRPr="00402AB0" w:rsidRDefault="001C58E3">
      <w:pPr>
        <w:ind w:left="705" w:right="0" w:firstLine="0"/>
        <w:rPr>
          <w:lang w:val="ru-RU"/>
        </w:rPr>
      </w:pPr>
      <w:r w:rsidRPr="00402AB0">
        <w:rPr>
          <w:lang w:val="ru-RU"/>
        </w:rPr>
        <w:t>9.22. Проведение заочного голосования не допускается по вопросам:</w:t>
      </w:r>
    </w:p>
    <w:p w:rsidR="001C58E3" w:rsidRDefault="001C58E3" w:rsidP="00AE4DC4">
      <w:pPr>
        <w:numPr>
          <w:ilvl w:val="0"/>
          <w:numId w:val="45"/>
        </w:numPr>
        <w:ind w:right="0"/>
      </w:pPr>
      <w:r>
        <w:t>изменения устава товарищества;</w:t>
      </w:r>
    </w:p>
    <w:p w:rsidR="001C58E3" w:rsidRPr="00402AB0" w:rsidRDefault="001C58E3" w:rsidP="00AE4DC4">
      <w:pPr>
        <w:numPr>
          <w:ilvl w:val="0"/>
          <w:numId w:val="45"/>
        </w:numPr>
        <w:ind w:right="0"/>
        <w:rPr>
          <w:lang w:val="ru-RU"/>
        </w:rPr>
      </w:pPr>
      <w:r w:rsidRPr="00402AB0">
        <w:rPr>
          <w:lang w:val="ru-RU"/>
        </w:rPr>
        <w:t>избрания органов товарищества (председателя товарищества, членов правления товарищества), ревизионной комиссии (ревизора), досрочное прекращение их полномочий;</w:t>
      </w:r>
    </w:p>
    <w:p w:rsidR="001C58E3" w:rsidRPr="00402AB0" w:rsidRDefault="001C58E3" w:rsidP="00AE4DC4">
      <w:pPr>
        <w:numPr>
          <w:ilvl w:val="0"/>
          <w:numId w:val="45"/>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1C58E3" w:rsidRPr="00402AB0" w:rsidRDefault="001C58E3" w:rsidP="00AE4DC4">
      <w:pPr>
        <w:numPr>
          <w:ilvl w:val="0"/>
          <w:numId w:val="45"/>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1C58E3" w:rsidRPr="00402AB0" w:rsidRDefault="001C58E3" w:rsidP="00AE4DC4">
      <w:pPr>
        <w:numPr>
          <w:ilvl w:val="0"/>
          <w:numId w:val="45"/>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1C58E3" w:rsidRPr="00402AB0" w:rsidRDefault="001C58E3" w:rsidP="00AE4DC4">
      <w:pPr>
        <w:numPr>
          <w:ilvl w:val="0"/>
          <w:numId w:val="45"/>
        </w:numPr>
        <w:ind w:right="0"/>
        <w:rPr>
          <w:lang w:val="ru-RU"/>
        </w:rPr>
      </w:pPr>
      <w:r>
        <w:rPr>
          <w:noProof/>
          <w:lang w:val="ru-RU" w:eastAsia="ru-RU"/>
        </w:rPr>
        <w:pict>
          <v:group id="Group 129059" o:spid="_x0000_s1262" style="position:absolute;left:0;text-align:left;margin-left:0;margin-top:-2.9pt;width:495.95pt;height:124.2pt;z-index:-251664384" coordsize="62987,15772">
            <v:shape id="Shape 135749" o:spid="_x0000_s1263" style="position:absolute;left:4476;width:58427;height:1752" coordsize="5842770,175245" path="m,l5842770,r,175245l,175245,,e" fillcolor="yellow" stroked="f" strokeweight="0">
              <v:stroke opacity="0" miterlimit="10" joinstyle="miter"/>
            </v:shape>
            <v:shape id="Shape 135750" o:spid="_x0000_s1264" style="position:absolute;top:1752;width:62955;height:1752" coordsize="6295579,175245" path="m,l6295579,r,175245l,175245,,e" fillcolor="yellow" stroked="f" strokeweight="0">
              <v:stroke opacity="0" miterlimit="10" joinstyle="miter"/>
            </v:shape>
            <v:shape id="Shape 135751" o:spid="_x0000_s1265" style="position:absolute;top:3504;width:62976;height:1752" coordsize="6297663,175245" path="m,l6297663,r,175245l,175245,,e" fillcolor="yellow" stroked="f" strokeweight="0">
              <v:stroke opacity="0" miterlimit="10" joinstyle="miter"/>
            </v:shape>
            <v:shape id="Shape 135752" o:spid="_x0000_s1266" style="position:absolute;top:5257;width:62987;height:1752" coordsize="6298705,175245" path="m,l6298705,r,175245l,175245,,e" fillcolor="yellow" stroked="f" strokeweight="0">
              <v:stroke opacity="0" miterlimit="10" joinstyle="miter"/>
            </v:shape>
            <v:shape id="Shape 135753" o:spid="_x0000_s1267" style="position:absolute;top:7009;width:9996;height:1752" coordsize="999678,175245" path="m,l999678,r,175245l,175245,,e" fillcolor="yellow" stroked="f" strokeweight="0">
              <v:stroke opacity="0" miterlimit="10" joinstyle="miter"/>
            </v:shape>
            <v:shape id="Shape 135754" o:spid="_x0000_s1268" style="position:absolute;left:4476;top:8762;width:58496;height:1752" coordsize="5849690,175245" path="m,l5849690,r,175245l,175245,,e" fillcolor="yellow" stroked="f" strokeweight="0">
              <v:stroke opacity="0" miterlimit="10" joinstyle="miter"/>
            </v:shape>
            <v:shape id="Shape 135755" o:spid="_x0000_s1269" style="position:absolute;top:10514;width:62943;height:1752" coordsize="6294389,175245" path="m,l6294389,r,175245l,175245,,e" fillcolor="yellow" stroked="f" strokeweight="0">
              <v:stroke opacity="0" miterlimit="10" joinstyle="miter"/>
            </v:shape>
            <v:shape id="Shape 135756" o:spid="_x0000_s1270" style="position:absolute;top:12267;width:62952;height:1752" coordsize="6295207,175245" path="m,l6295207,r,175245l,175245,,e" fillcolor="yellow" stroked="f" strokeweight="0">
              <v:stroke opacity="0" miterlimit="10" joinstyle="miter"/>
            </v:shape>
            <v:shape id="Shape 135757" o:spid="_x0000_s1271" style="position:absolute;top:14019;width:39573;height:1752" coordsize="3957340,175245" path="m,l3957340,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1C58E3" w:rsidRPr="00402AB0" w:rsidRDefault="001C58E3" w:rsidP="00AE4DC4">
      <w:pPr>
        <w:numPr>
          <w:ilvl w:val="0"/>
          <w:numId w:val="45"/>
        </w:numPr>
        <w:ind w:right="0"/>
        <w:rPr>
          <w:lang w:val="ru-RU"/>
        </w:rPr>
      </w:pPr>
      <w:r w:rsidRPr="00402AB0">
        <w:rPr>
          <w:lang w:val="ru-RU"/>
        </w:rPr>
        <w:t>распределение образованных на основании утвержденного проекта межевания территории садовых или огородных земельных участков между членами товарищества с указанием условных номеров земельных участков для их последующего предоставления в соответствии с Земельным кодексом Российской Федерации;</w:t>
      </w:r>
    </w:p>
    <w:p w:rsidR="001C58E3" w:rsidRPr="00402AB0" w:rsidRDefault="001C58E3" w:rsidP="00AE4DC4">
      <w:pPr>
        <w:numPr>
          <w:ilvl w:val="0"/>
          <w:numId w:val="45"/>
        </w:numPr>
        <w:ind w:right="0"/>
        <w:rPr>
          <w:lang w:val="ru-RU"/>
        </w:rPr>
      </w:pPr>
      <w:r w:rsidRPr="00402AB0">
        <w:rPr>
          <w:lang w:val="ru-RU"/>
        </w:rPr>
        <w:t>утверждения приходно-расходной сметы товарищества и принятие решения о ее исполнении;</w:t>
      </w:r>
    </w:p>
    <w:p w:rsidR="001C58E3" w:rsidRPr="00402AB0" w:rsidRDefault="001C58E3" w:rsidP="00AE4DC4">
      <w:pPr>
        <w:numPr>
          <w:ilvl w:val="0"/>
          <w:numId w:val="45"/>
        </w:numPr>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rsidP="00AE4DC4">
      <w:pPr>
        <w:numPr>
          <w:ilvl w:val="0"/>
          <w:numId w:val="45"/>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rsidP="00AE4DC4">
      <w:pPr>
        <w:numPr>
          <w:ilvl w:val="0"/>
          <w:numId w:val="45"/>
        </w:numPr>
        <w:ind w:right="0"/>
        <w:rPr>
          <w:lang w:val="ru-RU"/>
        </w:rPr>
      </w:pPr>
      <w:r w:rsidRPr="00402AB0">
        <w:rPr>
          <w:lang w:val="ru-RU"/>
        </w:rPr>
        <w:t>принятия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w:t>
      </w:r>
    </w:p>
    <w:p w:rsidR="001C58E3" w:rsidRPr="00402AB0" w:rsidRDefault="001C58E3" w:rsidP="00AE4DC4">
      <w:pPr>
        <w:numPr>
          <w:ilvl w:val="0"/>
          <w:numId w:val="45"/>
        </w:numPr>
        <w:ind w:right="0"/>
        <w:rPr>
          <w:lang w:val="ru-RU"/>
        </w:rPr>
      </w:pPr>
      <w:r>
        <w:rPr>
          <w:noProof/>
          <w:lang w:val="ru-RU" w:eastAsia="ru-RU"/>
        </w:rPr>
        <w:pict>
          <v:group id="Group 129061" o:spid="_x0000_s1272" style="position:absolute;left:0;text-align:left;margin-left:0;margin-top:-2.9pt;width:496pt;height:289.8pt;z-index:-251651072" coordsize="62993,36801">
            <v:shape id="Shape 135779" o:spid="_x0000_s1273" style="position:absolute;left:4476;width:58485;height:1752" coordsize="5848574,175245" path="m,l5848574,r,175245l,175245,,e" fillcolor="yellow" stroked="f" strokeweight="0">
              <v:stroke opacity="0" miterlimit="10" joinstyle="miter"/>
            </v:shape>
            <v:shape id="Shape 135780" o:spid="_x0000_s1274" style="position:absolute;top:1752;width:62944;height:1752" coordsize="6294463,175245" path="m,l6294463,r,175245l,175245,,e" fillcolor="yellow" stroked="f" strokeweight="0">
              <v:stroke opacity="0" miterlimit="10" joinstyle="miter"/>
            </v:shape>
            <v:shape id="Shape 135781" o:spid="_x0000_s1275" style="position:absolute;top:3504;width:62955;height:1752" coordsize="6295579,175245" path="m,l6295579,r,175245l,175245,,e" fillcolor="yellow" stroked="f" strokeweight="0">
              <v:stroke opacity="0" miterlimit="10" joinstyle="miter"/>
            </v:shape>
            <v:shape id="Shape 135782" o:spid="_x0000_s1276" style="position:absolute;top:5257;width:62938;height:1752" coordsize="6293868,175245" path="m,l6293868,r,175245l,175245,,e" fillcolor="yellow" stroked="f" strokeweight="0">
              <v:stroke opacity="0" miterlimit="10" joinstyle="miter"/>
            </v:shape>
            <v:shape id="Shape 135783" o:spid="_x0000_s1277" style="position:absolute;top:7009;width:62934;height:1752" coordsize="6293421,175245" path="m,l6293421,r,175245l,175245,,e" fillcolor="yellow" stroked="f" strokeweight="0">
              <v:stroke opacity="0" miterlimit="10" joinstyle="miter"/>
            </v:shape>
            <v:shape id="Shape 135784" o:spid="_x0000_s1278" style="position:absolute;top:8762;width:62984;height:1752" coordsize="6298407,175245" path="m,l6298407,r,175245l,175245,,e" fillcolor="yellow" stroked="f" strokeweight="0">
              <v:stroke opacity="0" miterlimit="10" joinstyle="miter"/>
            </v:shape>
            <v:shape id="Shape 135785" o:spid="_x0000_s1279" style="position:absolute;top:10514;width:62916;height:1752" coordsize="6291635,175245" path="m,l6291635,r,175245l,175245,,e" fillcolor="yellow" stroked="f" strokeweight="0">
              <v:stroke opacity="0" miterlimit="10" joinstyle="miter"/>
            </v:shape>
            <v:shape id="Shape 135786" o:spid="_x0000_s1280" style="position:absolute;top:12267;width:62921;height:1752" coordsize="6292156,175245" path="m,l6292156,r,175245l,175245,,e" fillcolor="yellow" stroked="f" strokeweight="0">
              <v:stroke opacity="0" miterlimit="10" joinstyle="miter"/>
            </v:shape>
            <v:shape id="Shape 135787" o:spid="_x0000_s1281" style="position:absolute;top:14019;width:59066;height:1752" coordsize="5906617,175245" path="m,l5906617,r,175245l,175245,,e" fillcolor="yellow" stroked="f" strokeweight="0">
              <v:stroke opacity="0" miterlimit="10" joinstyle="miter"/>
            </v:shape>
            <v:shape id="Shape 135788" o:spid="_x0000_s1282" style="position:absolute;left:4476;top:15772;width:58504;height:1752" coordsize="5850434,175245" path="m,l5850434,r,175245l,175245,,e" fillcolor="yellow" stroked="f" strokeweight="0">
              <v:stroke opacity="0" miterlimit="10" joinstyle="miter"/>
            </v:shape>
            <v:shape id="Shape 135789" o:spid="_x0000_s1283" style="position:absolute;top:17524;width:62986;height:1752" coordsize="6298630,175245" path="m,l6298630,r,175245l,175245,,e" fillcolor="yellow" stroked="f" strokeweight="0">
              <v:stroke opacity="0" miterlimit="10" joinstyle="miter"/>
            </v:shape>
            <v:shape id="Shape 135790" o:spid="_x0000_s1284" style="position:absolute;top:19276;width:62927;height:1752" coordsize="6292751,175245" path="m,l6292751,r,175245l,175245,,e" fillcolor="yellow" stroked="f" strokeweight="0">
              <v:stroke opacity="0" miterlimit="10" joinstyle="miter"/>
            </v:shape>
            <v:shape id="Shape 135791" o:spid="_x0000_s1285" style="position:absolute;top:21029;width:62911;height:1752" coordsize="6291189,175245" path="m,l6291189,r,175245l,175245,,e" fillcolor="yellow" stroked="f" strokeweight="0">
              <v:stroke opacity="0" miterlimit="10" joinstyle="miter"/>
            </v:shape>
            <v:shape id="Shape 135792" o:spid="_x0000_s1286" style="position:absolute;top:22781;width:62985;height:1752" coordsize="6298556,175245" path="m,l6298556,r,175245l,175245,,e" fillcolor="yellow" stroked="f" strokeweight="0">
              <v:stroke opacity="0" miterlimit="10" joinstyle="miter"/>
            </v:shape>
            <v:shape id="Shape 135793" o:spid="_x0000_s1287" style="position:absolute;top:24534;width:7960;height:1752" coordsize="796082,175245" path="m,l796082,r,175245l,175245,,e" fillcolor="yellow" stroked="f" strokeweight="0">
              <v:stroke opacity="0" miterlimit="10" joinstyle="miter"/>
            </v:shape>
            <v:shape id="Shape 135794" o:spid="_x0000_s1288" style="position:absolute;left:4476;top:26286;width:58454;height:1752" coordsize="5845448,175245" path="m,l5845448,r,175245l,175245,,e" fillcolor="yellow" stroked="f" strokeweight="0">
              <v:stroke opacity="0" miterlimit="10" joinstyle="miter"/>
            </v:shape>
            <v:shape id="Shape 135795" o:spid="_x0000_s1289" style="position:absolute;top:28039;width:62974;height:1752" coordsize="6297440,175245" path="m,l6297440,r,175245l,175245,,e" fillcolor="yellow" stroked="f" strokeweight="0">
              <v:stroke opacity="0" miterlimit="10" joinstyle="miter"/>
            </v:shape>
            <v:shape id="Shape 135796" o:spid="_x0000_s1290" style="position:absolute;top:29791;width:62946;height:1752" coordsize="6294686,175245" path="m,l6294686,r,175245l,175245,,e" fillcolor="yellow" stroked="f" strokeweight="0">
              <v:stroke opacity="0" miterlimit="10" joinstyle="miter"/>
            </v:shape>
            <v:shape id="Shape 135797" o:spid="_x0000_s1291" style="position:absolute;top:31544;width:62993;height:1752" coordsize="6299374,175245" path="m,l6299374,r,175245l,175245,,e" fillcolor="yellow" stroked="f" strokeweight="0">
              <v:stroke opacity="0" miterlimit="10" joinstyle="miter"/>
            </v:shape>
            <v:shape id="Shape 135798" o:spid="_x0000_s1292" style="position:absolute;top:33296;width:62958;height:1752" coordsize="6295877,175245" path="m,l6295877,r,175245l,175245,,e" fillcolor="yellow" stroked="f" strokeweight="0">
              <v:stroke opacity="0" miterlimit="10" joinstyle="miter"/>
            </v:shape>
            <v:shape id="Shape 135799" o:spid="_x0000_s1293" style="position:absolute;top:35049;width:42634;height:1752" coordsize="4263405,175245" path="m,l4263405,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19"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20" w:anchor="dst442">
        <w:r w:rsidRPr="00402AB0">
          <w:rPr>
            <w:color w:val="0000FF"/>
            <w:u w:val="single" w:color="0000FF"/>
            <w:lang w:val="ru-RU"/>
          </w:rPr>
          <w:t>статьей</w:t>
        </w:r>
      </w:hyperlink>
    </w:p>
    <w:p w:rsidR="001C58E3" w:rsidRPr="00402AB0" w:rsidRDefault="001C58E3">
      <w:pPr>
        <w:ind w:left="-15" w:right="0" w:firstLine="0"/>
        <w:rPr>
          <w:lang w:val="ru-RU"/>
        </w:rPr>
      </w:pPr>
      <w:hyperlink r:id="rId21"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1C58E3" w:rsidRPr="00402AB0" w:rsidRDefault="001C58E3" w:rsidP="00AE4DC4">
      <w:pPr>
        <w:numPr>
          <w:ilvl w:val="0"/>
          <w:numId w:val="45"/>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1C58E3" w:rsidRPr="00402AB0" w:rsidRDefault="001C58E3">
      <w:pPr>
        <w:ind w:left="-15" w:right="0"/>
        <w:rPr>
          <w:lang w:val="ru-RU"/>
        </w:rPr>
      </w:pPr>
      <w:r w:rsidRPr="00402AB0">
        <w:rPr>
          <w:lang w:val="ru-RU"/>
        </w:rPr>
        <w:t>При введении режима повышенной готовности или чрезвычайной ситуации на всей территории Российской Федерации либо на ее части решения общего собрания членов товарищества могут быть приняты путем проведения заочного голосования по вопросам, относящимся к исключительной компетенции общего собрания членов садоводческого некоммерческого товарищества, предусмотренным пунктом 9.1. настоящей статьи, независимо от наличия в уставе товарищества порядка заочного голосования.</w:t>
      </w:r>
    </w:p>
    <w:p w:rsidR="001C58E3" w:rsidRPr="00402AB0" w:rsidRDefault="001C58E3">
      <w:pPr>
        <w:numPr>
          <w:ilvl w:val="1"/>
          <w:numId w:val="46"/>
        </w:numPr>
        <w:ind w:right="0"/>
        <w:rPr>
          <w:lang w:val="ru-RU"/>
        </w:rPr>
      </w:pPr>
      <w:r w:rsidRPr="00402AB0">
        <w:rPr>
          <w:lang w:val="ru-RU"/>
        </w:rPr>
        <w:t>В случае, если при проведении общего собрания членов товарищества по вопросам, указанным в пункте 9.1. устава, такое общее собрание членов товарищества не имело указанного в пункте 9.19. устава кворума, в дальнейшем решение такого общего собрания членов товарищества по тем же вопросам повестки такого общего собрания членов товарищества может быть принято путем проведения очно-заочного голосования.</w:t>
      </w:r>
    </w:p>
    <w:p w:rsidR="001C58E3" w:rsidRPr="00402AB0" w:rsidRDefault="001C58E3">
      <w:pPr>
        <w:numPr>
          <w:ilvl w:val="1"/>
          <w:numId w:val="46"/>
        </w:numPr>
        <w:ind w:right="0"/>
        <w:rPr>
          <w:lang w:val="ru-RU"/>
        </w:rPr>
      </w:pPr>
      <w:r w:rsidRPr="00402AB0">
        <w:rPr>
          <w:lang w:val="ru-RU"/>
        </w:rPr>
        <w:t>Результаты очно-заочного голосования при принятии решений общим собранием членов товарищества определяются совокупностью:</w:t>
      </w:r>
    </w:p>
    <w:p w:rsidR="001C58E3" w:rsidRPr="00402AB0" w:rsidRDefault="001C58E3">
      <w:pPr>
        <w:numPr>
          <w:ilvl w:val="0"/>
          <w:numId w:val="47"/>
        </w:numPr>
        <w:ind w:right="0"/>
        <w:rPr>
          <w:lang w:val="ru-RU"/>
        </w:rPr>
      </w:pPr>
      <w:r w:rsidRPr="00402AB0">
        <w:rPr>
          <w:lang w:val="ru-RU"/>
        </w:rPr>
        <w:t>результатов голосования при очном обсуждении вопросов повестки общего собрания членов товарищества;</w:t>
      </w:r>
    </w:p>
    <w:p w:rsidR="001C58E3" w:rsidRPr="00402AB0" w:rsidRDefault="001C58E3">
      <w:pPr>
        <w:numPr>
          <w:ilvl w:val="0"/>
          <w:numId w:val="47"/>
        </w:numPr>
        <w:ind w:right="0"/>
        <w:rPr>
          <w:lang w:val="ru-RU"/>
        </w:rPr>
      </w:pPr>
      <w:r w:rsidRPr="00402AB0">
        <w:rPr>
          <w:lang w:val="ru-RU"/>
        </w:rPr>
        <w:t>результатов голосования членов товарищества, направивших до проведения общего собрания членов товарищества свои решения в письменной форме по вопросам повестки общего собрания членов товарищества в его правление.</w:t>
      </w:r>
    </w:p>
    <w:p w:rsidR="001C58E3" w:rsidRPr="00402AB0" w:rsidRDefault="001C58E3">
      <w:pPr>
        <w:numPr>
          <w:ilvl w:val="1"/>
          <w:numId w:val="48"/>
        </w:numPr>
        <w:ind w:right="0"/>
        <w:rPr>
          <w:lang w:val="ru-RU"/>
        </w:rPr>
      </w:pPr>
      <w:r w:rsidRPr="00402AB0">
        <w:rPr>
          <w:lang w:val="ru-RU"/>
        </w:rPr>
        <w:t>Решения общего собрания членов товарищества оформляются протоколом с указанием результатов голосования и приложением к нему списка с подписью каждого члена товарищества либо каждого представителя члена товарищества, принявших участие в общем собрании членов товарищества. Протокол общего собрания членов товарищества подписывается председательствующим на общем собрании членов товарищества. В случае принятия общим собранием членов товарищества решения путем очно-заочного голосования к такому решению также прилагаются результаты голосования при очном обсуждении вопросов повестки общего собрания членов товарищества. В случае участия в общем собрании индивидуальных владельцев участков результаты голосования таких лиц по вопросам повестки общего собрания членов товарищества оформляются по правилам, предусмотренным настоящей частью для оформления результатов голосования членов товарищества.</w:t>
      </w:r>
    </w:p>
    <w:p w:rsidR="001C58E3" w:rsidRPr="00402AB0" w:rsidRDefault="001C58E3">
      <w:pPr>
        <w:numPr>
          <w:ilvl w:val="1"/>
          <w:numId w:val="48"/>
        </w:numPr>
        <w:ind w:right="0"/>
        <w:rPr>
          <w:lang w:val="ru-RU"/>
        </w:rPr>
      </w:pPr>
      <w:r w:rsidRPr="00402AB0">
        <w:rPr>
          <w:lang w:val="ru-RU"/>
        </w:rPr>
        <w:t>Принятие решения общего собрания членов товарищества путем заочного голосования не предполагает очного обсуждения вопросов повестки такого собрания и осуществляется путем подведения итогов голосования членов товарищества, направивших до дня проведения такого общего собрания свои решения в письменной форме по вопросам повестки общего собрания членов товарищества в его правление.</w:t>
      </w:r>
    </w:p>
    <w:p w:rsidR="001C58E3" w:rsidRPr="00402AB0" w:rsidRDefault="001C58E3">
      <w:pPr>
        <w:numPr>
          <w:ilvl w:val="1"/>
          <w:numId w:val="48"/>
        </w:numPr>
        <w:ind w:right="0"/>
        <w:rPr>
          <w:lang w:val="ru-RU"/>
        </w:rPr>
      </w:pPr>
      <w:r w:rsidRPr="00402AB0">
        <w:rPr>
          <w:lang w:val="ru-RU"/>
        </w:rPr>
        <w:t>Порядок проведения заочного собрания и его регламент определяются положением о проведении заочного собрания, утвержденным общим собранием членов товарищества.</w:t>
      </w:r>
    </w:p>
    <w:p w:rsidR="001C58E3" w:rsidRPr="00402AB0" w:rsidRDefault="001C58E3">
      <w:pPr>
        <w:numPr>
          <w:ilvl w:val="1"/>
          <w:numId w:val="48"/>
        </w:numPr>
        <w:ind w:right="0"/>
        <w:rPr>
          <w:lang w:val="ru-RU"/>
        </w:rPr>
      </w:pPr>
      <w:r w:rsidRPr="00402AB0">
        <w:rPr>
          <w:lang w:val="ru-RU"/>
        </w:rPr>
        <w:t>Решения общего собрания членов товарищества являются обязательными для исполнения органами товарищества, членами товарищества, а также индивидуальными владельцами участков в случае, если такие решения принимаются по вопросам:</w:t>
      </w:r>
    </w:p>
    <w:p w:rsidR="001C58E3" w:rsidRPr="00402AB0" w:rsidRDefault="001C58E3">
      <w:pPr>
        <w:numPr>
          <w:ilvl w:val="0"/>
          <w:numId w:val="49"/>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1C58E3" w:rsidRPr="00402AB0" w:rsidRDefault="001C58E3">
      <w:pPr>
        <w:numPr>
          <w:ilvl w:val="0"/>
          <w:numId w:val="49"/>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1C58E3" w:rsidRPr="00402AB0" w:rsidRDefault="001C58E3">
      <w:pPr>
        <w:numPr>
          <w:ilvl w:val="0"/>
          <w:numId w:val="49"/>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1C58E3" w:rsidRPr="00402AB0" w:rsidRDefault="001C58E3">
      <w:pPr>
        <w:numPr>
          <w:ilvl w:val="0"/>
          <w:numId w:val="49"/>
        </w:numPr>
        <w:ind w:right="0"/>
        <w:rPr>
          <w:lang w:val="ru-RU"/>
        </w:rPr>
      </w:pPr>
      <w:r>
        <w:rPr>
          <w:noProof/>
          <w:lang w:val="ru-RU" w:eastAsia="ru-RU"/>
        </w:rPr>
        <w:pict>
          <v:group id="Group 125852" o:spid="_x0000_s1294" style="position:absolute;left:0;text-align:left;margin-left:0;margin-top:-2.9pt;width:495.95pt;height:69pt;z-index:-251666432" coordsize="62987,8762">
            <v:shape id="Shape 135805" o:spid="_x0000_s1295" style="position:absolute;left:4476;width:58427;height:1752" coordsize="5842770,175245" path="m,l5842770,r,175245l,175245,,e" fillcolor="yellow" stroked="f" strokeweight="0">
              <v:stroke opacity="0" miterlimit="10" joinstyle="miter"/>
            </v:shape>
            <v:shape id="Shape 135806" o:spid="_x0000_s1296" style="position:absolute;top:1752;width:62955;height:1752" coordsize="6295579,175245" path="m,l6295579,r,175245l,175245,,e" fillcolor="yellow" stroked="f" strokeweight="0">
              <v:stroke opacity="0" miterlimit="10" joinstyle="miter"/>
            </v:shape>
            <v:shape id="Shape 135807" o:spid="_x0000_s1297" style="position:absolute;top:3504;width:62976;height:1752" coordsize="6297663,175245" path="m,l6297663,r,175245l,175245,,e" fillcolor="yellow" stroked="f" strokeweight="0">
              <v:stroke opacity="0" miterlimit="10" joinstyle="miter"/>
            </v:shape>
            <v:shape id="Shape 135808" o:spid="_x0000_s1298" style="position:absolute;top:5257;width:62987;height:1752" coordsize="6298705,175245" path="m,l6298705,r,175245l,175245,,e" fillcolor="yellow" stroked="f" strokeweight="0">
              <v:stroke opacity="0" miterlimit="10" joinstyle="miter"/>
            </v:shape>
            <v:shape id="Shape 135809" o:spid="_x0000_s1299" style="position:absolute;top:7009;width:9996;height:1752" coordsize="999678,175245" path="m,l99967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1C58E3" w:rsidRPr="00402AB0" w:rsidRDefault="001C58E3">
      <w:pPr>
        <w:numPr>
          <w:ilvl w:val="0"/>
          <w:numId w:val="49"/>
        </w:numPr>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pPr>
        <w:numPr>
          <w:ilvl w:val="0"/>
          <w:numId w:val="49"/>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1C58E3" w:rsidRPr="00402AB0" w:rsidRDefault="001C58E3">
      <w:pPr>
        <w:numPr>
          <w:ilvl w:val="0"/>
          <w:numId w:val="49"/>
        </w:numPr>
        <w:ind w:right="0"/>
        <w:rPr>
          <w:lang w:val="ru-RU"/>
        </w:rPr>
      </w:pPr>
      <w:r>
        <w:rPr>
          <w:noProof/>
          <w:lang w:val="ru-RU" w:eastAsia="ru-RU"/>
        </w:rPr>
        <w:pict>
          <v:group id="Group 127838" o:spid="_x0000_s1300" style="position:absolute;left:0;text-align:left;margin-left:0;margin-top:-2.9pt;width:495.95pt;height:207pt;z-index:-251659264" coordsize="62986,26286">
            <v:shape id="Shape 135825" o:spid="_x0000_s1301" style="position:absolute;left:4476;width:58485;height:1752" coordsize="5848574,175245" path="m,l5848574,r,175245l,175245,,e" fillcolor="yellow" stroked="f" strokeweight="0">
              <v:stroke opacity="0" miterlimit="10" joinstyle="miter"/>
            </v:shape>
            <v:shape id="Shape 135826" o:spid="_x0000_s1302" style="position:absolute;top:1752;width:62944;height:1752" coordsize="6294463,175245" path="m,l6294463,r,175245l,175245,,e" fillcolor="yellow" stroked="f" strokeweight="0">
              <v:stroke opacity="0" miterlimit="10" joinstyle="miter"/>
            </v:shape>
            <v:shape id="Shape 135827" o:spid="_x0000_s1303" style="position:absolute;top:3504;width:62955;height:1752" coordsize="6295579,175245" path="m,l6295579,r,175245l,175245,,e" fillcolor="yellow" stroked="f" strokeweight="0">
              <v:stroke opacity="0" miterlimit="10" joinstyle="miter"/>
            </v:shape>
            <v:shape id="Shape 135828" o:spid="_x0000_s1304" style="position:absolute;top:5257;width:62938;height:1752" coordsize="6293868,175245" path="m,l6293868,r,175245l,175245,,e" fillcolor="yellow" stroked="f" strokeweight="0">
              <v:stroke opacity="0" miterlimit="10" joinstyle="miter"/>
            </v:shape>
            <v:shape id="Shape 135829" o:spid="_x0000_s1305" style="position:absolute;top:7009;width:62934;height:1752" coordsize="6293421,175245" path="m,l6293421,r,175245l,175245,,e" fillcolor="yellow" stroked="f" strokeweight="0">
              <v:stroke opacity="0" miterlimit="10" joinstyle="miter"/>
            </v:shape>
            <v:shape id="Shape 135830" o:spid="_x0000_s1306" style="position:absolute;top:8762;width:62984;height:1752" coordsize="6298407,175245" path="m,l6298407,r,175245l,175245,,e" fillcolor="yellow" stroked="f" strokeweight="0">
              <v:stroke opacity="0" miterlimit="10" joinstyle="miter"/>
            </v:shape>
            <v:shape id="Shape 135831" o:spid="_x0000_s1307" style="position:absolute;top:10514;width:62916;height:1752" coordsize="6291635,175245" path="m,l6291635,r,175245l,175245,,e" fillcolor="yellow" stroked="f" strokeweight="0">
              <v:stroke opacity="0" miterlimit="10" joinstyle="miter"/>
            </v:shape>
            <v:shape id="Shape 135832" o:spid="_x0000_s1308" style="position:absolute;top:12267;width:62921;height:1752" coordsize="6292156,175245" path="m,l6292156,r,175245l,175245,,e" fillcolor="yellow" stroked="f" strokeweight="0">
              <v:stroke opacity="0" miterlimit="10" joinstyle="miter"/>
            </v:shape>
            <v:shape id="Shape 135833" o:spid="_x0000_s1309" style="position:absolute;top:14019;width:59066;height:1752" coordsize="5906617,175245" path="m,l5906617,r,175245l,175245,,e" fillcolor="yellow" stroked="f" strokeweight="0">
              <v:stroke opacity="0" miterlimit="10" joinstyle="miter"/>
            </v:shape>
            <v:shape id="Shape 135834" o:spid="_x0000_s1310" style="position:absolute;left:4476;top:15772;width:58504;height:1752" coordsize="5850434,175245" path="m,l5850434,r,175245l,175245,,e" fillcolor="yellow" stroked="f" strokeweight="0">
              <v:stroke opacity="0" miterlimit="10" joinstyle="miter"/>
            </v:shape>
            <v:shape id="Shape 135835" o:spid="_x0000_s1311" style="position:absolute;top:17524;width:62986;height:1752" coordsize="6298630,175245" path="m,l6298630,r,175245l,175245,,e" fillcolor="yellow" stroked="f" strokeweight="0">
              <v:stroke opacity="0" miterlimit="10" joinstyle="miter"/>
            </v:shape>
            <v:shape id="Shape 135836" o:spid="_x0000_s1312" style="position:absolute;top:19276;width:62927;height:1752" coordsize="6292751,175245" path="m,l6292751,r,175245l,175245,,e" fillcolor="yellow" stroked="f" strokeweight="0">
              <v:stroke opacity="0" miterlimit="10" joinstyle="miter"/>
            </v:shape>
            <v:shape id="Shape 135837" o:spid="_x0000_s1313" style="position:absolute;top:21029;width:62911;height:1752" coordsize="6291189,175245" path="m,l6291189,r,175245l,175245,,e" fillcolor="yellow" stroked="f" strokeweight="0">
              <v:stroke opacity="0" miterlimit="10" joinstyle="miter"/>
            </v:shape>
            <v:shape id="Shape 135838" o:spid="_x0000_s1314" style="position:absolute;top:22781;width:62985;height:1752" coordsize="6298556,175245" path="m,l6298556,r,175245l,175245,,e" fillcolor="yellow" stroked="f" strokeweight="0">
              <v:stroke opacity="0" miterlimit="10" joinstyle="miter"/>
            </v:shape>
            <v:shape id="Shape 135839" o:spid="_x0000_s1315" style="position:absolute;top:24534;width:7960;height:1752" coordsize="796082,175245" path="m,l796082,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22"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23" w:anchor="dst442">
        <w:r w:rsidRPr="00402AB0">
          <w:rPr>
            <w:color w:val="0000FF"/>
            <w:u w:val="single" w:color="0000FF"/>
            <w:lang w:val="ru-RU"/>
          </w:rPr>
          <w:t>статьей</w:t>
        </w:r>
      </w:hyperlink>
    </w:p>
    <w:p w:rsidR="001C58E3" w:rsidRPr="00402AB0" w:rsidRDefault="001C58E3">
      <w:pPr>
        <w:ind w:left="-15" w:right="0" w:firstLine="0"/>
        <w:rPr>
          <w:lang w:val="ru-RU"/>
        </w:rPr>
      </w:pPr>
      <w:hyperlink r:id="rId24"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1C58E3" w:rsidRPr="00402AB0" w:rsidRDefault="001C58E3">
      <w:pPr>
        <w:numPr>
          <w:ilvl w:val="0"/>
          <w:numId w:val="49"/>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1C58E3" w:rsidRPr="00402AB0" w:rsidRDefault="001C58E3">
      <w:pPr>
        <w:ind w:left="-15" w:right="0"/>
        <w:rPr>
          <w:lang w:val="ru-RU"/>
        </w:rPr>
      </w:pPr>
      <w:r w:rsidRPr="00402AB0">
        <w:rPr>
          <w:lang w:val="ru-RU"/>
        </w:rPr>
        <w:t>9.29. В решении общего собрания членов товарищества о передаче недвижимого имущества общего пользования в общую долевую собственность собственников садовых земельных участков, расположенных в границах территории садоводства, указываются:</w:t>
      </w:r>
    </w:p>
    <w:p w:rsidR="001C58E3" w:rsidRPr="00402AB0" w:rsidRDefault="001C58E3" w:rsidP="00AE4DC4">
      <w:pPr>
        <w:numPr>
          <w:ilvl w:val="0"/>
          <w:numId w:val="50"/>
        </w:numPr>
        <w:ind w:right="0"/>
        <w:rPr>
          <w:lang w:val="ru-RU"/>
        </w:rPr>
      </w:pPr>
      <w:r w:rsidRPr="00402AB0">
        <w:rPr>
          <w:lang w:val="ru-RU"/>
        </w:rPr>
        <w:t>фамилия, имя, отчество (последнее - при наличии), реквизиты документов, удостоверяющих личность собственников земельных участков, расположенных в границах территории садоводства, в общую долевую собственность которых передается имущество общего пользования;</w:t>
      </w:r>
    </w:p>
    <w:p w:rsidR="001C58E3" w:rsidRPr="00402AB0" w:rsidRDefault="001C58E3" w:rsidP="00AE4DC4">
      <w:pPr>
        <w:numPr>
          <w:ilvl w:val="0"/>
          <w:numId w:val="50"/>
        </w:numPr>
        <w:ind w:right="0"/>
        <w:rPr>
          <w:lang w:val="ru-RU"/>
        </w:rPr>
      </w:pPr>
      <w:r w:rsidRPr="00402AB0">
        <w:rPr>
          <w:lang w:val="ru-RU"/>
        </w:rPr>
        <w:t>описание и кадастровые номера объектов, относящихся к имуществу общего пользования и передаваемых в общую долевую собственность собственников земельных участков, расположенных в границах территории садоводства;</w:t>
      </w:r>
    </w:p>
    <w:p w:rsidR="001C58E3" w:rsidRPr="00402AB0" w:rsidRDefault="001C58E3" w:rsidP="00AE4DC4">
      <w:pPr>
        <w:numPr>
          <w:ilvl w:val="0"/>
          <w:numId w:val="50"/>
        </w:numPr>
        <w:ind w:right="0"/>
        <w:rPr>
          <w:lang w:val="ru-RU"/>
        </w:rPr>
      </w:pPr>
      <w:r w:rsidRPr="00402AB0">
        <w:rPr>
          <w:lang w:val="ru-RU"/>
        </w:rPr>
        <w:t>размер доли в праве общей долевой собственности на имущество общего пользования, возникающей в связи с передачей этого имущества в общую долевую собственность собственников земельных участков, расположенных в границах территории садоводства, реквизиты документов, подтверждающих право собственности товарищества на передаваемое имущество общего пользования.</w:t>
      </w:r>
    </w:p>
    <w:p w:rsidR="001C58E3" w:rsidRPr="00402AB0" w:rsidRDefault="001C58E3">
      <w:pPr>
        <w:ind w:left="-15" w:right="0"/>
        <w:rPr>
          <w:lang w:val="ru-RU"/>
        </w:rPr>
      </w:pPr>
      <w:r w:rsidRPr="00402AB0">
        <w:rPr>
          <w:lang w:val="ru-RU"/>
        </w:rPr>
        <w:t>9.30. При принятии общим собранием членов товарищества нижеперечисленных решений одновременно избирается представитель указанных лиц, уполномоченный на подачу соответствующего заявления в орган, осуществляющий государственный кадастровый учет и государственную регистрацию прав:</w:t>
      </w:r>
    </w:p>
    <w:p w:rsidR="001C58E3" w:rsidRPr="00402AB0" w:rsidRDefault="001C58E3">
      <w:pPr>
        <w:numPr>
          <w:ilvl w:val="0"/>
          <w:numId w:val="51"/>
        </w:numPr>
        <w:ind w:right="0"/>
        <w:rPr>
          <w:lang w:val="ru-RU"/>
        </w:rPr>
      </w:pPr>
      <w:r w:rsidRPr="00402AB0">
        <w:rPr>
          <w:lang w:val="ru-RU"/>
        </w:rPr>
        <w:t>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1C58E3" w:rsidRPr="00402AB0" w:rsidRDefault="001C58E3">
      <w:pPr>
        <w:numPr>
          <w:ilvl w:val="0"/>
          <w:numId w:val="51"/>
        </w:numPr>
        <w:ind w:right="0"/>
        <w:rPr>
          <w:lang w:val="ru-RU"/>
        </w:rPr>
      </w:pPr>
      <w:r w:rsidRPr="00402AB0">
        <w:rPr>
          <w:lang w:val="ru-RU"/>
        </w:rPr>
        <w:t>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1C58E3" w:rsidRPr="00402AB0" w:rsidRDefault="001C58E3">
      <w:pPr>
        <w:numPr>
          <w:ilvl w:val="0"/>
          <w:numId w:val="51"/>
        </w:numPr>
        <w:ind w:right="0"/>
        <w:rPr>
          <w:lang w:val="ru-RU"/>
        </w:rPr>
      </w:pPr>
      <w:r>
        <w:rPr>
          <w:noProof/>
          <w:lang w:val="ru-RU" w:eastAsia="ru-RU"/>
        </w:rPr>
        <w:pict>
          <v:group id="Group 127840" o:spid="_x0000_s1316" style="position:absolute;left:0;text-align:left;margin-left:0;margin-top:-140.85pt;width:495.95pt;height:276pt;z-index:-251648000" coordsize="62984,35049">
            <v:shape id="Shape 135860" o:spid="_x0000_s1317" style="position:absolute;left:4476;width:58448;height:1752" coordsize="5844853,175245" path="m,l5844853,r,175245l,175245,,e" fillcolor="yellow" stroked="f" strokeweight="0">
              <v:stroke opacity="0" miterlimit="10" joinstyle="miter"/>
            </v:shape>
            <v:shape id="Shape 135861" o:spid="_x0000_s1318" style="position:absolute;top:1752;width:62933;height:1752" coordsize="6293347,175245" path="m,l6293347,r,175245l,175245,,e" fillcolor="yellow" stroked="f" strokeweight="0">
              <v:stroke opacity="0" miterlimit="10" joinstyle="miter"/>
            </v:shape>
            <v:shape id="Shape 135862" o:spid="_x0000_s1319" style="position:absolute;top:3504;width:62917;height:1752" coordsize="6291784,175245" path="m,l6291784,r,175245l,175245,,e" fillcolor="yellow" stroked="f" strokeweight="0">
              <v:stroke opacity="0" miterlimit="10" joinstyle="miter"/>
            </v:shape>
            <v:shape id="Shape 135863" o:spid="_x0000_s1320" style="position:absolute;top:5257;width:23791;height:1752" coordsize="2379167,175245" path="m,l2379167,r,175245l,175245,,e" fillcolor="yellow" stroked="f" strokeweight="0">
              <v:stroke opacity="0" miterlimit="10" joinstyle="miter"/>
            </v:shape>
            <v:shape id="Shape 135864" o:spid="_x0000_s1321" style="position:absolute;left:4476;top:7009;width:58484;height:1752" coordsize="5848425,175245" path="m,l5848425,r,175245l,175245,,e" fillcolor="yellow" stroked="f" strokeweight="0">
              <v:stroke opacity="0" miterlimit="10" joinstyle="miter"/>
            </v:shape>
            <v:shape id="Shape 135865" o:spid="_x0000_s1322" style="position:absolute;top:8762;width:62984;height:1752" coordsize="6298481,175245" path="m,l6298481,r,175245l,175245,,e" fillcolor="yellow" stroked="f" strokeweight="0">
              <v:stroke opacity="0" miterlimit="10" joinstyle="miter"/>
            </v:shape>
            <v:shape id="Shape 135866" o:spid="_x0000_s1323" style="position:absolute;top:10514;width:20704;height:1752" coordsize="2070497,175245" path="m,l2070497,r,175245l,175245,,e" fillcolor="yellow" stroked="f" strokeweight="0">
              <v:stroke opacity="0" miterlimit="10" joinstyle="miter"/>
            </v:shape>
            <v:shape id="Shape 135867" o:spid="_x0000_s1324" style="position:absolute;left:4476;top:12267;width:58495;height:1752" coordsize="5849541,175245" path="m,l5849541,r,175245l,175245,,e" fillcolor="yellow" stroked="f" strokeweight="0">
              <v:stroke opacity="0" miterlimit="10" joinstyle="miter"/>
            </v:shape>
            <v:shape id="Shape 135868" o:spid="_x0000_s1325" style="position:absolute;top:14019;width:62910;height:1752" coordsize="6291040,175245" path="m,l6291040,r,175245l,175245,,e" fillcolor="yellow" stroked="f" strokeweight="0">
              <v:stroke opacity="0" miterlimit="10" joinstyle="miter"/>
            </v:shape>
            <v:shape id="Shape 135869" o:spid="_x0000_s1326" style="position:absolute;top:15772;width:9991;height:1752" coordsize="999158,175245" path="m,l999158,r,175245l,175245,,e" fillcolor="yellow" stroked="f" strokeweight="0">
              <v:stroke opacity="0" miterlimit="10" joinstyle="miter"/>
            </v:shape>
            <v:shape id="Shape 135870" o:spid="_x0000_s1327" style="position:absolute;left:4476;top:17524;width:58460;height:1752" coordsize="5846044,175245" path="m,l5846044,r,175245l,175245,,e" fillcolor="yellow" stroked="f" strokeweight="0">
              <v:stroke opacity="0" miterlimit="10" joinstyle="miter"/>
            </v:shape>
            <v:shape id="Shape 135871" o:spid="_x0000_s1328" style="position:absolute;top:19276;width:62907;height:1752" coordsize="6290742,175245" path="m,l6290742,r,175245l,175245,,e" fillcolor="yellow" stroked="f" strokeweight="0">
              <v:stroke opacity="0" miterlimit="10" joinstyle="miter"/>
            </v:shape>
            <v:shape id="Shape 135872" o:spid="_x0000_s1329" style="position:absolute;top:21029;width:62902;height:1752" coordsize="6290296,175245" path="m,l6290296,r,175245l,175245,,e" fillcolor="yellow" stroked="f" strokeweight="0">
              <v:stroke opacity="0" miterlimit="10" joinstyle="miter"/>
            </v:shape>
            <v:shape id="Shape 135873" o:spid="_x0000_s1330" style="position:absolute;top:22781;width:62978;height:1752" coordsize="6297886,175245" path="m,l6297886,r,175245l,175245,,e" fillcolor="yellow" stroked="f" strokeweight="0">
              <v:stroke opacity="0" miterlimit="10" joinstyle="miter"/>
            </v:shape>
            <v:shape id="Shape 135874" o:spid="_x0000_s1331" style="position:absolute;top:24534;width:62928;height:1752" coordsize="6292826,175245" path="m,l6292826,r,175245l,175245,,e" fillcolor="yellow" stroked="f" strokeweight="0">
              <v:stroke opacity="0" miterlimit="10" joinstyle="miter"/>
            </v:shape>
            <v:shape id="Shape 135875" o:spid="_x0000_s1332" style="position:absolute;top:26286;width:16002;height:1752" coordsize="1600274,175245" path="m,l1600274,r,175245l,175245,,e" fillcolor="yellow" stroked="f" strokeweight="0">
              <v:stroke opacity="0" miterlimit="10" joinstyle="miter"/>
            </v:shape>
            <v:shape id="Shape 135876" o:spid="_x0000_s1333" style="position:absolute;left:4476;top:28039;width:58495;height:1752" coordsize="5849541,175245" path="m,l5849541,r,175245l,175245,,e" fillcolor="yellow" stroked="f" strokeweight="0">
              <v:stroke opacity="0" miterlimit="10" joinstyle="miter"/>
            </v:shape>
            <v:shape id="Shape 135877" o:spid="_x0000_s1334" style="position:absolute;top:29791;width:62981;height:1752" coordsize="6298109,175245" path="m,l6298109,r,175245l,175245,,e" fillcolor="yellow" stroked="f" strokeweight="0">
              <v:stroke opacity="0" miterlimit="10" joinstyle="miter"/>
            </v:shape>
            <v:shape id="Shape 135878" o:spid="_x0000_s1335" style="position:absolute;top:31544;width:62960;height:1752" coordsize="6296026,175245" path="m,l6296026,r,175245l,175245,,e" fillcolor="yellow" stroked="f" strokeweight="0">
              <v:stroke opacity="0" miterlimit="10" joinstyle="miter"/>
            </v:shape>
            <v:shape id="Shape 135879" o:spid="_x0000_s1336" style="position:absolute;top:33296;width:44015;height:1752" coordsize="4401592,175245" path="m,l4401592,r,175245l,175245,,e" fillcolor="yellow" stroked="f" strokeweight="0">
              <v:stroke opacity="0" miterlimit="10" joinstyle="miter"/>
            </v:shape>
          </v:group>
        </w:pict>
      </w:r>
      <w:r w:rsidRPr="00402AB0">
        <w:rPr>
          <w:lang w:val="ru-RU"/>
        </w:rPr>
        <w:t>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собственность организаций, осуществляющих газо-, водо-, тепло- и электроснабжение, водоотведение, либо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1C58E3" w:rsidRPr="00402AB0" w:rsidRDefault="001C58E3">
      <w:pPr>
        <w:numPr>
          <w:ilvl w:val="0"/>
          <w:numId w:val="51"/>
        </w:numPr>
        <w:ind w:right="0"/>
        <w:rPr>
          <w:lang w:val="ru-RU"/>
        </w:rPr>
      </w:pPr>
      <w:r w:rsidRPr="00402AB0">
        <w:rPr>
          <w:lang w:val="ru-RU"/>
        </w:rPr>
        <w:t>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1C58E3" w:rsidRPr="00402AB0" w:rsidRDefault="001C58E3">
      <w:pPr>
        <w:ind w:left="-15" w:right="0"/>
        <w:rPr>
          <w:lang w:val="ru-RU"/>
        </w:rPr>
      </w:pPr>
      <w:r>
        <w:rPr>
          <w:noProof/>
          <w:lang w:val="ru-RU" w:eastAsia="ru-RU"/>
        </w:rPr>
        <w:pict>
          <v:group id="Group 97961" o:spid="_x0000_s1337" style="position:absolute;left:0;text-align:left;margin-left:0;margin-top:-2.9pt;width:495.85pt;height:96.6pt;z-index:-251665408" coordsize="62971,12267">
            <v:shape id="Shape 135887" o:spid="_x0000_s1338" style="position:absolute;left:4476;width:58444;height:1752" coordsize="5844481,175245" path="m,l5844481,r,175245l,175245,,e" fillcolor="yellow" stroked="f" strokeweight="0">
              <v:stroke opacity="0" miterlimit="10" joinstyle="miter"/>
            </v:shape>
            <v:shape id="Shape 135888" o:spid="_x0000_s1339" style="position:absolute;top:1752;width:62966;height:1752" coordsize="6296695,175245" path="m,l6296695,r,175245l,175245,,e" fillcolor="yellow" stroked="f" strokeweight="0">
              <v:stroke opacity="0" miterlimit="10" joinstyle="miter"/>
            </v:shape>
            <v:shape id="Shape 135889" o:spid="_x0000_s1340" style="position:absolute;top:3504;width:62971;height:1752" coordsize="6297142,175245" path="m,l6297142,r,175245l,175245,,e" fillcolor="yellow" stroked="f" strokeweight="0">
              <v:stroke opacity="0" miterlimit="10" joinstyle="miter"/>
            </v:shape>
            <v:shape id="Shape 135890" o:spid="_x0000_s1341" style="position:absolute;top:5257;width:62955;height:1752" coordsize="6295579,175245" path="m,l6295579,r,175245l,175245,,e" fillcolor="yellow" stroked="f" strokeweight="0">
              <v:stroke opacity="0" miterlimit="10" joinstyle="miter"/>
            </v:shape>
            <v:shape id="Shape 135891" o:spid="_x0000_s1342" style="position:absolute;top:7009;width:33509;height:1752" coordsize="3350940,175245" path="m,l3350940,r,175245l,175245,,e" fillcolor="yellow" stroked="f" strokeweight="0">
              <v:stroke opacity="0" miterlimit="10" joinstyle="miter"/>
            </v:shape>
            <v:shape id="Shape 135892" o:spid="_x0000_s1343" style="position:absolute;left:4476;top:8762;width:56161;height:1752" coordsize="5616104,175245" path="m,l5616104,r,175245l,175245,,e" fillcolor="yellow" stroked="f" strokeweight="0">
              <v:stroke opacity="0" miterlimit="10" joinstyle="miter"/>
            </v:shape>
            <v:shape id="Shape 135893" o:spid="_x0000_s1344" style="position:absolute;left:4476;top:10514;width:53550;height:1752" coordsize="5355060,175245" path="m,l5355060,r,175245l,175245,,e" fillcolor="yellow" stroked="f" strokeweight="0">
              <v:stroke opacity="0" miterlimit="10" joinstyle="miter"/>
            </v:shape>
          </v:group>
        </w:pict>
      </w:r>
      <w:r w:rsidRPr="00402AB0">
        <w:rPr>
          <w:lang w:val="ru-RU"/>
        </w:rPr>
        <w:t>9.31. Информация о принятых решениях общего собрания членов товарищества доводится до сведения членов товарищества, а также граждан, ведущих садоводство на земельных участках, расположенных в границах территории садоводства, без участия в товариществе, не позднее чем через десять дней после принятия таких решений путем размещения соответствующего сообщения об этом:</w:t>
      </w:r>
    </w:p>
    <w:p w:rsidR="001C58E3" w:rsidRPr="00402AB0" w:rsidRDefault="001C58E3">
      <w:pPr>
        <w:ind w:left="705" w:right="171" w:firstLine="0"/>
        <w:rPr>
          <w:lang w:val="ru-RU"/>
        </w:rPr>
      </w:pPr>
      <w:r w:rsidRPr="00402AB0">
        <w:rPr>
          <w:lang w:val="ru-RU"/>
        </w:rPr>
        <w:t>1) на сайте товарищества в информационно-телекоммуникационной сети «Интернет»; 2) на информационном щите, расположенном в границах территории садоводства.</w:t>
      </w:r>
    </w:p>
    <w:p w:rsidR="001C58E3" w:rsidRPr="00402AB0" w:rsidRDefault="001C58E3">
      <w:pPr>
        <w:spacing w:after="0" w:line="259" w:lineRule="auto"/>
        <w:ind w:left="705" w:right="0" w:firstLine="0"/>
        <w:jc w:val="left"/>
        <w:rPr>
          <w:lang w:val="ru-RU"/>
        </w:rPr>
      </w:pPr>
      <w:r w:rsidRPr="00402AB0">
        <w:rPr>
          <w:lang w:val="ru-RU"/>
        </w:rPr>
        <w:t xml:space="preserve"> </w:t>
      </w:r>
    </w:p>
    <w:p w:rsidR="001C58E3" w:rsidRDefault="001C58E3">
      <w:pPr>
        <w:pStyle w:val="Heading1"/>
        <w:ind w:left="593" w:right="233" w:hanging="360"/>
      </w:pPr>
      <w:r>
        <w:t>Правление товарищества</w:t>
      </w:r>
    </w:p>
    <w:p w:rsidR="001C58E3" w:rsidRDefault="001C58E3">
      <w:pPr>
        <w:spacing w:after="0" w:line="259" w:lineRule="auto"/>
        <w:ind w:right="0" w:firstLine="0"/>
        <w:jc w:val="left"/>
      </w:pPr>
      <w:r>
        <w:t xml:space="preserve"> </w:t>
      </w:r>
    </w:p>
    <w:p w:rsidR="001C58E3" w:rsidRPr="00402AB0" w:rsidRDefault="001C58E3">
      <w:pPr>
        <w:ind w:left="705" w:right="0" w:firstLine="0"/>
        <w:rPr>
          <w:lang w:val="ru-RU"/>
        </w:rPr>
      </w:pPr>
      <w:r w:rsidRPr="00402AB0">
        <w:rPr>
          <w:lang w:val="ru-RU"/>
        </w:rPr>
        <w:t>10.1. Правление товарищества подотчетно общему собранию членов товарищества.</w:t>
      </w:r>
    </w:p>
    <w:p w:rsidR="001C58E3" w:rsidRPr="00402AB0" w:rsidRDefault="001C58E3">
      <w:pPr>
        <w:ind w:left="-15" w:right="0"/>
        <w:rPr>
          <w:lang w:val="ru-RU"/>
        </w:rPr>
      </w:pPr>
      <w:r w:rsidRPr="00402AB0">
        <w:rPr>
          <w:lang w:val="ru-RU"/>
        </w:rPr>
        <w:t>10.2. Председатель товарищества является членом правления товарищества и его председателем.</w:t>
      </w:r>
    </w:p>
    <w:p w:rsidR="001C58E3" w:rsidRPr="00402AB0" w:rsidRDefault="001C58E3">
      <w:pPr>
        <w:ind w:left="-15" w:right="0"/>
        <w:rPr>
          <w:lang w:val="ru-RU"/>
        </w:rPr>
      </w:pPr>
      <w:r>
        <w:rPr>
          <w:noProof/>
          <w:lang w:val="ru-RU" w:eastAsia="ru-RU"/>
        </w:rPr>
        <w:pict>
          <v:group id="Group 97962" o:spid="_x0000_s1345" style="position:absolute;left:0;text-align:left;margin-left:0;margin-top:10.9pt;width:496pt;height:41.4pt;z-index:-251657216" coordsize="62990,5257">
            <v:shape id="Shape 135899" o:spid="_x0000_s1346" style="position:absolute;left:56624;width:6287;height:1752" coordsize="628724,175245" path="m,l628724,r,175245l,175245,,e" fillcolor="yellow" stroked="f" strokeweight="0">
              <v:stroke opacity="0" miterlimit="10" joinstyle="miter"/>
            </v:shape>
            <v:shape id="Shape 135900" o:spid="_x0000_s1347" style="position:absolute;top:1752;width:62990;height:1752" coordsize="6299002,175245" path="m,l6299002,r,175245l,175245,,e" fillcolor="yellow" stroked="f" strokeweight="0">
              <v:stroke opacity="0" miterlimit="10" joinstyle="miter"/>
            </v:shape>
            <v:shape id="Shape 135901" o:spid="_x0000_s1348" style="position:absolute;top:3504;width:37928;height:1752" coordsize="3792885,175245" path="m,l3792885,r,175245l,175245,,e" fillcolor="yellow" stroked="f" strokeweight="0">
              <v:stroke opacity="0" miterlimit="10" joinstyle="miter"/>
            </v:shape>
          </v:group>
        </w:pict>
      </w:r>
      <w:r w:rsidRPr="00402AB0">
        <w:rPr>
          <w:lang w:val="ru-RU"/>
        </w:rPr>
        <w:t>10.3. Количество членов правления товарищества не может быть менее трех человек и должно составлять не более пяти процентов от общего числа членов товарищества. В случае, если количество членов товарищества не превышает шестидесяти человек, количество членов правления товарищества должно составлять три человека.</w:t>
      </w:r>
    </w:p>
    <w:p w:rsidR="001C58E3" w:rsidRPr="00402AB0" w:rsidRDefault="001C58E3">
      <w:pPr>
        <w:ind w:left="-15" w:right="0"/>
        <w:rPr>
          <w:lang w:val="ru-RU"/>
        </w:rPr>
      </w:pPr>
      <w:r w:rsidRPr="00402AB0">
        <w:rPr>
          <w:lang w:val="ru-RU"/>
        </w:rPr>
        <w:t>10.4. Заседания правления товарищества созываются председателем товарищества по мере необходимости в сроки, установленные уставом товарищества.</w:t>
      </w:r>
    </w:p>
    <w:p w:rsidR="001C58E3" w:rsidRPr="00402AB0" w:rsidRDefault="001C58E3">
      <w:pPr>
        <w:ind w:left="-15" w:right="0"/>
        <w:rPr>
          <w:lang w:val="ru-RU"/>
        </w:rPr>
      </w:pPr>
      <w:r w:rsidRPr="00402AB0">
        <w:rPr>
          <w:lang w:val="ru-RU"/>
        </w:rPr>
        <w:t>10.5. Заседание правления товарищества правомочно, если на нем присутствует не менее половины его членов.</w:t>
      </w:r>
    </w:p>
    <w:p w:rsidR="001C58E3" w:rsidRPr="00402AB0" w:rsidRDefault="001C58E3">
      <w:pPr>
        <w:ind w:left="-15" w:right="0"/>
        <w:rPr>
          <w:lang w:val="ru-RU"/>
        </w:rPr>
      </w:pPr>
      <w:r w:rsidRPr="00402AB0">
        <w:rPr>
          <w:lang w:val="ru-RU"/>
        </w:rPr>
        <w:t>10.6. Решения правления товарищества принимаются открытым голосованием простым большинством голосов присутствующих членов правления. При равенстве голосов голос председателя товарищества является решающим.</w:t>
      </w:r>
    </w:p>
    <w:p w:rsidR="001C58E3" w:rsidRPr="00402AB0" w:rsidRDefault="001C58E3">
      <w:pPr>
        <w:ind w:left="705" w:right="0" w:firstLine="0"/>
        <w:rPr>
          <w:lang w:val="ru-RU"/>
        </w:rPr>
      </w:pPr>
      <w:r w:rsidRPr="00402AB0">
        <w:rPr>
          <w:lang w:val="ru-RU"/>
        </w:rPr>
        <w:t>10.7. К полномочиям правления товарищества относятся:</w:t>
      </w:r>
    </w:p>
    <w:p w:rsidR="001C58E3" w:rsidRPr="00402AB0" w:rsidRDefault="001C58E3" w:rsidP="00AE4DC4">
      <w:pPr>
        <w:numPr>
          <w:ilvl w:val="0"/>
          <w:numId w:val="52"/>
        </w:numPr>
        <w:ind w:right="0"/>
        <w:rPr>
          <w:lang w:val="ru-RU"/>
        </w:rPr>
      </w:pPr>
      <w:r w:rsidRPr="00402AB0">
        <w:rPr>
          <w:lang w:val="ru-RU"/>
        </w:rPr>
        <w:t>выполнение решений общего собрания членов товарищества;</w:t>
      </w:r>
    </w:p>
    <w:p w:rsidR="001C58E3" w:rsidRPr="00402AB0" w:rsidRDefault="001C58E3" w:rsidP="00AE4DC4">
      <w:pPr>
        <w:numPr>
          <w:ilvl w:val="0"/>
          <w:numId w:val="52"/>
        </w:numPr>
        <w:ind w:right="0"/>
        <w:rPr>
          <w:lang w:val="ru-RU"/>
        </w:rPr>
      </w:pPr>
      <w:r w:rsidRPr="00402AB0">
        <w:rPr>
          <w:lang w:val="ru-RU"/>
        </w:rPr>
        <w:t>принятие решения о проведении общего собрания членов товарищества или обеспечение принятия решения общего собрания членов товарищества в форме очно-заочного или заочного голосования;</w:t>
      </w:r>
    </w:p>
    <w:p w:rsidR="001C58E3" w:rsidRPr="00402AB0" w:rsidRDefault="001C58E3" w:rsidP="00AE4DC4">
      <w:pPr>
        <w:numPr>
          <w:ilvl w:val="0"/>
          <w:numId w:val="52"/>
        </w:numPr>
        <w:spacing w:after="13" w:line="247" w:lineRule="auto"/>
        <w:ind w:right="0"/>
        <w:rPr>
          <w:lang w:val="ru-RU"/>
        </w:rPr>
      </w:pPr>
      <w:r w:rsidRPr="00402AB0">
        <w:rPr>
          <w:lang w:val="ru-RU"/>
        </w:rPr>
        <w:t>принятие решения о проведении внеочередного общего собрания членов товарищества или о необходимости проведения внеочередного общего собрания членов товарищества в форме очно-заочного или заочного голосования;</w:t>
      </w:r>
    </w:p>
    <w:p w:rsidR="001C58E3" w:rsidRDefault="001C58E3" w:rsidP="00AE4DC4">
      <w:pPr>
        <w:numPr>
          <w:ilvl w:val="0"/>
          <w:numId w:val="52"/>
        </w:numPr>
        <w:ind w:right="0"/>
      </w:pPr>
      <w:r>
        <w:t>руководство текущей деятельностью товарищества;</w:t>
      </w:r>
    </w:p>
    <w:p w:rsidR="001C58E3" w:rsidRPr="00402AB0" w:rsidRDefault="001C58E3" w:rsidP="00AE4DC4">
      <w:pPr>
        <w:numPr>
          <w:ilvl w:val="0"/>
          <w:numId w:val="52"/>
        </w:numPr>
        <w:ind w:right="0"/>
        <w:rPr>
          <w:lang w:val="ru-RU"/>
        </w:rPr>
      </w:pPr>
      <w:r w:rsidRPr="00402AB0">
        <w:rPr>
          <w:lang w:val="ru-RU"/>
        </w:rPr>
        <w:t>принятие решений о заключении договоров с организациями, осуществляющими снабжение тепловой и электрической энергией, водой, газом, водоотведение, благоустройство и охрану территории садоводства, обеспечение пожарной безопасности и иную деятельность, направленную на достижение целей товарищества;</w:t>
      </w:r>
    </w:p>
    <w:p w:rsidR="001C58E3" w:rsidRPr="00402AB0" w:rsidRDefault="001C58E3" w:rsidP="00AE4DC4">
      <w:pPr>
        <w:numPr>
          <w:ilvl w:val="0"/>
          <w:numId w:val="52"/>
        </w:numPr>
        <w:ind w:right="0"/>
        <w:rPr>
          <w:lang w:val="ru-RU"/>
        </w:rPr>
      </w:pPr>
      <w:r w:rsidRPr="00402AB0">
        <w:rPr>
          <w:lang w:val="ru-RU"/>
        </w:rPr>
        <w:t>принятие решений о заключении договоров с оператором по обращению с твердыми коммунальными отходами, региональным оператором по обращению с твердыми коммунальными отходами;</w:t>
      </w:r>
    </w:p>
    <w:p w:rsidR="001C58E3" w:rsidRPr="00402AB0" w:rsidRDefault="001C58E3" w:rsidP="00AE4DC4">
      <w:pPr>
        <w:numPr>
          <w:ilvl w:val="0"/>
          <w:numId w:val="52"/>
        </w:numPr>
        <w:ind w:right="0"/>
        <w:rPr>
          <w:lang w:val="ru-RU"/>
        </w:rPr>
      </w:pPr>
      <w:r w:rsidRPr="00402AB0">
        <w:rPr>
          <w:lang w:val="ru-RU"/>
        </w:rPr>
        <w:t>обеспечение исполнения обязательств по договорам, заключенным товариществом;</w:t>
      </w:r>
    </w:p>
    <w:p w:rsidR="001C58E3" w:rsidRPr="00402AB0" w:rsidRDefault="001C58E3" w:rsidP="00AE4DC4">
      <w:pPr>
        <w:numPr>
          <w:ilvl w:val="0"/>
          <w:numId w:val="52"/>
        </w:numPr>
        <w:ind w:right="0"/>
        <w:rPr>
          <w:lang w:val="ru-RU"/>
        </w:rPr>
      </w:pPr>
      <w:r w:rsidRPr="00402AB0">
        <w:rPr>
          <w:lang w:val="ru-RU"/>
        </w:rPr>
        <w:t>обеспечение создания и использования имущества общего пользования товарищества, а также создание необходимых условий для совместного владения, пользования и распоряжения гражданами таким имуществом;</w:t>
      </w:r>
    </w:p>
    <w:p w:rsidR="001C58E3" w:rsidRPr="00402AB0" w:rsidRDefault="001C58E3" w:rsidP="00AE4DC4">
      <w:pPr>
        <w:numPr>
          <w:ilvl w:val="0"/>
          <w:numId w:val="52"/>
        </w:numPr>
        <w:ind w:right="0"/>
        <w:rPr>
          <w:lang w:val="ru-RU"/>
        </w:rPr>
      </w:pPr>
      <w:r w:rsidRPr="00402AB0">
        <w:rPr>
          <w:lang w:val="ru-RU"/>
        </w:rPr>
        <w:t>составление</w:t>
      </w:r>
      <w:r w:rsidRPr="00402AB0">
        <w:rPr>
          <w:lang w:val="ru-RU"/>
        </w:rPr>
        <w:tab/>
        <w:t>приходно-расходных</w:t>
      </w:r>
      <w:r w:rsidRPr="00402AB0">
        <w:rPr>
          <w:lang w:val="ru-RU"/>
        </w:rPr>
        <w:tab/>
        <w:t>смет</w:t>
      </w:r>
      <w:r w:rsidRPr="00402AB0">
        <w:rPr>
          <w:lang w:val="ru-RU"/>
        </w:rPr>
        <w:tab/>
        <w:t>и</w:t>
      </w:r>
      <w:r w:rsidRPr="00402AB0">
        <w:rPr>
          <w:lang w:val="ru-RU"/>
        </w:rPr>
        <w:tab/>
        <w:t>отчетов</w:t>
      </w:r>
      <w:r w:rsidRPr="00402AB0">
        <w:rPr>
          <w:lang w:val="ru-RU"/>
        </w:rPr>
        <w:tab/>
        <w:t>правления</w:t>
      </w:r>
      <w:r w:rsidRPr="00402AB0">
        <w:rPr>
          <w:lang w:val="ru-RU"/>
        </w:rPr>
        <w:tab/>
        <w:t>товарищества</w:t>
      </w:r>
      <w:r w:rsidRPr="00402AB0">
        <w:rPr>
          <w:lang w:val="ru-RU"/>
        </w:rPr>
        <w:tab/>
        <w:t>и</w:t>
      </w:r>
    </w:p>
    <w:p w:rsidR="001C58E3" w:rsidRPr="00402AB0" w:rsidRDefault="001C58E3">
      <w:pPr>
        <w:ind w:left="-15" w:right="0" w:firstLine="0"/>
        <w:rPr>
          <w:lang w:val="ru-RU"/>
        </w:rPr>
      </w:pPr>
      <w:r w:rsidRPr="00402AB0">
        <w:rPr>
          <w:lang w:val="ru-RU"/>
        </w:rPr>
        <w:t>представление их на утверждение общему собранию членов товарищества;</w:t>
      </w:r>
    </w:p>
    <w:p w:rsidR="001C58E3" w:rsidRPr="00402AB0" w:rsidRDefault="001C58E3" w:rsidP="00AE4DC4">
      <w:pPr>
        <w:numPr>
          <w:ilvl w:val="0"/>
          <w:numId w:val="52"/>
        </w:numPr>
        <w:ind w:right="0"/>
        <w:rPr>
          <w:lang w:val="ru-RU"/>
        </w:rPr>
      </w:pPr>
      <w:r w:rsidRPr="00402AB0">
        <w:rPr>
          <w:lang w:val="ru-RU"/>
        </w:rPr>
        <w:t>ведение</w:t>
      </w:r>
      <w:r w:rsidRPr="00402AB0">
        <w:rPr>
          <w:lang w:val="ru-RU"/>
        </w:rPr>
        <w:tab/>
        <w:t>учета</w:t>
      </w:r>
      <w:r w:rsidRPr="00402AB0">
        <w:rPr>
          <w:lang w:val="ru-RU"/>
        </w:rPr>
        <w:tab/>
        <w:t>и</w:t>
      </w:r>
      <w:r w:rsidRPr="00402AB0">
        <w:rPr>
          <w:lang w:val="ru-RU"/>
        </w:rPr>
        <w:tab/>
        <w:t>отчетности</w:t>
      </w:r>
      <w:r w:rsidRPr="00402AB0">
        <w:rPr>
          <w:lang w:val="ru-RU"/>
        </w:rPr>
        <w:tab/>
        <w:t>товарищества,</w:t>
      </w:r>
      <w:r w:rsidRPr="00402AB0">
        <w:rPr>
          <w:lang w:val="ru-RU"/>
        </w:rPr>
        <w:tab/>
        <w:t>подготовка</w:t>
      </w:r>
      <w:r w:rsidRPr="00402AB0">
        <w:rPr>
          <w:lang w:val="ru-RU"/>
        </w:rPr>
        <w:tab/>
        <w:t>годового</w:t>
      </w:r>
      <w:r w:rsidRPr="00402AB0">
        <w:rPr>
          <w:lang w:val="ru-RU"/>
        </w:rPr>
        <w:tab/>
        <w:t>отчета</w:t>
      </w:r>
      <w:r w:rsidRPr="00402AB0">
        <w:rPr>
          <w:lang w:val="ru-RU"/>
        </w:rPr>
        <w:tab/>
        <w:t>и</w:t>
      </w:r>
    </w:p>
    <w:p w:rsidR="001C58E3" w:rsidRPr="00402AB0" w:rsidRDefault="001C58E3">
      <w:pPr>
        <w:ind w:left="-15" w:right="0" w:firstLine="0"/>
        <w:rPr>
          <w:lang w:val="ru-RU"/>
        </w:rPr>
      </w:pPr>
      <w:r w:rsidRPr="00402AB0">
        <w:rPr>
          <w:lang w:val="ru-RU"/>
        </w:rPr>
        <w:t>представление его на утверждение общему собранию членов товарищества;</w:t>
      </w:r>
    </w:p>
    <w:p w:rsidR="001C58E3" w:rsidRPr="00402AB0" w:rsidRDefault="001C58E3" w:rsidP="00AE4DC4">
      <w:pPr>
        <w:numPr>
          <w:ilvl w:val="0"/>
          <w:numId w:val="52"/>
        </w:numPr>
        <w:ind w:right="0"/>
        <w:rPr>
          <w:lang w:val="ru-RU"/>
        </w:rPr>
      </w:pPr>
      <w:r w:rsidRPr="00402AB0">
        <w:rPr>
          <w:lang w:val="ru-RU"/>
        </w:rPr>
        <w:t>обеспечение ведения делопроизводства в товариществе и содержание архива в товариществе;</w:t>
      </w:r>
    </w:p>
    <w:p w:rsidR="001C58E3" w:rsidRPr="00402AB0" w:rsidRDefault="001C58E3" w:rsidP="00AE4DC4">
      <w:pPr>
        <w:numPr>
          <w:ilvl w:val="0"/>
          <w:numId w:val="52"/>
        </w:numPr>
        <w:ind w:right="0"/>
        <w:rPr>
          <w:lang w:val="ru-RU"/>
        </w:rPr>
      </w:pPr>
      <w:r w:rsidRPr="00402AB0">
        <w:rPr>
          <w:lang w:val="ru-RU"/>
        </w:rPr>
        <w:t>контроль за своевременным внесением взносов, обращение в суд за взысканием задолженности по уплате взносов или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действующим федеральным законом о ведении гражданами садоводства для уплаты взносов членами товарищества, в судебном порядке.</w:t>
      </w:r>
    </w:p>
    <w:p w:rsidR="001C58E3" w:rsidRDefault="001C58E3" w:rsidP="00AE4DC4">
      <w:pPr>
        <w:numPr>
          <w:ilvl w:val="0"/>
          <w:numId w:val="52"/>
        </w:numPr>
        <w:ind w:right="0"/>
      </w:pPr>
      <w:r>
        <w:t>рассмотрение заявлений членов товарищества;</w:t>
      </w:r>
    </w:p>
    <w:p w:rsidR="001C58E3" w:rsidRPr="00402AB0" w:rsidRDefault="001C58E3" w:rsidP="00AE4DC4">
      <w:pPr>
        <w:numPr>
          <w:ilvl w:val="0"/>
          <w:numId w:val="52"/>
        </w:numPr>
        <w:ind w:right="0"/>
        <w:rPr>
          <w:lang w:val="ru-RU"/>
        </w:rPr>
      </w:pPr>
      <w:r w:rsidRPr="00402AB0">
        <w:rPr>
          <w:lang w:val="ru-RU"/>
        </w:rPr>
        <w:t>разработка и представление на утверждение общего собрания членов товарищества порядка ведения общего собрания членов товарищества и иных внутренних распорядков товарищества, положений об оплате труда работников и членов органов товарищества, заключивших трудовые договоры с товариществом;</w:t>
      </w:r>
    </w:p>
    <w:p w:rsidR="001C58E3" w:rsidRPr="00402AB0" w:rsidRDefault="001C58E3" w:rsidP="00AE4DC4">
      <w:pPr>
        <w:numPr>
          <w:ilvl w:val="0"/>
          <w:numId w:val="52"/>
        </w:numPr>
        <w:ind w:right="0"/>
        <w:rPr>
          <w:lang w:val="ru-RU"/>
        </w:rPr>
      </w:pPr>
      <w:r w:rsidRPr="00402AB0">
        <w:rPr>
          <w:lang w:val="ru-RU"/>
        </w:rPr>
        <w:t>подготовка финансово-экономического обоснования размера взносов, вносимых членами товарищества, и размера платы индивидуальными владельцами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w:t>
      </w:r>
    </w:p>
    <w:p w:rsidR="001C58E3" w:rsidRPr="00402AB0" w:rsidRDefault="001C58E3" w:rsidP="00AE4DC4">
      <w:pPr>
        <w:numPr>
          <w:ilvl w:val="0"/>
          <w:numId w:val="52"/>
        </w:numPr>
        <w:spacing w:after="5" w:line="259" w:lineRule="auto"/>
        <w:ind w:right="0"/>
        <w:rPr>
          <w:lang w:val="ru-RU"/>
        </w:rPr>
      </w:pPr>
      <w:r w:rsidRPr="00402AB0">
        <w:rPr>
          <w:shd w:val="clear" w:color="auto" w:fill="FFFF00"/>
          <w:lang w:val="ru-RU"/>
        </w:rPr>
        <w:t>прием граждан в члены товарищества.</w:t>
      </w:r>
    </w:p>
    <w:p w:rsidR="001C58E3" w:rsidRPr="00402AB0" w:rsidRDefault="001C58E3">
      <w:pPr>
        <w:numPr>
          <w:ilvl w:val="1"/>
          <w:numId w:val="53"/>
        </w:numPr>
        <w:ind w:right="0"/>
        <w:rPr>
          <w:lang w:val="ru-RU"/>
        </w:rPr>
      </w:pPr>
      <w:r w:rsidRPr="00402AB0">
        <w:rPr>
          <w:lang w:val="ru-RU"/>
        </w:rPr>
        <w:t>Правление товарищества в соответствии с его уставом имеет право принимать решения, необходимые для достижения целей деятельности товарищества, за исключением решений, отнесенных действующим федеральным законом о ведении гражданами садоводства к полномочиям иных органов товарищества.</w:t>
      </w:r>
    </w:p>
    <w:p w:rsidR="001C58E3" w:rsidRPr="00402AB0" w:rsidRDefault="001C58E3">
      <w:pPr>
        <w:numPr>
          <w:ilvl w:val="1"/>
          <w:numId w:val="53"/>
        </w:numPr>
        <w:ind w:right="0"/>
        <w:rPr>
          <w:lang w:val="ru-RU"/>
        </w:rPr>
      </w:pPr>
      <w:r w:rsidRPr="00402AB0">
        <w:rPr>
          <w:lang w:val="ru-RU"/>
        </w:rPr>
        <w:t>Приходно-расходная смета товарищества, составляемая правлением товарищества, должна содержать указание на размер предполагаемых доходов и расходов товарищества, перечень предполагаемых мероприятий и ответственных за их обеспечение должностных лиц товарищества.</w:t>
      </w:r>
    </w:p>
    <w:p w:rsidR="001C58E3" w:rsidRPr="00402AB0" w:rsidRDefault="001C58E3">
      <w:pPr>
        <w:numPr>
          <w:ilvl w:val="1"/>
          <w:numId w:val="53"/>
        </w:numPr>
        <w:ind w:right="0"/>
        <w:rPr>
          <w:lang w:val="ru-RU"/>
        </w:rPr>
      </w:pPr>
      <w:r w:rsidRPr="00402AB0">
        <w:rPr>
          <w:lang w:val="ru-RU"/>
        </w:rPr>
        <w:t>Приходно-расходная смета может составляться на календарный год или на иной срок, во время которого предполагается осуществление мероприятий, требующих расходов товарищества.</w:t>
      </w:r>
    </w:p>
    <w:p w:rsidR="001C58E3" w:rsidRPr="00402AB0" w:rsidRDefault="001C58E3">
      <w:pPr>
        <w:spacing w:after="0" w:line="259" w:lineRule="auto"/>
        <w:ind w:left="705" w:right="0" w:firstLine="0"/>
        <w:jc w:val="left"/>
        <w:rPr>
          <w:lang w:val="ru-RU"/>
        </w:rPr>
      </w:pPr>
      <w:r w:rsidRPr="00402AB0">
        <w:rPr>
          <w:lang w:val="ru-RU"/>
        </w:rPr>
        <w:t xml:space="preserve"> </w:t>
      </w:r>
    </w:p>
    <w:p w:rsidR="001C58E3" w:rsidRPr="00402AB0" w:rsidRDefault="001C58E3">
      <w:pPr>
        <w:numPr>
          <w:ilvl w:val="1"/>
          <w:numId w:val="68"/>
        </w:numPr>
        <w:ind w:right="0"/>
        <w:rPr>
          <w:lang w:val="ru-RU"/>
        </w:rPr>
      </w:pPr>
      <w:r w:rsidRPr="00402AB0">
        <w:rPr>
          <w:lang w:val="ru-RU"/>
        </w:rPr>
        <w:t xml:space="preserve">ударственной регистрации юридических лиц </w:t>
      </w:r>
    </w:p>
    <w:sectPr w:rsidR="001C58E3" w:rsidRPr="00402AB0" w:rsidSect="00A45704">
      <w:pgSz w:w="11920" w:h="16840"/>
      <w:pgMar w:top="909" w:right="581" w:bottom="1086"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103"/>
    <w:multiLevelType w:val="hybridMultilevel"/>
    <w:tmpl w:val="8AFA3248"/>
    <w:lvl w:ilvl="0" w:tplc="66A66176">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556810C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74B24C6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1E0ABE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DB4DA8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E95C2EB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D80605A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0828358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30AA53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
    <w:nsid w:val="03614B95"/>
    <w:multiLevelType w:val="hybridMultilevel"/>
    <w:tmpl w:val="BC801FBC"/>
    <w:lvl w:ilvl="0" w:tplc="B9B0046C">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1F5087A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C6E3D8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979A876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1DC0AAE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5B2E436">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776EC9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8DA2FE74">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345E784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
    <w:nsid w:val="04944813"/>
    <w:multiLevelType w:val="hybridMultilevel"/>
    <w:tmpl w:val="7FB4A35C"/>
    <w:lvl w:ilvl="0" w:tplc="A1AAA3C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5D282A2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7909D7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872F1E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424258E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7FD6B17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06A483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4EA2FF1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67C0CC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
    <w:nsid w:val="04FF5936"/>
    <w:multiLevelType w:val="hybridMultilevel"/>
    <w:tmpl w:val="686C5090"/>
    <w:lvl w:ilvl="0" w:tplc="1776814C">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E7287A9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E228E6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519C5C6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D96414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C1705D3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E788A7E">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80DE571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30E2AF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
    <w:nsid w:val="050429CF"/>
    <w:multiLevelType w:val="hybridMultilevel"/>
    <w:tmpl w:val="24F4ED52"/>
    <w:lvl w:ilvl="0" w:tplc="1D34B79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568263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E758C4F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A16A50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F244F9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9F3666D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03F8BE1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D96D3E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26665C40">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
    <w:nsid w:val="06EA6E3E"/>
    <w:multiLevelType w:val="hybridMultilevel"/>
    <w:tmpl w:val="306275C0"/>
    <w:lvl w:ilvl="0" w:tplc="DE66691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61AC90C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D95E76D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C67860A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450C2AA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5C3A710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DDB87E1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0F161EC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42C8795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
    <w:nsid w:val="0C043145"/>
    <w:multiLevelType w:val="hybridMultilevel"/>
    <w:tmpl w:val="9D428DCC"/>
    <w:lvl w:ilvl="0" w:tplc="76F2910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8F46024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5A0C652">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4D4B83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E3443C5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AFD4F96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883CD7C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A3C0D1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902FDE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7">
    <w:nsid w:val="0D162F8F"/>
    <w:multiLevelType w:val="hybridMultilevel"/>
    <w:tmpl w:val="88FA45DA"/>
    <w:lvl w:ilvl="0" w:tplc="27AA14AC">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86A6F7E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1D349E6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A3047D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D56657E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48541D5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3CEEC7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D46BF6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09455F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8">
    <w:nsid w:val="0FFA2EFA"/>
    <w:multiLevelType w:val="hybridMultilevel"/>
    <w:tmpl w:val="DF4E7504"/>
    <w:lvl w:ilvl="0" w:tplc="A1FE2EA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595C747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E4CDD6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715C42C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50E375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756ADCFA">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0A8043FE">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742146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EFADF5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9">
    <w:nsid w:val="11132AC9"/>
    <w:multiLevelType w:val="hybridMultilevel"/>
    <w:tmpl w:val="3D0C5A10"/>
    <w:lvl w:ilvl="0" w:tplc="B08C90B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BE7C164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86CE16B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CF56967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766E1C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3854389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958DA5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49966AE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08EC65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0">
    <w:nsid w:val="117C6585"/>
    <w:multiLevelType w:val="hybridMultilevel"/>
    <w:tmpl w:val="C046F374"/>
    <w:lvl w:ilvl="0" w:tplc="62887B50">
      <w:start w:val="16"/>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2D0EF11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9208A542">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EEEA75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89A34F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BC9A053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784A62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52063524">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1ADE305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1">
    <w:nsid w:val="11C60D7F"/>
    <w:multiLevelType w:val="multilevel"/>
    <w:tmpl w:val="FE36F0F4"/>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5"/>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2">
    <w:nsid w:val="12241CB8"/>
    <w:multiLevelType w:val="multilevel"/>
    <w:tmpl w:val="D38C38C0"/>
    <w:lvl w:ilvl="0">
      <w:start w:val="17"/>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6"/>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3">
    <w:nsid w:val="1377776B"/>
    <w:multiLevelType w:val="hybridMultilevel"/>
    <w:tmpl w:val="3FE6D784"/>
    <w:lvl w:ilvl="0" w:tplc="65CCA7EC">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9DA0731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09CDD8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8EBA1B0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9AECC3E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8BBE856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73BA436E">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9E605E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FB2C4A7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4">
    <w:nsid w:val="18EF4504"/>
    <w:multiLevelType w:val="hybridMultilevel"/>
    <w:tmpl w:val="D8140658"/>
    <w:lvl w:ilvl="0" w:tplc="B4187862">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B2E0DA8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7CD44A8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9594C76E">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27C6F1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32A8A086">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D4E080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919481A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73809F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5">
    <w:nsid w:val="1B9F5AFC"/>
    <w:multiLevelType w:val="multilevel"/>
    <w:tmpl w:val="922285A6"/>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23"/>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6">
    <w:nsid w:val="1BC63ECC"/>
    <w:multiLevelType w:val="hybridMultilevel"/>
    <w:tmpl w:val="BDC00286"/>
    <w:lvl w:ilvl="0" w:tplc="0618084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922F57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DCE396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78BE9CC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D1343B3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E785E5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E57078B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28803614">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EF1A451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7">
    <w:nsid w:val="1E154F38"/>
    <w:multiLevelType w:val="hybridMultilevel"/>
    <w:tmpl w:val="AA727A2E"/>
    <w:lvl w:ilvl="0" w:tplc="9878CA7E">
      <w:start w:val="4"/>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C2A9B4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564626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36E38A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9282C0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65A4A7A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DEA9E1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733C3EB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71E214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8">
    <w:nsid w:val="1E915AEA"/>
    <w:multiLevelType w:val="multilevel"/>
    <w:tmpl w:val="3CD2D062"/>
    <w:lvl w:ilvl="0">
      <w:start w:val="10"/>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8"/>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9">
    <w:nsid w:val="20882992"/>
    <w:multiLevelType w:val="hybridMultilevel"/>
    <w:tmpl w:val="E6444BDC"/>
    <w:lvl w:ilvl="0" w:tplc="8C40145C">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F363B9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6F1E6E42">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62363B2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18C764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33C6977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C488B4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149E5C1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95FA447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0">
    <w:nsid w:val="25DF1C84"/>
    <w:multiLevelType w:val="multilevel"/>
    <w:tmpl w:val="43DA8856"/>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17"/>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1">
    <w:nsid w:val="26252557"/>
    <w:multiLevelType w:val="hybridMultilevel"/>
    <w:tmpl w:val="831EA760"/>
    <w:lvl w:ilvl="0" w:tplc="AB3A4D0C">
      <w:start w:val="1"/>
      <w:numFmt w:val="decimal"/>
      <w:lvlText w:val="%1)"/>
      <w:lvlJc w:val="left"/>
      <w:pPr>
        <w:ind w:left="705"/>
      </w:pPr>
      <w:rPr>
        <w:rFonts w:ascii="Times New Roman" w:eastAsia="Times New Roman" w:hAnsi="Times New Roman"/>
        <w:b w:val="0"/>
        <w:bCs w:val="0"/>
        <w:i w:val="0"/>
        <w:iCs w:val="0"/>
        <w:strike w:val="0"/>
        <w:dstrike w:val="0"/>
        <w:color w:val="000000"/>
        <w:sz w:val="24"/>
        <w:szCs w:val="24"/>
        <w:u w:val="none"/>
        <w:vertAlign w:val="baseline"/>
      </w:rPr>
    </w:lvl>
    <w:lvl w:ilvl="1" w:tplc="5C7443A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6BE525C">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123E3CD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BA3AB47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1C74097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4C76B30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93FA87B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2F3C7F0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2">
    <w:nsid w:val="284F23AA"/>
    <w:multiLevelType w:val="hybridMultilevel"/>
    <w:tmpl w:val="E6AE1CB4"/>
    <w:lvl w:ilvl="0" w:tplc="89D8A89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28458B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B836A1A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18D64EF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C754755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5236692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5180027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DE66A7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4FB6809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3">
    <w:nsid w:val="29CA6DDD"/>
    <w:multiLevelType w:val="hybridMultilevel"/>
    <w:tmpl w:val="EBFCD202"/>
    <w:lvl w:ilvl="0" w:tplc="52E8232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076ACE2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F894F7B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EEC6C8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FA647D7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867603F6">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5E4D49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C650862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EC8020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4">
    <w:nsid w:val="2EE657A4"/>
    <w:multiLevelType w:val="hybridMultilevel"/>
    <w:tmpl w:val="F9781682"/>
    <w:lvl w:ilvl="0" w:tplc="FE0493FA">
      <w:start w:val="1"/>
      <w:numFmt w:val="decimal"/>
      <w:lvlText w:val="%1)"/>
      <w:lvlJc w:val="left"/>
      <w:pPr>
        <w:ind w:left="965"/>
      </w:pPr>
      <w:rPr>
        <w:rFonts w:ascii="Times New Roman" w:eastAsia="Times New Roman" w:hAnsi="Times New Roman"/>
        <w:b w:val="0"/>
        <w:bCs w:val="0"/>
        <w:i w:val="0"/>
        <w:iCs w:val="0"/>
        <w:strike w:val="0"/>
        <w:dstrike w:val="0"/>
        <w:color w:val="000000"/>
        <w:sz w:val="24"/>
        <w:szCs w:val="24"/>
        <w:u w:val="none"/>
        <w:vertAlign w:val="baseline"/>
      </w:rPr>
    </w:lvl>
    <w:lvl w:ilvl="1" w:tplc="773224D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DD1E7ED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874839F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F788E72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8AAA9B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56A025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D7C89A7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E806D8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5">
    <w:nsid w:val="2F564127"/>
    <w:multiLevelType w:val="hybridMultilevel"/>
    <w:tmpl w:val="6754A0FA"/>
    <w:lvl w:ilvl="0" w:tplc="3B1AA64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6BC303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1AE944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271809A4">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3A0AEDD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4F2C99D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5422313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E86B78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D92E6B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6">
    <w:nsid w:val="307D6701"/>
    <w:multiLevelType w:val="hybridMultilevel"/>
    <w:tmpl w:val="BAAAC00C"/>
    <w:lvl w:ilvl="0" w:tplc="231C3EE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A5D4495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A6A4583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9B385A1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E090915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5462AFD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4828D8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7340EEB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F4DE963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7">
    <w:nsid w:val="32E53E06"/>
    <w:multiLevelType w:val="hybridMultilevel"/>
    <w:tmpl w:val="383E0976"/>
    <w:lvl w:ilvl="0" w:tplc="77EE618C">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CA7ECB9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F2DC75F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D1E1B3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3698B7B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A1FCB96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E8CED9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4FA67D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3D484C0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8">
    <w:nsid w:val="393E40AC"/>
    <w:multiLevelType w:val="hybridMultilevel"/>
    <w:tmpl w:val="7D42DCF2"/>
    <w:lvl w:ilvl="0" w:tplc="D952ACB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6EECD8C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04E2BC4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E36B89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11006AF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3FF4C0D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5B30A1A6">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E4C2722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9EAC75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9">
    <w:nsid w:val="39651F3A"/>
    <w:multiLevelType w:val="multilevel"/>
    <w:tmpl w:val="3604AC54"/>
    <w:lvl w:ilvl="0">
      <w:start w:val="2"/>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7"/>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0">
    <w:nsid w:val="3B754354"/>
    <w:multiLevelType w:val="multilevel"/>
    <w:tmpl w:val="64429B5E"/>
    <w:lvl w:ilvl="0">
      <w:start w:val="15"/>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7"/>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1">
    <w:nsid w:val="3D4A73AC"/>
    <w:multiLevelType w:val="hybridMultilevel"/>
    <w:tmpl w:val="DB0C1A10"/>
    <w:lvl w:ilvl="0" w:tplc="29B437C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FD6798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D3E42B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EBEC710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B09E2D0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CFF6948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69E89F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AABC89C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6B56230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2">
    <w:nsid w:val="3DD85580"/>
    <w:multiLevelType w:val="hybridMultilevel"/>
    <w:tmpl w:val="D0E22990"/>
    <w:lvl w:ilvl="0" w:tplc="F7C0465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2BDAB2B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B900E5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4FAA91E">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054A5A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827C679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7AC8AC0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F390A05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C88C577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3">
    <w:nsid w:val="3E557872"/>
    <w:multiLevelType w:val="hybridMultilevel"/>
    <w:tmpl w:val="DED06228"/>
    <w:lvl w:ilvl="0" w:tplc="FEF80B9E">
      <w:start w:val="2"/>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EA08ED3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586F54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D4E02E1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3CE2187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EB6AD41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EDC2F48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E14226B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592152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4">
    <w:nsid w:val="40CE51E5"/>
    <w:multiLevelType w:val="multilevel"/>
    <w:tmpl w:val="F838482E"/>
    <w:lvl w:ilvl="0">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start w:val="11"/>
      <w:numFmt w:val="decimal"/>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5">
    <w:nsid w:val="425F064E"/>
    <w:multiLevelType w:val="hybridMultilevel"/>
    <w:tmpl w:val="118EC04A"/>
    <w:lvl w:ilvl="0" w:tplc="5FDCF3D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51A6D0D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88602AA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BCC372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C8D88C6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B05E866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AC0392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98FEBB3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D9824A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6">
    <w:nsid w:val="4366646B"/>
    <w:multiLevelType w:val="multilevel"/>
    <w:tmpl w:val="3D2AF6D6"/>
    <w:lvl w:ilvl="0">
      <w:start w:val="3"/>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11"/>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7">
    <w:nsid w:val="4740260E"/>
    <w:multiLevelType w:val="multilevel"/>
    <w:tmpl w:val="4FA4A1C0"/>
    <w:lvl w:ilvl="0">
      <w:start w:val="1"/>
      <w:numFmt w:val="decimal"/>
      <w:pStyle w:val="Heading1"/>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start w:val="1"/>
      <w:numFmt w:val="decimal"/>
      <w:pStyle w:val="Heading2"/>
      <w:lvlText w:val="%1.%2."/>
      <w:lvlJc w:val="left"/>
      <w:rPr>
        <w:rFonts w:ascii="Times New Roman" w:eastAsia="Times New Roman" w:hAnsi="Times New Roman"/>
        <w:b/>
        <w:bCs/>
        <w:i w:val="0"/>
        <w:iCs w:val="0"/>
        <w:strike w:val="0"/>
        <w:dstrike w:val="0"/>
        <w:color w:val="000000"/>
        <w:sz w:val="24"/>
        <w:szCs w:val="24"/>
        <w:u w:val="none"/>
        <w:vertAlign w:val="baseline"/>
      </w:rPr>
    </w:lvl>
    <w:lvl w:ilvl="2">
      <w:start w:val="1"/>
      <w:numFmt w:val="lowerRoman"/>
      <w:lvlText w:val="%3"/>
      <w:lvlJc w:val="left"/>
      <w:pPr>
        <w:ind w:left="1758"/>
      </w:pPr>
      <w:rPr>
        <w:rFonts w:ascii="Times New Roman" w:eastAsia="Times New Roman" w:hAnsi="Times New Roman"/>
        <w:b/>
        <w:bCs/>
        <w:i w:val="0"/>
        <w:iCs w:val="0"/>
        <w:strike w:val="0"/>
        <w:dstrike w:val="0"/>
        <w:color w:val="000000"/>
        <w:sz w:val="24"/>
        <w:szCs w:val="24"/>
        <w:u w:val="none"/>
        <w:vertAlign w:val="baseline"/>
      </w:rPr>
    </w:lvl>
    <w:lvl w:ilvl="3">
      <w:start w:val="1"/>
      <w:numFmt w:val="decimal"/>
      <w:lvlText w:val="%4"/>
      <w:lvlJc w:val="left"/>
      <w:pPr>
        <w:ind w:left="2478"/>
      </w:pPr>
      <w:rPr>
        <w:rFonts w:ascii="Times New Roman" w:eastAsia="Times New Roman" w:hAnsi="Times New Roman"/>
        <w:b/>
        <w:bCs/>
        <w:i w:val="0"/>
        <w:iCs w:val="0"/>
        <w:strike w:val="0"/>
        <w:dstrike w:val="0"/>
        <w:color w:val="000000"/>
        <w:sz w:val="24"/>
        <w:szCs w:val="24"/>
        <w:u w:val="none"/>
        <w:vertAlign w:val="baseline"/>
      </w:rPr>
    </w:lvl>
    <w:lvl w:ilvl="4">
      <w:start w:val="1"/>
      <w:numFmt w:val="lowerLetter"/>
      <w:lvlText w:val="%5"/>
      <w:lvlJc w:val="left"/>
      <w:pPr>
        <w:ind w:left="3198"/>
      </w:pPr>
      <w:rPr>
        <w:rFonts w:ascii="Times New Roman" w:eastAsia="Times New Roman" w:hAnsi="Times New Roman"/>
        <w:b/>
        <w:bCs/>
        <w:i w:val="0"/>
        <w:iCs w:val="0"/>
        <w:strike w:val="0"/>
        <w:dstrike w:val="0"/>
        <w:color w:val="000000"/>
        <w:sz w:val="24"/>
        <w:szCs w:val="24"/>
        <w:u w:val="none"/>
        <w:vertAlign w:val="baseline"/>
      </w:rPr>
    </w:lvl>
    <w:lvl w:ilvl="5">
      <w:start w:val="1"/>
      <w:numFmt w:val="lowerRoman"/>
      <w:lvlText w:val="%6"/>
      <w:lvlJc w:val="left"/>
      <w:pPr>
        <w:ind w:left="3918"/>
      </w:pPr>
      <w:rPr>
        <w:rFonts w:ascii="Times New Roman" w:eastAsia="Times New Roman" w:hAnsi="Times New Roman"/>
        <w:b/>
        <w:bCs/>
        <w:i w:val="0"/>
        <w:iCs w:val="0"/>
        <w:strike w:val="0"/>
        <w:dstrike w:val="0"/>
        <w:color w:val="000000"/>
        <w:sz w:val="24"/>
        <w:szCs w:val="24"/>
        <w:u w:val="none"/>
        <w:vertAlign w:val="baseline"/>
      </w:rPr>
    </w:lvl>
    <w:lvl w:ilvl="6">
      <w:start w:val="1"/>
      <w:numFmt w:val="decimal"/>
      <w:lvlText w:val="%7"/>
      <w:lvlJc w:val="left"/>
      <w:pPr>
        <w:ind w:left="4638"/>
      </w:pPr>
      <w:rPr>
        <w:rFonts w:ascii="Times New Roman" w:eastAsia="Times New Roman" w:hAnsi="Times New Roman"/>
        <w:b/>
        <w:bCs/>
        <w:i w:val="0"/>
        <w:iCs w:val="0"/>
        <w:strike w:val="0"/>
        <w:dstrike w:val="0"/>
        <w:color w:val="000000"/>
        <w:sz w:val="24"/>
        <w:szCs w:val="24"/>
        <w:u w:val="none"/>
        <w:vertAlign w:val="baseline"/>
      </w:rPr>
    </w:lvl>
    <w:lvl w:ilvl="7">
      <w:start w:val="1"/>
      <w:numFmt w:val="lowerLetter"/>
      <w:lvlText w:val="%8"/>
      <w:lvlJc w:val="left"/>
      <w:pPr>
        <w:ind w:left="5358"/>
      </w:pPr>
      <w:rPr>
        <w:rFonts w:ascii="Times New Roman" w:eastAsia="Times New Roman" w:hAnsi="Times New Roman"/>
        <w:b/>
        <w:bCs/>
        <w:i w:val="0"/>
        <w:iCs w:val="0"/>
        <w:strike w:val="0"/>
        <w:dstrike w:val="0"/>
        <w:color w:val="000000"/>
        <w:sz w:val="24"/>
        <w:szCs w:val="24"/>
        <w:u w:val="none"/>
        <w:vertAlign w:val="baseline"/>
      </w:rPr>
    </w:lvl>
    <w:lvl w:ilvl="8">
      <w:start w:val="1"/>
      <w:numFmt w:val="lowerRoman"/>
      <w:lvlText w:val="%9"/>
      <w:lvlJc w:val="left"/>
      <w:pPr>
        <w:ind w:left="6078"/>
      </w:pPr>
      <w:rPr>
        <w:rFonts w:ascii="Times New Roman" w:eastAsia="Times New Roman" w:hAnsi="Times New Roman"/>
        <w:b/>
        <w:bCs/>
        <w:i w:val="0"/>
        <w:iCs w:val="0"/>
        <w:strike w:val="0"/>
        <w:dstrike w:val="0"/>
        <w:color w:val="000000"/>
        <w:sz w:val="24"/>
        <w:szCs w:val="24"/>
        <w:u w:val="none"/>
        <w:vertAlign w:val="baseline"/>
      </w:rPr>
    </w:lvl>
  </w:abstractNum>
  <w:abstractNum w:abstractNumId="38">
    <w:nsid w:val="48286A93"/>
    <w:multiLevelType w:val="multilevel"/>
    <w:tmpl w:val="B3ECD344"/>
    <w:lvl w:ilvl="0">
      <w:start w:val="1"/>
      <w:numFmt w:val="decimal"/>
      <w:lvlText w:val="%1)"/>
      <w:lvlJc w:val="left"/>
      <w:pPr>
        <w:ind w:left="705"/>
      </w:pPr>
      <w:rPr>
        <w:rFonts w:ascii="Times New Roman" w:eastAsia="Times New Roman" w:hAnsi="Times New Roman"/>
        <w:b w:val="0"/>
        <w:bCs w:val="0"/>
        <w:i w:val="0"/>
        <w:iCs w:val="0"/>
        <w:strike w:val="0"/>
        <w:dstrike w:val="0"/>
        <w:color w:val="000000"/>
        <w:sz w:val="24"/>
        <w:szCs w:val="24"/>
        <w:u w:val="none"/>
        <w:vertAlign w:val="baseline"/>
      </w:rPr>
    </w:lvl>
    <w:lvl w:ilvl="1">
      <w:start w:val="4"/>
      <w:numFmt w:val="decimal"/>
      <w:lvlText w:val="%1.%2."/>
      <w:lvlJc w:val="left"/>
      <w:pPr>
        <w:ind w:left="1425"/>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9">
    <w:nsid w:val="48411C17"/>
    <w:multiLevelType w:val="hybridMultilevel"/>
    <w:tmpl w:val="A5A8D13E"/>
    <w:lvl w:ilvl="0" w:tplc="E24C024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0D361CB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67FCC7C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2BDC22B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E64A3D8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2BCCB38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42A07B46">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ACFCB5E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628C91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0">
    <w:nsid w:val="49421D49"/>
    <w:multiLevelType w:val="multilevel"/>
    <w:tmpl w:val="5B4041FC"/>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25"/>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1">
    <w:nsid w:val="494D41C1"/>
    <w:multiLevelType w:val="hybridMultilevel"/>
    <w:tmpl w:val="AB186824"/>
    <w:lvl w:ilvl="0" w:tplc="8F8C76E4">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A42EFD0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7CCA9B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2F4044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2C0DE9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C494FF1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B948B56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54442EB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A5286CA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2">
    <w:nsid w:val="49A4523B"/>
    <w:multiLevelType w:val="multilevel"/>
    <w:tmpl w:val="CC2683F8"/>
    <w:lvl w:ilvl="0">
      <w:start w:val="2"/>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2"/>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3">
    <w:nsid w:val="4D0F6E6E"/>
    <w:multiLevelType w:val="hybridMultilevel"/>
    <w:tmpl w:val="7A0A5360"/>
    <w:lvl w:ilvl="0" w:tplc="E0E42390">
      <w:start w:val="1"/>
      <w:numFmt w:val="bullet"/>
      <w:lvlText w:val="-"/>
      <w:lvlJc w:val="left"/>
      <w:rPr>
        <w:rFonts w:ascii="Times New Roman" w:eastAsia="Times New Roman" w:hAnsi="Times New Roman"/>
        <w:b w:val="0"/>
        <w:bCs w:val="0"/>
        <w:i w:val="0"/>
        <w:iCs w:val="0"/>
        <w:strike w:val="0"/>
        <w:dstrike w:val="0"/>
        <w:color w:val="000000"/>
        <w:sz w:val="24"/>
        <w:szCs w:val="24"/>
        <w:u w:val="none"/>
        <w:vertAlign w:val="baseline"/>
      </w:rPr>
    </w:lvl>
    <w:lvl w:ilvl="1" w:tplc="C6821B72">
      <w:start w:val="1"/>
      <w:numFmt w:val="bullet"/>
      <w:lvlText w:val="o"/>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D1EAC2E">
      <w:start w:val="1"/>
      <w:numFmt w:val="bullet"/>
      <w:lvlText w:val="▪"/>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E0C0DF82">
      <w:start w:val="1"/>
      <w:numFmt w:val="bullet"/>
      <w:lvlText w:val="•"/>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74C3018">
      <w:start w:val="1"/>
      <w:numFmt w:val="bullet"/>
      <w:lvlText w:val="o"/>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54D2730A">
      <w:start w:val="1"/>
      <w:numFmt w:val="bullet"/>
      <w:lvlText w:val="▪"/>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C04A91D8">
      <w:start w:val="1"/>
      <w:numFmt w:val="bullet"/>
      <w:lvlText w:val="•"/>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804A13FE">
      <w:start w:val="1"/>
      <w:numFmt w:val="bullet"/>
      <w:lvlText w:val="o"/>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483A6A42">
      <w:start w:val="1"/>
      <w:numFmt w:val="bullet"/>
      <w:lvlText w:val="▪"/>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4">
    <w:nsid w:val="530944CD"/>
    <w:multiLevelType w:val="hybridMultilevel"/>
    <w:tmpl w:val="7D8AA610"/>
    <w:lvl w:ilvl="0" w:tplc="5276EDD0">
      <w:start w:val="3"/>
      <w:numFmt w:val="decimal"/>
      <w:lvlText w:val="%1)"/>
      <w:lvlJc w:val="left"/>
      <w:pPr>
        <w:ind w:left="627"/>
      </w:pPr>
      <w:rPr>
        <w:rFonts w:ascii="Times New Roman" w:eastAsia="Times New Roman" w:hAnsi="Times New Roman"/>
        <w:b w:val="0"/>
        <w:bCs w:val="0"/>
        <w:i w:val="0"/>
        <w:iCs w:val="0"/>
        <w:strike w:val="0"/>
        <w:dstrike w:val="0"/>
        <w:color w:val="000000"/>
        <w:sz w:val="24"/>
        <w:szCs w:val="24"/>
        <w:u w:val="none"/>
        <w:vertAlign w:val="baseline"/>
      </w:rPr>
    </w:lvl>
    <w:lvl w:ilvl="1" w:tplc="D52A58E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682C68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AF364F8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A7E8F1A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32A9B9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506A5E4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F8626AE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9906E25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5">
    <w:nsid w:val="538679C1"/>
    <w:multiLevelType w:val="hybridMultilevel"/>
    <w:tmpl w:val="67DE08A2"/>
    <w:lvl w:ilvl="0" w:tplc="8EA02E4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9E54622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79A4EC3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7566679E">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FA6909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7CF6679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753E5D1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200260C">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1848D10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6">
    <w:nsid w:val="5B772652"/>
    <w:multiLevelType w:val="hybridMultilevel"/>
    <w:tmpl w:val="7CBC9486"/>
    <w:lvl w:ilvl="0" w:tplc="590A4AC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0AA1B5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11ECFB6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680E804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B8C744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F890306A">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99DE53D8">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FD56742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68D4EFC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7">
    <w:nsid w:val="5D0316D5"/>
    <w:multiLevelType w:val="hybridMultilevel"/>
    <w:tmpl w:val="54B07470"/>
    <w:lvl w:ilvl="0" w:tplc="61988D6A">
      <w:start w:val="8"/>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9BCECDF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1C0F27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5CE422D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B4DE5BE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7954F37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88A7C5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A57CFCE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C366A9C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8">
    <w:nsid w:val="5DBA619F"/>
    <w:multiLevelType w:val="hybridMultilevel"/>
    <w:tmpl w:val="AC9EA6FC"/>
    <w:lvl w:ilvl="0" w:tplc="8CD2C9A6">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6660ED5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27C9FC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4EA21FD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D4B84E9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17CE87A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48EB08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D2164E7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F7541D40">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9">
    <w:nsid w:val="5EDF5149"/>
    <w:multiLevelType w:val="multilevel"/>
    <w:tmpl w:val="22684BDE"/>
    <w:lvl w:ilvl="0">
      <w:start w:val="2"/>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4"/>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0">
    <w:nsid w:val="5FF32B1B"/>
    <w:multiLevelType w:val="hybridMultilevel"/>
    <w:tmpl w:val="E45C601A"/>
    <w:lvl w:ilvl="0" w:tplc="2FEA76E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07D491C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C604C2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5972D10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AB866E2">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64B86EC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296A166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38E899D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4DDA13F0">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1">
    <w:nsid w:val="6175142A"/>
    <w:multiLevelType w:val="hybridMultilevel"/>
    <w:tmpl w:val="739E0F68"/>
    <w:lvl w:ilvl="0" w:tplc="62D28982">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D1F6573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8F88F56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D6A86C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2B4A14A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6660EC5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0838CBD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0284DAAC">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486F8C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2">
    <w:nsid w:val="619F6BA7"/>
    <w:multiLevelType w:val="multilevel"/>
    <w:tmpl w:val="4F96A012"/>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10"/>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3">
    <w:nsid w:val="62077279"/>
    <w:multiLevelType w:val="hybridMultilevel"/>
    <w:tmpl w:val="C904284A"/>
    <w:lvl w:ilvl="0" w:tplc="F45E8500">
      <w:start w:val="1"/>
      <w:numFmt w:val="decimal"/>
      <w:lvlText w:val="%1)"/>
      <w:lvlJc w:val="left"/>
      <w:pPr>
        <w:ind w:left="965"/>
      </w:pPr>
      <w:rPr>
        <w:rFonts w:ascii="Times New Roman" w:eastAsia="Times New Roman" w:hAnsi="Times New Roman"/>
        <w:b w:val="0"/>
        <w:bCs w:val="0"/>
        <w:i w:val="0"/>
        <w:iCs w:val="0"/>
        <w:strike w:val="0"/>
        <w:dstrike w:val="0"/>
        <w:color w:val="000000"/>
        <w:sz w:val="24"/>
        <w:szCs w:val="24"/>
        <w:u w:val="none"/>
        <w:vertAlign w:val="baseline"/>
      </w:rPr>
    </w:lvl>
    <w:lvl w:ilvl="1" w:tplc="C5E2051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E196D85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137261F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0E6582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D3666F7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B71AF59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D64488E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2240C78">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4">
    <w:nsid w:val="66371212"/>
    <w:multiLevelType w:val="multilevel"/>
    <w:tmpl w:val="BCB634EC"/>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8"/>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5">
    <w:nsid w:val="684D2B75"/>
    <w:multiLevelType w:val="hybridMultilevel"/>
    <w:tmpl w:val="D12040C8"/>
    <w:lvl w:ilvl="0" w:tplc="CB64367C">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BA4EC26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86E4422C">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AFC382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E148CB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E17CE19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C644A3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076C03B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BCE217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6">
    <w:nsid w:val="689D2512"/>
    <w:multiLevelType w:val="multilevel"/>
    <w:tmpl w:val="D4789EC8"/>
    <w:lvl w:ilvl="0">
      <w:start w:val="7"/>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8"/>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7">
    <w:nsid w:val="68FB2633"/>
    <w:multiLevelType w:val="hybridMultilevel"/>
    <w:tmpl w:val="4E64E938"/>
    <w:lvl w:ilvl="0" w:tplc="C4663AA2">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C4D80ED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FD4ACA4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2708C23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2ED281B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9238F49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68A94C6">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141CE58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F94BF0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8">
    <w:nsid w:val="6A8A7512"/>
    <w:multiLevelType w:val="hybridMultilevel"/>
    <w:tmpl w:val="096CCD3E"/>
    <w:lvl w:ilvl="0" w:tplc="66009E74">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6FECE7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230F5FC">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4AB0D48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1FA436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EC6C7E7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457ACED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8B2EEF6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EFD8FAE8">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9">
    <w:nsid w:val="6C9431BC"/>
    <w:multiLevelType w:val="hybridMultilevel"/>
    <w:tmpl w:val="6052A44A"/>
    <w:lvl w:ilvl="0" w:tplc="3FEC8B0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DD861C0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DBA0494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2A32404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89EBFC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9DFE894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9DE62D4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09CA26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6DC9370">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0">
    <w:nsid w:val="6D7B516F"/>
    <w:multiLevelType w:val="multilevel"/>
    <w:tmpl w:val="AA449EFE"/>
    <w:lvl w:ilvl="0">
      <w:start w:val="4"/>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6"/>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1">
    <w:nsid w:val="72834BBF"/>
    <w:multiLevelType w:val="hybridMultilevel"/>
    <w:tmpl w:val="6948793C"/>
    <w:lvl w:ilvl="0" w:tplc="78945996">
      <w:start w:val="6"/>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6B7E4F8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BAA0183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91AF90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5DF8505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DB4ECB9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9DD0DF8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406E0D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1B4A50E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2">
    <w:nsid w:val="73500DBE"/>
    <w:multiLevelType w:val="hybridMultilevel"/>
    <w:tmpl w:val="C09230BE"/>
    <w:lvl w:ilvl="0" w:tplc="5128FB8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8B64008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B35696B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6CDA598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786D62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B844CA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148F98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A55A008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7FE60F9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3">
    <w:nsid w:val="73596C38"/>
    <w:multiLevelType w:val="hybridMultilevel"/>
    <w:tmpl w:val="E3A61050"/>
    <w:lvl w:ilvl="0" w:tplc="3500878E">
      <w:start w:val="26"/>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DE7E265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6D188AB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EDFA31E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3A6240C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D84DAB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E2F0C21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5C84B76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ABE647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4">
    <w:nsid w:val="741B7EB5"/>
    <w:multiLevelType w:val="hybridMultilevel"/>
    <w:tmpl w:val="55FAEA56"/>
    <w:lvl w:ilvl="0" w:tplc="68E22E4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A6A4C4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B2DC0F4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EB7696A4">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BB068AB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4342AFA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C0BEB94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93E6724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A7B4505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5">
    <w:nsid w:val="758422D6"/>
    <w:multiLevelType w:val="hybridMultilevel"/>
    <w:tmpl w:val="6AC6CE0E"/>
    <w:lvl w:ilvl="0" w:tplc="9C8648E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5066B7E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C02167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62D871F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7AA647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8F5EADE6">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C736E68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4FB8996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90C907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6">
    <w:nsid w:val="7B942CBB"/>
    <w:multiLevelType w:val="multilevel"/>
    <w:tmpl w:val="8A4C1002"/>
    <w:lvl w:ilvl="0">
      <w:start w:val="4"/>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9"/>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7">
    <w:nsid w:val="7D8F323C"/>
    <w:multiLevelType w:val="multilevel"/>
    <w:tmpl w:val="CB50678A"/>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14"/>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8">
    <w:nsid w:val="7F5E0F6E"/>
    <w:multiLevelType w:val="hybridMultilevel"/>
    <w:tmpl w:val="48601A9E"/>
    <w:lvl w:ilvl="0" w:tplc="64F8196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CFDEEE6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8CC17F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DE6C555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4500711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9A08A72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FCAA32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203ADA3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109C975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num w:numId="1">
    <w:abstractNumId w:val="21"/>
  </w:num>
  <w:num w:numId="2">
    <w:abstractNumId w:val="42"/>
  </w:num>
  <w:num w:numId="3">
    <w:abstractNumId w:val="9"/>
  </w:num>
  <w:num w:numId="4">
    <w:abstractNumId w:val="49"/>
  </w:num>
  <w:num w:numId="5">
    <w:abstractNumId w:val="7"/>
  </w:num>
  <w:num w:numId="6">
    <w:abstractNumId w:val="10"/>
  </w:num>
  <w:num w:numId="7">
    <w:abstractNumId w:val="29"/>
  </w:num>
  <w:num w:numId="8">
    <w:abstractNumId w:val="48"/>
  </w:num>
  <w:num w:numId="9">
    <w:abstractNumId w:val="44"/>
  </w:num>
  <w:num w:numId="10">
    <w:abstractNumId w:val="36"/>
  </w:num>
  <w:num w:numId="11">
    <w:abstractNumId w:val="8"/>
  </w:num>
  <w:num w:numId="12">
    <w:abstractNumId w:val="19"/>
  </w:num>
  <w:num w:numId="13">
    <w:abstractNumId w:val="60"/>
  </w:num>
  <w:num w:numId="14">
    <w:abstractNumId w:val="2"/>
  </w:num>
  <w:num w:numId="15">
    <w:abstractNumId w:val="66"/>
  </w:num>
  <w:num w:numId="16">
    <w:abstractNumId w:val="32"/>
  </w:num>
  <w:num w:numId="17">
    <w:abstractNumId w:val="34"/>
  </w:num>
  <w:num w:numId="18">
    <w:abstractNumId w:val="38"/>
  </w:num>
  <w:num w:numId="19">
    <w:abstractNumId w:val="23"/>
  </w:num>
  <w:num w:numId="20">
    <w:abstractNumId w:val="43"/>
  </w:num>
  <w:num w:numId="21">
    <w:abstractNumId w:val="56"/>
  </w:num>
  <w:num w:numId="22">
    <w:abstractNumId w:val="5"/>
  </w:num>
  <w:num w:numId="23">
    <w:abstractNumId w:val="6"/>
  </w:num>
  <w:num w:numId="24">
    <w:abstractNumId w:val="63"/>
  </w:num>
  <w:num w:numId="25">
    <w:abstractNumId w:val="4"/>
  </w:num>
  <w:num w:numId="26">
    <w:abstractNumId w:val="26"/>
  </w:num>
  <w:num w:numId="27">
    <w:abstractNumId w:val="3"/>
  </w:num>
  <w:num w:numId="28">
    <w:abstractNumId w:val="11"/>
  </w:num>
  <w:num w:numId="29">
    <w:abstractNumId w:val="24"/>
  </w:num>
  <w:num w:numId="30">
    <w:abstractNumId w:val="54"/>
  </w:num>
  <w:num w:numId="31">
    <w:abstractNumId w:val="53"/>
  </w:num>
  <w:num w:numId="32">
    <w:abstractNumId w:val="52"/>
  </w:num>
  <w:num w:numId="33">
    <w:abstractNumId w:val="25"/>
  </w:num>
  <w:num w:numId="34">
    <w:abstractNumId w:val="67"/>
  </w:num>
  <w:num w:numId="35">
    <w:abstractNumId w:val="41"/>
  </w:num>
  <w:num w:numId="36">
    <w:abstractNumId w:val="17"/>
  </w:num>
  <w:num w:numId="37">
    <w:abstractNumId w:val="20"/>
  </w:num>
  <w:num w:numId="38">
    <w:abstractNumId w:val="64"/>
  </w:num>
  <w:num w:numId="39">
    <w:abstractNumId w:val="33"/>
  </w:num>
  <w:num w:numId="40">
    <w:abstractNumId w:val="0"/>
  </w:num>
  <w:num w:numId="41">
    <w:abstractNumId w:val="31"/>
  </w:num>
  <w:num w:numId="42">
    <w:abstractNumId w:val="61"/>
  </w:num>
  <w:num w:numId="43">
    <w:abstractNumId w:val="57"/>
  </w:num>
  <w:num w:numId="44">
    <w:abstractNumId w:val="47"/>
  </w:num>
  <w:num w:numId="45">
    <w:abstractNumId w:val="46"/>
  </w:num>
  <w:num w:numId="46">
    <w:abstractNumId w:val="15"/>
  </w:num>
  <w:num w:numId="47">
    <w:abstractNumId w:val="59"/>
  </w:num>
  <w:num w:numId="48">
    <w:abstractNumId w:val="40"/>
  </w:num>
  <w:num w:numId="49">
    <w:abstractNumId w:val="62"/>
  </w:num>
  <w:num w:numId="50">
    <w:abstractNumId w:val="28"/>
  </w:num>
  <w:num w:numId="51">
    <w:abstractNumId w:val="39"/>
  </w:num>
  <w:num w:numId="52">
    <w:abstractNumId w:val="14"/>
  </w:num>
  <w:num w:numId="53">
    <w:abstractNumId w:val="18"/>
  </w:num>
  <w:num w:numId="54">
    <w:abstractNumId w:val="51"/>
  </w:num>
  <w:num w:numId="55">
    <w:abstractNumId w:val="27"/>
  </w:num>
  <w:num w:numId="56">
    <w:abstractNumId w:val="55"/>
  </w:num>
  <w:num w:numId="57">
    <w:abstractNumId w:val="1"/>
  </w:num>
  <w:num w:numId="58">
    <w:abstractNumId w:val="35"/>
  </w:num>
  <w:num w:numId="59">
    <w:abstractNumId w:val="13"/>
  </w:num>
  <w:num w:numId="60">
    <w:abstractNumId w:val="45"/>
  </w:num>
  <w:num w:numId="61">
    <w:abstractNumId w:val="65"/>
  </w:num>
  <w:num w:numId="62">
    <w:abstractNumId w:val="68"/>
  </w:num>
  <w:num w:numId="63">
    <w:abstractNumId w:val="16"/>
  </w:num>
  <w:num w:numId="64">
    <w:abstractNumId w:val="30"/>
  </w:num>
  <w:num w:numId="65">
    <w:abstractNumId w:val="58"/>
  </w:num>
  <w:num w:numId="66">
    <w:abstractNumId w:val="22"/>
  </w:num>
  <w:num w:numId="67">
    <w:abstractNumId w:val="50"/>
  </w:num>
  <w:num w:numId="68">
    <w:abstractNumId w:val="12"/>
  </w:num>
  <w:num w:numId="6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0ECD"/>
    <w:rsid w:val="001C58E3"/>
    <w:rsid w:val="00253E86"/>
    <w:rsid w:val="002D646C"/>
    <w:rsid w:val="003F7FD4"/>
    <w:rsid w:val="00402AB0"/>
    <w:rsid w:val="00776C79"/>
    <w:rsid w:val="00A45704"/>
    <w:rsid w:val="00AE4DC4"/>
    <w:rsid w:val="00B20ECD"/>
    <w:rsid w:val="00CD323D"/>
    <w:rsid w:val="00E72390"/>
    <w:rsid w:val="00FA64D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704"/>
    <w:pPr>
      <w:spacing w:after="9" w:line="255" w:lineRule="auto"/>
      <w:ind w:right="36" w:firstLine="695"/>
      <w:jc w:val="both"/>
    </w:pPr>
    <w:rPr>
      <w:rFonts w:ascii="Times New Roman" w:hAnsi="Times New Roman"/>
      <w:color w:val="000000"/>
      <w:sz w:val="24"/>
      <w:szCs w:val="24"/>
      <w:lang w:val="en-US" w:eastAsia="en-US"/>
    </w:rPr>
  </w:style>
  <w:style w:type="paragraph" w:styleId="Heading1">
    <w:name w:val="heading 1"/>
    <w:basedOn w:val="Normal"/>
    <w:next w:val="Normal"/>
    <w:link w:val="Heading1Char"/>
    <w:uiPriority w:val="99"/>
    <w:qFormat/>
    <w:rsid w:val="00A45704"/>
    <w:pPr>
      <w:keepNext/>
      <w:keepLines/>
      <w:numPr>
        <w:numId w:val="69"/>
      </w:numPr>
      <w:spacing w:after="11" w:line="249" w:lineRule="auto"/>
      <w:ind w:left="10" w:hanging="10"/>
      <w:jc w:val="center"/>
      <w:outlineLvl w:val="0"/>
    </w:pPr>
    <w:rPr>
      <w:b/>
      <w:bCs/>
      <w:lang w:val="ru-RU" w:eastAsia="ru-RU"/>
    </w:rPr>
  </w:style>
  <w:style w:type="paragraph" w:styleId="Heading2">
    <w:name w:val="heading 2"/>
    <w:basedOn w:val="Normal"/>
    <w:next w:val="Normal"/>
    <w:link w:val="Heading2Char"/>
    <w:uiPriority w:val="99"/>
    <w:qFormat/>
    <w:rsid w:val="00A45704"/>
    <w:pPr>
      <w:keepNext/>
      <w:keepLines/>
      <w:numPr>
        <w:ilvl w:val="1"/>
        <w:numId w:val="69"/>
      </w:numPr>
      <w:spacing w:after="11" w:line="249" w:lineRule="auto"/>
      <w:ind w:left="10" w:hanging="10"/>
      <w:jc w:val="center"/>
      <w:outlineLvl w:val="1"/>
    </w:pPr>
    <w:rPr>
      <w:b/>
      <w:bCs/>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5704"/>
    <w:rPr>
      <w:b/>
      <w:bCs/>
      <w:color w:val="000000"/>
      <w:sz w:val="24"/>
      <w:szCs w:val="24"/>
      <w:lang w:val="ru-RU" w:eastAsia="ru-RU"/>
    </w:rPr>
  </w:style>
  <w:style w:type="character" w:customStyle="1" w:styleId="Heading2Char">
    <w:name w:val="Heading 2 Char"/>
    <w:basedOn w:val="DefaultParagraphFont"/>
    <w:link w:val="Heading2"/>
    <w:uiPriority w:val="99"/>
    <w:locked/>
    <w:rsid w:val="00A45704"/>
    <w:rPr>
      <w:b/>
      <w:bCs/>
      <w:color w:val="000000"/>
      <w:sz w:val="24"/>
      <w:szCs w:val="24"/>
      <w:lang w:val="ru-RU" w:eastAsia="ru-RU"/>
    </w:rPr>
  </w:style>
  <w:style w:type="table" w:customStyle="1" w:styleId="TableGrid">
    <w:name w:val="TableGrid"/>
    <w:uiPriority w:val="99"/>
    <w:rsid w:val="00A45704"/>
    <w:rPr>
      <w:rFonts w:cs="Calibri"/>
      <w:lang w:val="en-US" w:eastAsia="en-US"/>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410525/c68a21ffecd2b1feea490aee881c5f20218bbc56/" TargetMode="External"/><Relationship Id="rId13" Type="http://schemas.openxmlformats.org/officeDocument/2006/relationships/hyperlink" Target="http://www.consultant.ru/document/cons_doc_LAW_410525/c68a21ffecd2b1feea490aee881c5f20218bbc56/" TargetMode="External"/><Relationship Id="rId18" Type="http://schemas.openxmlformats.org/officeDocument/2006/relationships/hyperlink" Target="http://www.consultant.ru/document/cons_doc_LAW_410525/dd841f32ddfa44a3941bb0ba5759d87ddcd1449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onsultant.ru/document/cons_doc_LAW_410525/dd841f32ddfa44a3941bb0ba5759d87ddcd14499/" TargetMode="External"/><Relationship Id="rId7" Type="http://schemas.openxmlformats.org/officeDocument/2006/relationships/hyperlink" Target="http://www.consultant.ru/document/cons_doc_LAW_410525/dd841f32ddfa44a3941bb0ba5759d87ddcd14499/" TargetMode="External"/><Relationship Id="rId12" Type="http://schemas.openxmlformats.org/officeDocument/2006/relationships/hyperlink" Target="http://www.consultant.ru/document/cons_doc_LAW_410525/dd841f32ddfa44a3941bb0ba5759d87ddcd14499/" TargetMode="External"/><Relationship Id="rId17" Type="http://schemas.openxmlformats.org/officeDocument/2006/relationships/hyperlink" Target="http://www.consultant.ru/document/cons_doc_LAW_410525/dd841f32ddfa44a3941bb0ba5759d87ddcd1449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nsultant.ru/document/cons_doc_LAW_410525/c68a21ffecd2b1feea490aee881c5f20218bbc56/" TargetMode="External"/><Relationship Id="rId20" Type="http://schemas.openxmlformats.org/officeDocument/2006/relationships/hyperlink" Target="http://www.consultant.ru/document/cons_doc_LAW_410525/dd841f32ddfa44a3941bb0ba5759d87ddcd14499/" TargetMode="External"/><Relationship Id="rId1" Type="http://schemas.openxmlformats.org/officeDocument/2006/relationships/numbering" Target="numbering.xml"/><Relationship Id="rId6" Type="http://schemas.openxmlformats.org/officeDocument/2006/relationships/hyperlink" Target="http://www.consultant.ru/document/cons_doc_LAW_410525/dd841f32ddfa44a3941bb0ba5759d87ddcd14499/" TargetMode="External"/><Relationship Id="rId11" Type="http://schemas.openxmlformats.org/officeDocument/2006/relationships/hyperlink" Target="http://www.consultant.ru/document/cons_doc_LAW_410525/dd841f32ddfa44a3941bb0ba5759d87ddcd14499/" TargetMode="External"/><Relationship Id="rId24" Type="http://schemas.openxmlformats.org/officeDocument/2006/relationships/hyperlink" Target="http://www.consultant.ru/document/cons_doc_LAW_410525/dd841f32ddfa44a3941bb0ba5759d87ddcd14499/" TargetMode="External"/><Relationship Id="rId5" Type="http://schemas.openxmlformats.org/officeDocument/2006/relationships/hyperlink" Target="http://www.consultant.ru/document/cons_doc_LAW_410525/c68a21ffecd2b1feea490aee881c5f20218bbc56/" TargetMode="External"/><Relationship Id="rId15" Type="http://schemas.openxmlformats.org/officeDocument/2006/relationships/hyperlink" Target="http://www.consultant.ru/document/cons_doc_LAW_410525/dd841f32ddfa44a3941bb0ba5759d87ddcd14499/" TargetMode="External"/><Relationship Id="rId23" Type="http://schemas.openxmlformats.org/officeDocument/2006/relationships/hyperlink" Target="http://www.consultant.ru/document/cons_doc_LAW_410525/dd841f32ddfa44a3941bb0ba5759d87ddcd14499/" TargetMode="External"/><Relationship Id="rId10" Type="http://schemas.openxmlformats.org/officeDocument/2006/relationships/hyperlink" Target="http://www.consultant.ru/document/cons_doc_LAW_410525/dd841f32ddfa44a3941bb0ba5759d87ddcd14499/" TargetMode="External"/><Relationship Id="rId19" Type="http://schemas.openxmlformats.org/officeDocument/2006/relationships/hyperlink" Target="http://www.consultant.ru/document/cons_doc_LAW_410525/c68a21ffecd2b1feea490aee881c5f20218bbc56/" TargetMode="External"/><Relationship Id="rId4" Type="http://schemas.openxmlformats.org/officeDocument/2006/relationships/webSettings" Target="webSettings.xml"/><Relationship Id="rId9" Type="http://schemas.openxmlformats.org/officeDocument/2006/relationships/hyperlink" Target="http://www.consultant.ru/document/cons_doc_LAW_410525/dd841f32ddfa44a3941bb0ba5759d87ddcd14499/" TargetMode="External"/><Relationship Id="rId14" Type="http://schemas.openxmlformats.org/officeDocument/2006/relationships/hyperlink" Target="http://www.consultant.ru/document/cons_doc_LAW_410525/dd841f32ddfa44a3941bb0ba5759d87ddcd14499/" TargetMode="External"/><Relationship Id="rId22" Type="http://schemas.openxmlformats.org/officeDocument/2006/relationships/hyperlink" Target="http://www.consultant.ru/document/cons_doc_LAW_410525/c68a21ffecd2b1feea490aee881c5f20218bbc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20</Pages>
  <Words>10014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новая редакция 2023.docx</dc:title>
  <dc:subject/>
  <dc:creator>word</dc:creator>
  <cp:keywords/>
  <dc:description/>
  <cp:lastModifiedBy>mr_zaycev@mail.ru</cp:lastModifiedBy>
  <cp:revision>3</cp:revision>
  <dcterms:created xsi:type="dcterms:W3CDTF">2023-10-05T21:01:00Z</dcterms:created>
  <dcterms:modified xsi:type="dcterms:W3CDTF">2023-10-05T21:02:00Z</dcterms:modified>
</cp:coreProperties>
</file>